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6E5" w:rsidRDefault="00E27396" w:rsidP="00E27396">
      <w:pPr>
        <w:pStyle w:val="1"/>
        <w:rPr>
          <w:bCs/>
        </w:rPr>
      </w:pPr>
      <w:r>
        <w:t xml:space="preserve">Отчёт по лабораторной работе №1. </w:t>
      </w:r>
      <w:r w:rsidRPr="00E27396">
        <w:rPr>
          <w:bCs/>
        </w:rPr>
        <w:t>Исследование технологических схем построения ГИС. Сравнительный анализ программного обеспечения геоинформационных систем</w:t>
      </w:r>
    </w:p>
    <w:p w:rsidR="00E27396" w:rsidRDefault="00E27396" w:rsidP="00E27396"/>
    <w:p w:rsidR="00E27396" w:rsidRPr="00E27396" w:rsidRDefault="00E27396" w:rsidP="00E27396"/>
    <w:p w:rsidR="00E27396" w:rsidRDefault="00E27396" w:rsidP="00E27396">
      <w:pPr>
        <w:pStyle w:val="2"/>
      </w:pPr>
      <w:r>
        <w:t>Цель работы</w:t>
      </w:r>
    </w:p>
    <w:p w:rsidR="00EF5514" w:rsidRPr="00EF5514" w:rsidRDefault="00EF5514" w:rsidP="00EF5514"/>
    <w:p w:rsidR="00E27396" w:rsidRDefault="00E27396" w:rsidP="00E27396">
      <w:r>
        <w:t xml:space="preserve">Изучить технологические схемы построения ГИС. Провести анализ функциональных возможностей </w:t>
      </w:r>
      <w:proofErr w:type="spellStart"/>
      <w:r>
        <w:t>проприетарного</w:t>
      </w:r>
      <w:proofErr w:type="spellEnd"/>
      <w:r>
        <w:t xml:space="preserve"> и свободно распространяемого программного обеспечения геоинформационных систем.</w:t>
      </w:r>
    </w:p>
    <w:p w:rsidR="00EF5514" w:rsidRDefault="00EF5514" w:rsidP="00E27396"/>
    <w:p w:rsidR="00E27396" w:rsidRDefault="00E27396" w:rsidP="00E27396">
      <w:pPr>
        <w:pStyle w:val="2"/>
      </w:pPr>
      <w:r>
        <w:t>Ход работы</w:t>
      </w:r>
    </w:p>
    <w:p w:rsidR="00EF5514" w:rsidRPr="00EF5514" w:rsidRDefault="00EF5514" w:rsidP="00EF5514">
      <w:bookmarkStart w:id="0" w:name="_GoBack"/>
      <w:bookmarkEnd w:id="0"/>
    </w:p>
    <w:p w:rsidR="00A913D3" w:rsidRDefault="00A913D3" w:rsidP="00A913D3">
      <w:pPr>
        <w:pStyle w:val="3"/>
        <w:ind w:left="0" w:firstLine="709"/>
      </w:pPr>
      <w:r>
        <w:t>Изучив</w:t>
      </w:r>
      <w:r w:rsidRPr="00A913D3">
        <w:t xml:space="preserve"> технологические схемы построения геоинформационных систем,</w:t>
      </w:r>
      <w:r>
        <w:t xml:space="preserve"> были выявлены</w:t>
      </w:r>
      <w:r w:rsidRPr="00A913D3">
        <w:t xml:space="preserve"> достоинства и недостатки,</w:t>
      </w:r>
      <w:r>
        <w:t xml:space="preserve"> а также даны</w:t>
      </w:r>
      <w:r w:rsidRPr="00A913D3">
        <w:t xml:space="preserve"> краткие рекомендации по использованию разных техноло</w:t>
      </w:r>
      <w:r>
        <w:t>гических схем, результаты представлены</w:t>
      </w:r>
      <w:r w:rsidRPr="00A913D3">
        <w:t xml:space="preserve"> в табл.1.1.</w:t>
      </w:r>
    </w:p>
    <w:p w:rsidR="003272C4" w:rsidRPr="003272C4" w:rsidRDefault="003272C4" w:rsidP="003272C4">
      <w:pPr>
        <w:ind w:firstLine="0"/>
      </w:pPr>
    </w:p>
    <w:p w:rsidR="00A913D3" w:rsidRPr="00A913D3" w:rsidRDefault="00A913D3" w:rsidP="003A65F2">
      <w:r w:rsidRPr="00A913D3">
        <w:t>Таблица 1.1. Характеристики технологических схем (поколений) построения ГИС</w:t>
      </w:r>
    </w:p>
    <w:tbl>
      <w:tblPr>
        <w:tblStyle w:val="a6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1418"/>
        <w:gridCol w:w="2835"/>
        <w:gridCol w:w="1990"/>
        <w:gridCol w:w="2160"/>
        <w:gridCol w:w="1798"/>
      </w:tblGrid>
      <w:tr w:rsidR="0054265B" w:rsidTr="00716B61">
        <w:tc>
          <w:tcPr>
            <w:tcW w:w="1418" w:type="dxa"/>
          </w:tcPr>
          <w:p w:rsidR="00E27396" w:rsidRP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Технологическая схема (поколение)</w:t>
            </w:r>
          </w:p>
        </w:tc>
        <w:tc>
          <w:tcPr>
            <w:tcW w:w="2835" w:type="dxa"/>
          </w:tcPr>
          <w:p w:rsid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Характеристики</w:t>
            </w:r>
          </w:p>
          <w:p w:rsidR="00E27396" w:rsidRDefault="00E27396" w:rsidP="00E27396">
            <w:pPr>
              <w:ind w:firstLine="0"/>
              <w:jc w:val="center"/>
            </w:pPr>
            <w:r>
              <w:rPr>
                <w:b/>
                <w:bCs/>
                <w:sz w:val="23"/>
                <w:szCs w:val="23"/>
              </w:rPr>
              <w:t>(кратко)</w:t>
            </w:r>
          </w:p>
        </w:tc>
        <w:tc>
          <w:tcPr>
            <w:tcW w:w="1990" w:type="dxa"/>
          </w:tcPr>
          <w:p w:rsidR="00E27396" w:rsidRP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Достоинства</w:t>
            </w:r>
          </w:p>
        </w:tc>
        <w:tc>
          <w:tcPr>
            <w:tcW w:w="2160" w:type="dxa"/>
          </w:tcPr>
          <w:p w:rsidR="00E27396" w:rsidRP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Недостатки</w:t>
            </w:r>
          </w:p>
        </w:tc>
        <w:tc>
          <w:tcPr>
            <w:tcW w:w="1798" w:type="dxa"/>
          </w:tcPr>
          <w:p w:rsidR="00E27396" w:rsidRP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Представители</w:t>
            </w:r>
          </w:p>
        </w:tc>
      </w:tr>
      <w:tr w:rsidR="0054265B" w:rsidTr="00716B61">
        <w:tc>
          <w:tcPr>
            <w:tcW w:w="1418" w:type="dxa"/>
          </w:tcPr>
          <w:p w:rsid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1я технологическая схема</w:t>
            </w:r>
          </w:p>
          <w:p w:rsidR="00E27396" w:rsidRDefault="00E27396" w:rsidP="00E27396">
            <w:pPr>
              <w:ind w:firstLine="0"/>
              <w:jc w:val="center"/>
            </w:pPr>
            <w:r>
              <w:rPr>
                <w:sz w:val="23"/>
                <w:szCs w:val="23"/>
              </w:rPr>
              <w:t>(1е поколение)</w:t>
            </w:r>
          </w:p>
        </w:tc>
        <w:tc>
          <w:tcPr>
            <w:tcW w:w="2835" w:type="dxa"/>
          </w:tcPr>
          <w:p w:rsidR="00E27396" w:rsidRPr="00E27396" w:rsidRDefault="001E595E" w:rsidP="00E27396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</w:t>
            </w:r>
            <w:r w:rsidR="00E27396" w:rsidRPr="00E27396">
              <w:rPr>
                <w:sz w:val="24"/>
              </w:rPr>
              <w:t>дна или несколько программ, объединённых в программную систему, которые запускаются на компьютере пользователя</w:t>
            </w:r>
          </w:p>
        </w:tc>
        <w:tc>
          <w:tcPr>
            <w:tcW w:w="1990" w:type="dxa"/>
          </w:tcPr>
          <w:p w:rsidR="00E27396" w:rsidRDefault="0054265B" w:rsidP="006F5548">
            <w:pPr>
              <w:spacing w:line="240" w:lineRule="auto"/>
              <w:ind w:firstLine="0"/>
              <w:jc w:val="left"/>
            </w:pPr>
            <w:r>
              <w:rPr>
                <w:sz w:val="24"/>
              </w:rPr>
              <w:t>В</w:t>
            </w:r>
            <w:r w:rsidR="006F5548" w:rsidRPr="006F5548">
              <w:rPr>
                <w:sz w:val="24"/>
              </w:rPr>
              <w:t xml:space="preserve">ысокое быстродействие. </w:t>
            </w:r>
            <w:r w:rsidR="00E27396" w:rsidRPr="006F5548">
              <w:rPr>
                <w:sz w:val="24"/>
              </w:rPr>
              <w:t>Достаточно простые в администрировании и использовании.</w:t>
            </w:r>
          </w:p>
        </w:tc>
        <w:tc>
          <w:tcPr>
            <w:tcW w:w="2160" w:type="dxa"/>
          </w:tcPr>
          <w:p w:rsidR="00E27396" w:rsidRPr="0054265B" w:rsidRDefault="003504E3" w:rsidP="0054265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Очень сложно переносить данные из одно системы в другую</w:t>
            </w:r>
          </w:p>
        </w:tc>
        <w:tc>
          <w:tcPr>
            <w:tcW w:w="1798" w:type="dxa"/>
          </w:tcPr>
          <w:p w:rsidR="00E27396" w:rsidRPr="004F4CD3" w:rsidRDefault="004F4CD3" w:rsidP="004F4CD3">
            <w:pPr>
              <w:spacing w:line="240" w:lineRule="auto"/>
              <w:ind w:firstLine="0"/>
              <w:jc w:val="left"/>
              <w:rPr>
                <w:b/>
              </w:rPr>
            </w:pPr>
            <w:r w:rsidRPr="004F4CD3">
              <w:rPr>
                <w:sz w:val="24"/>
              </w:rPr>
              <w:t>ПО «SYMAP»</w:t>
            </w:r>
          </w:p>
        </w:tc>
      </w:tr>
      <w:tr w:rsidR="0054265B" w:rsidTr="00716B61">
        <w:tc>
          <w:tcPr>
            <w:tcW w:w="1418" w:type="dxa"/>
          </w:tcPr>
          <w:p w:rsid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2я технологическая схема</w:t>
            </w:r>
          </w:p>
          <w:p w:rsidR="00E27396" w:rsidRDefault="00E27396" w:rsidP="00E27396">
            <w:pPr>
              <w:ind w:firstLine="0"/>
              <w:jc w:val="center"/>
            </w:pPr>
            <w:r>
              <w:rPr>
                <w:sz w:val="23"/>
                <w:szCs w:val="23"/>
              </w:rPr>
              <w:t>(2е поколение)</w:t>
            </w:r>
          </w:p>
        </w:tc>
        <w:tc>
          <w:tcPr>
            <w:tcW w:w="2835" w:type="dxa"/>
          </w:tcPr>
          <w:p w:rsidR="00E27396" w:rsidRDefault="0054265B" w:rsidP="0054265B">
            <w:pPr>
              <w:spacing w:line="240" w:lineRule="auto"/>
              <w:ind w:firstLine="0"/>
              <w:jc w:val="left"/>
            </w:pPr>
            <w:r w:rsidRPr="0054265B">
              <w:rPr>
                <w:sz w:val="24"/>
              </w:rPr>
              <w:t>основана на технологии клиент-сервер для организации совместной работы с данными в компьютерной сети.</w:t>
            </w:r>
          </w:p>
        </w:tc>
        <w:tc>
          <w:tcPr>
            <w:tcW w:w="1990" w:type="dxa"/>
          </w:tcPr>
          <w:p w:rsidR="00E27396" w:rsidRPr="0054265B" w:rsidRDefault="0054265B" w:rsidP="009608B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265B">
              <w:rPr>
                <w:sz w:val="24"/>
              </w:rPr>
              <w:t xml:space="preserve">Преимущества 1го поколения + </w:t>
            </w:r>
            <w:r>
              <w:rPr>
                <w:sz w:val="24"/>
              </w:rPr>
              <w:t>н</w:t>
            </w:r>
            <w:r w:rsidRPr="0054265B">
              <w:rPr>
                <w:sz w:val="24"/>
              </w:rPr>
              <w:t>аличие выделенного сервера данных позволяет ор</w:t>
            </w:r>
            <w:r w:rsidR="009608B6">
              <w:rPr>
                <w:sz w:val="24"/>
              </w:rPr>
              <w:t xml:space="preserve">ганизовать эффективную работу в </w:t>
            </w:r>
            <w:r w:rsidRPr="0054265B">
              <w:rPr>
                <w:sz w:val="24"/>
              </w:rPr>
              <w:t>компьютерной сети.</w:t>
            </w:r>
          </w:p>
        </w:tc>
        <w:tc>
          <w:tcPr>
            <w:tcW w:w="2160" w:type="dxa"/>
          </w:tcPr>
          <w:p w:rsidR="00A84389" w:rsidRPr="0054265B" w:rsidRDefault="00A84389" w:rsidP="0054265B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A84389">
              <w:rPr>
                <w:sz w:val="24"/>
              </w:rPr>
              <w:t>Минусами данного поколения является быстродействие и надёжность, а также данное поколение сложнее поддерживать</w:t>
            </w:r>
          </w:p>
        </w:tc>
        <w:tc>
          <w:tcPr>
            <w:tcW w:w="1798" w:type="dxa"/>
          </w:tcPr>
          <w:p w:rsidR="00E27396" w:rsidRDefault="004F4CD3" w:rsidP="004F4CD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F4CD3">
              <w:rPr>
                <w:sz w:val="24"/>
              </w:rPr>
              <w:t>Проект «GRID»</w:t>
            </w:r>
            <w:r>
              <w:rPr>
                <w:sz w:val="24"/>
              </w:rPr>
              <w:t>,</w:t>
            </w:r>
          </w:p>
          <w:p w:rsidR="004F4CD3" w:rsidRDefault="004F4CD3" w:rsidP="004F4CD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F4CD3">
              <w:rPr>
                <w:sz w:val="24"/>
              </w:rPr>
              <w:t>Проект «CORINE»</w:t>
            </w:r>
            <w:r>
              <w:rPr>
                <w:sz w:val="24"/>
              </w:rPr>
              <w:t>,</w:t>
            </w:r>
          </w:p>
          <w:p w:rsidR="004F4CD3" w:rsidRDefault="004F4CD3" w:rsidP="004F4CD3">
            <w:pPr>
              <w:spacing w:line="240" w:lineRule="auto"/>
              <w:ind w:firstLine="0"/>
              <w:jc w:val="left"/>
            </w:pPr>
          </w:p>
        </w:tc>
      </w:tr>
      <w:tr w:rsidR="0054265B" w:rsidTr="00716B61">
        <w:tc>
          <w:tcPr>
            <w:tcW w:w="1418" w:type="dxa"/>
          </w:tcPr>
          <w:p w:rsid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3я технологическая схема</w:t>
            </w:r>
          </w:p>
          <w:p w:rsidR="00E27396" w:rsidRDefault="00E27396" w:rsidP="00E27396">
            <w:pPr>
              <w:ind w:firstLine="0"/>
              <w:jc w:val="center"/>
            </w:pPr>
            <w:r>
              <w:rPr>
                <w:sz w:val="23"/>
                <w:szCs w:val="23"/>
              </w:rPr>
              <w:t>(3е поколение)</w:t>
            </w:r>
          </w:p>
        </w:tc>
        <w:tc>
          <w:tcPr>
            <w:tcW w:w="2835" w:type="dxa"/>
          </w:tcPr>
          <w:p w:rsidR="0024409B" w:rsidRPr="0024409B" w:rsidRDefault="0024409B" w:rsidP="00EE744D">
            <w:pPr>
              <w:pStyle w:val="Default"/>
            </w:pPr>
            <w:r>
              <w:rPr>
                <w:color w:val="auto"/>
              </w:rPr>
              <w:t xml:space="preserve">Приложения третьего поколения построены по схеме клиент-сервер. Это позволяет разделить интерфейс от логики </w:t>
            </w:r>
            <w:r w:rsidR="00EE744D">
              <w:rPr>
                <w:color w:val="auto"/>
              </w:rPr>
              <w:t>приложения</w:t>
            </w:r>
            <w:r>
              <w:rPr>
                <w:color w:val="auto"/>
              </w:rPr>
              <w:t xml:space="preserve">. В качестве хранения данных чаще всего используется </w:t>
            </w:r>
            <w:r>
              <w:rPr>
                <w:color w:val="auto"/>
                <w:lang w:val="en-US"/>
              </w:rPr>
              <w:t>SQL</w:t>
            </w:r>
            <w:r w:rsidRPr="00EE744D">
              <w:rPr>
                <w:color w:val="auto"/>
              </w:rPr>
              <w:t xml:space="preserve"> </w:t>
            </w:r>
            <w:r>
              <w:rPr>
                <w:color w:val="auto"/>
              </w:rPr>
              <w:t>сервер</w:t>
            </w:r>
          </w:p>
        </w:tc>
        <w:tc>
          <w:tcPr>
            <w:tcW w:w="1990" w:type="dxa"/>
          </w:tcPr>
          <w:p w:rsidR="006F4E74" w:rsidRPr="006F4E74" w:rsidRDefault="006F4E74" w:rsidP="006F4E7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E74">
              <w:rPr>
                <w:sz w:val="24"/>
              </w:rPr>
              <w:t xml:space="preserve">Использование мощной системы управления базами данных </w:t>
            </w:r>
          </w:p>
          <w:p w:rsidR="00E27396" w:rsidRPr="00055E8A" w:rsidRDefault="00E27396" w:rsidP="00E57C41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60" w:type="dxa"/>
          </w:tcPr>
          <w:p w:rsidR="00E27396" w:rsidRPr="000430C6" w:rsidRDefault="00615FD7" w:rsidP="00CB30A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Сложный переход с одно</w:t>
            </w:r>
            <w:r w:rsidR="00687956">
              <w:rPr>
                <w:sz w:val="24"/>
              </w:rPr>
              <w:t>й</w:t>
            </w:r>
            <w:r>
              <w:rPr>
                <w:sz w:val="24"/>
              </w:rPr>
              <w:t xml:space="preserve"> ГИС на другую, т.к. структура каждой БД является уникальной</w:t>
            </w:r>
            <w:r w:rsidR="00CB30AD">
              <w:rPr>
                <w:sz w:val="24"/>
              </w:rPr>
              <w:t>.</w:t>
            </w:r>
          </w:p>
        </w:tc>
        <w:tc>
          <w:tcPr>
            <w:tcW w:w="1798" w:type="dxa"/>
          </w:tcPr>
          <w:p w:rsidR="00E27396" w:rsidRDefault="00D26132" w:rsidP="00E27396">
            <w:pPr>
              <w:ind w:firstLine="0"/>
              <w:jc w:val="left"/>
            </w:pPr>
            <w:r>
              <w:t>ЗАО «КБ Панорама»</w:t>
            </w:r>
          </w:p>
        </w:tc>
      </w:tr>
      <w:tr w:rsidR="0054265B" w:rsidTr="00716B61">
        <w:tc>
          <w:tcPr>
            <w:tcW w:w="1418" w:type="dxa"/>
          </w:tcPr>
          <w:p w:rsid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4я технологическая схема</w:t>
            </w:r>
          </w:p>
          <w:p w:rsidR="00E27396" w:rsidRDefault="00E27396" w:rsidP="00E27396">
            <w:pPr>
              <w:ind w:firstLine="0"/>
              <w:jc w:val="center"/>
            </w:pPr>
            <w:r>
              <w:rPr>
                <w:sz w:val="23"/>
                <w:szCs w:val="23"/>
              </w:rPr>
              <w:t>(4е поколение)</w:t>
            </w:r>
          </w:p>
        </w:tc>
        <w:tc>
          <w:tcPr>
            <w:tcW w:w="2835" w:type="dxa"/>
          </w:tcPr>
          <w:p w:rsidR="00E27396" w:rsidRPr="0033688B" w:rsidRDefault="0033688B" w:rsidP="006C2FA3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 качестве основного рабочего места наблюдается тенденция перехода к </w:t>
            </w:r>
            <w:r>
              <w:rPr>
                <w:sz w:val="24"/>
                <w:lang w:val="en-US"/>
              </w:rPr>
              <w:t>Web</w:t>
            </w:r>
            <w:r>
              <w:rPr>
                <w:sz w:val="24"/>
              </w:rPr>
              <w:t>-ГИС</w:t>
            </w:r>
          </w:p>
        </w:tc>
        <w:tc>
          <w:tcPr>
            <w:tcW w:w="1990" w:type="dxa"/>
          </w:tcPr>
          <w:p w:rsidR="0033688B" w:rsidRPr="000430C6" w:rsidRDefault="0033688B" w:rsidP="000430C6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 данной технологической схеме структура хранения данных одна для всех, что позволяет интегрировать их с другими системами, сторонних разработчиков.</w:t>
            </w:r>
          </w:p>
        </w:tc>
        <w:tc>
          <w:tcPr>
            <w:tcW w:w="2160" w:type="dxa"/>
          </w:tcPr>
          <w:p w:rsidR="00E27396" w:rsidRPr="0033688B" w:rsidRDefault="0033688B" w:rsidP="006C2FA3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Для данной системы требуется обеспечить безопасное хранение данных, т.к. всё находится в </w:t>
            </w:r>
            <w:r>
              <w:rPr>
                <w:sz w:val="24"/>
                <w:lang w:val="en-US"/>
              </w:rPr>
              <w:t>Web</w:t>
            </w:r>
            <w:r w:rsidRPr="0033688B">
              <w:rPr>
                <w:sz w:val="24"/>
              </w:rPr>
              <w:t>-</w:t>
            </w:r>
            <w:r>
              <w:rPr>
                <w:sz w:val="24"/>
              </w:rPr>
              <w:t>пространстве.</w:t>
            </w:r>
          </w:p>
        </w:tc>
        <w:tc>
          <w:tcPr>
            <w:tcW w:w="1798" w:type="dxa"/>
          </w:tcPr>
          <w:p w:rsidR="00E27396" w:rsidRDefault="00D26132" w:rsidP="00E27396">
            <w:pPr>
              <w:ind w:firstLine="0"/>
              <w:jc w:val="left"/>
            </w:pPr>
            <w:proofErr w:type="spellStart"/>
            <w:r>
              <w:t>ZuluServer</w:t>
            </w:r>
            <w:proofErr w:type="spellEnd"/>
          </w:p>
        </w:tc>
      </w:tr>
    </w:tbl>
    <w:p w:rsidR="00E27396" w:rsidRDefault="00E27396" w:rsidP="00E27396"/>
    <w:p w:rsidR="008F2A00" w:rsidRDefault="008F2A00" w:rsidP="008F2A00">
      <w:pPr>
        <w:pStyle w:val="3"/>
        <w:ind w:left="0" w:firstLine="709"/>
      </w:pPr>
      <w:r w:rsidRPr="008F2A00">
        <w:t>Провести анализ программного обеспечения ГИС</w:t>
      </w:r>
      <w:r>
        <w:t xml:space="preserve"> по функциональным возможностям, результаты представлены</w:t>
      </w:r>
      <w:r w:rsidRPr="008F2A00">
        <w:t xml:space="preserve"> в табл.1.2</w:t>
      </w:r>
    </w:p>
    <w:p w:rsidR="008F2A00" w:rsidRDefault="008F2A00" w:rsidP="008F2A00"/>
    <w:p w:rsidR="008F2A00" w:rsidRDefault="008F2A00" w:rsidP="003A65F2">
      <w:r>
        <w:t>Таблица 1.2</w:t>
      </w:r>
      <w:r w:rsidRPr="008F2A00">
        <w:t xml:space="preserve"> </w:t>
      </w:r>
      <w:r>
        <w:t>Сравнительный анализ</w:t>
      </w:r>
    </w:p>
    <w:tbl>
      <w:tblPr>
        <w:tblStyle w:val="a6"/>
        <w:tblW w:w="9923" w:type="dxa"/>
        <w:tblInd w:w="-430" w:type="dxa"/>
        <w:tblLook w:val="04A0" w:firstRow="1" w:lastRow="0" w:firstColumn="1" w:lastColumn="0" w:noHBand="0" w:noVBand="1"/>
      </w:tblPr>
      <w:tblGrid>
        <w:gridCol w:w="2131"/>
        <w:gridCol w:w="1382"/>
        <w:gridCol w:w="1731"/>
        <w:gridCol w:w="2623"/>
        <w:gridCol w:w="2056"/>
      </w:tblGrid>
      <w:tr w:rsidR="00DF71AB" w:rsidTr="00DE21F7">
        <w:tc>
          <w:tcPr>
            <w:tcW w:w="2131" w:type="dxa"/>
          </w:tcPr>
          <w:p w:rsidR="00DF71AB" w:rsidRPr="00DD73B6" w:rsidRDefault="00DF71AB" w:rsidP="00DD73B6">
            <w:pPr>
              <w:pStyle w:val="Default"/>
            </w:pPr>
            <w:r w:rsidRPr="00DD73B6">
              <w:rPr>
                <w:b/>
                <w:bCs/>
              </w:rPr>
              <w:t xml:space="preserve">ПО ГИС </w:t>
            </w:r>
          </w:p>
        </w:tc>
        <w:tc>
          <w:tcPr>
            <w:tcW w:w="1382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D73B6">
              <w:rPr>
                <w:sz w:val="24"/>
                <w:szCs w:val="24"/>
                <w:lang w:val="en-US"/>
              </w:rPr>
              <w:t>QGis</w:t>
            </w:r>
            <w:proofErr w:type="spellEnd"/>
          </w:p>
        </w:tc>
        <w:tc>
          <w:tcPr>
            <w:tcW w:w="1731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DD73B6">
              <w:rPr>
                <w:sz w:val="24"/>
                <w:szCs w:val="24"/>
                <w:lang w:val="en-US"/>
              </w:rPr>
              <w:t>NextGIS</w:t>
            </w:r>
            <w:proofErr w:type="spellEnd"/>
          </w:p>
        </w:tc>
        <w:tc>
          <w:tcPr>
            <w:tcW w:w="2623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Capaware</w:t>
            </w:r>
            <w:proofErr w:type="spellEnd"/>
          </w:p>
        </w:tc>
        <w:tc>
          <w:tcPr>
            <w:tcW w:w="2056" w:type="dxa"/>
          </w:tcPr>
          <w:p w:rsidR="00DF71AB" w:rsidRDefault="00CC11CD" w:rsidP="00DD73B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11CD">
              <w:rPr>
                <w:sz w:val="24"/>
                <w:szCs w:val="24"/>
                <w:lang w:val="en-US"/>
              </w:rPr>
              <w:t>IDRISI</w:t>
            </w:r>
          </w:p>
        </w:tc>
      </w:tr>
      <w:tr w:rsidR="00DF71AB" w:rsidTr="00DE21F7">
        <w:tc>
          <w:tcPr>
            <w:tcW w:w="2131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Страна</w:t>
            </w:r>
          </w:p>
        </w:tc>
        <w:tc>
          <w:tcPr>
            <w:tcW w:w="1382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США</w:t>
            </w:r>
          </w:p>
        </w:tc>
        <w:tc>
          <w:tcPr>
            <w:tcW w:w="1731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Россия</w:t>
            </w:r>
          </w:p>
        </w:tc>
        <w:tc>
          <w:tcPr>
            <w:tcW w:w="2623" w:type="dxa"/>
          </w:tcPr>
          <w:p w:rsidR="00DF71AB" w:rsidRPr="00DD73B6" w:rsidRDefault="009B12B0" w:rsidP="00DD73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Испания</w:t>
            </w:r>
          </w:p>
        </w:tc>
        <w:tc>
          <w:tcPr>
            <w:tcW w:w="2056" w:type="dxa"/>
          </w:tcPr>
          <w:p w:rsidR="00DF71AB" w:rsidRPr="00DD73B6" w:rsidRDefault="00FB7591" w:rsidP="00DD73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США</w:t>
            </w:r>
          </w:p>
        </w:tc>
      </w:tr>
      <w:tr w:rsidR="00DF71AB" w:rsidRPr="00DD73B6" w:rsidTr="00DE21F7">
        <w:tc>
          <w:tcPr>
            <w:tcW w:w="2131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Фирма разработчик</w:t>
            </w:r>
          </w:p>
        </w:tc>
        <w:tc>
          <w:tcPr>
            <w:tcW w:w="1382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D73B6">
              <w:rPr>
                <w:color w:val="000000"/>
                <w:sz w:val="24"/>
                <w:szCs w:val="24"/>
              </w:rPr>
              <w:t>Guantum</w:t>
            </w:r>
            <w:proofErr w:type="spellEnd"/>
            <w:r w:rsidRPr="00DD73B6">
              <w:rPr>
                <w:color w:val="000000"/>
                <w:sz w:val="24"/>
                <w:szCs w:val="24"/>
              </w:rPr>
              <w:t xml:space="preserve"> GIS</w:t>
            </w:r>
          </w:p>
        </w:tc>
        <w:tc>
          <w:tcPr>
            <w:tcW w:w="1731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D73B6">
              <w:rPr>
                <w:sz w:val="24"/>
                <w:szCs w:val="24"/>
                <w:lang w:val="en-US"/>
              </w:rPr>
              <w:t>NextGIS</w:t>
            </w:r>
            <w:proofErr w:type="spellEnd"/>
          </w:p>
        </w:tc>
        <w:tc>
          <w:tcPr>
            <w:tcW w:w="2623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DD73B6">
              <w:rPr>
                <w:sz w:val="24"/>
                <w:szCs w:val="24"/>
                <w:lang w:val="en-US"/>
              </w:rPr>
              <w:t>Instituto</w:t>
            </w:r>
            <w:proofErr w:type="spellEnd"/>
            <w:r w:rsidRPr="00DD73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73B6">
              <w:rPr>
                <w:sz w:val="24"/>
                <w:szCs w:val="24"/>
                <w:lang w:val="en-US"/>
              </w:rPr>
              <w:t>Tecnol</w:t>
            </w:r>
            <w:r>
              <w:rPr>
                <w:sz w:val="24"/>
                <w:szCs w:val="24"/>
                <w:lang w:val="en-US"/>
              </w:rPr>
              <w:t>ógico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 Canarias. </w:t>
            </w:r>
            <w:r w:rsidRPr="00DD73B6">
              <w:rPr>
                <w:sz w:val="24"/>
                <w:szCs w:val="24"/>
                <w:lang w:val="en-US"/>
              </w:rPr>
              <w:t xml:space="preserve">University of Las Palmas de Gran </w:t>
            </w:r>
            <w:proofErr w:type="spellStart"/>
            <w:r w:rsidRPr="00DD73B6">
              <w:rPr>
                <w:sz w:val="24"/>
                <w:szCs w:val="24"/>
                <w:lang w:val="en-US"/>
              </w:rPr>
              <w:t>Canaria</w:t>
            </w:r>
            <w:proofErr w:type="spellEnd"/>
            <w:r w:rsidRPr="00DD73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73B6">
              <w:rPr>
                <w:sz w:val="24"/>
                <w:szCs w:val="24"/>
                <w:lang w:val="en-US"/>
              </w:rPr>
              <w:t>Capaware</w:t>
            </w:r>
            <w:proofErr w:type="spellEnd"/>
          </w:p>
        </w:tc>
        <w:tc>
          <w:tcPr>
            <w:tcW w:w="2056" w:type="dxa"/>
          </w:tcPr>
          <w:p w:rsidR="00DF71AB" w:rsidRPr="00DD73B6" w:rsidRDefault="00F63BD1" w:rsidP="00DD73B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Университет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BD1">
              <w:rPr>
                <w:sz w:val="24"/>
                <w:szCs w:val="24"/>
                <w:lang w:val="en-US"/>
              </w:rPr>
              <w:t>Кларка</w:t>
            </w:r>
            <w:proofErr w:type="spellEnd"/>
          </w:p>
        </w:tc>
      </w:tr>
      <w:tr w:rsidR="00DF71AB" w:rsidRPr="00DD73B6" w:rsidTr="00DE21F7">
        <w:tc>
          <w:tcPr>
            <w:tcW w:w="2131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lastRenderedPageBreak/>
              <w:t>Тип распространения</w:t>
            </w:r>
          </w:p>
        </w:tc>
        <w:tc>
          <w:tcPr>
            <w:tcW w:w="1382" w:type="dxa"/>
          </w:tcPr>
          <w:p w:rsidR="00DF71AB" w:rsidRPr="00DD73B6" w:rsidRDefault="00DF71AB" w:rsidP="00DD73B6">
            <w:pPr>
              <w:pStyle w:val="Default"/>
              <w:rPr>
                <w:lang w:val="en-US"/>
              </w:rPr>
            </w:pPr>
            <w:r w:rsidRPr="00DD73B6">
              <w:rPr>
                <w:bCs/>
              </w:rPr>
              <w:t>Свободное</w:t>
            </w:r>
          </w:p>
        </w:tc>
        <w:tc>
          <w:tcPr>
            <w:tcW w:w="1731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bCs/>
                <w:sz w:val="24"/>
                <w:szCs w:val="24"/>
              </w:rPr>
              <w:t>Свободное</w:t>
            </w:r>
            <w:r w:rsidR="008B4C19">
              <w:rPr>
                <w:bCs/>
                <w:sz w:val="24"/>
                <w:szCs w:val="24"/>
              </w:rPr>
              <w:t xml:space="preserve"> с возможностью покупки</w:t>
            </w:r>
          </w:p>
        </w:tc>
        <w:tc>
          <w:tcPr>
            <w:tcW w:w="2623" w:type="dxa"/>
          </w:tcPr>
          <w:p w:rsidR="00DF71AB" w:rsidRPr="00DD73B6" w:rsidRDefault="008B4C19" w:rsidP="00DD73B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DD73B6">
              <w:rPr>
                <w:bCs/>
                <w:sz w:val="24"/>
                <w:szCs w:val="24"/>
              </w:rPr>
              <w:t>Свободное</w:t>
            </w:r>
          </w:p>
        </w:tc>
        <w:tc>
          <w:tcPr>
            <w:tcW w:w="2056" w:type="dxa"/>
          </w:tcPr>
          <w:p w:rsidR="00DF71AB" w:rsidRPr="00FB7591" w:rsidRDefault="00FB7591" w:rsidP="00DD73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Платное</w:t>
            </w:r>
          </w:p>
        </w:tc>
      </w:tr>
      <w:tr w:rsidR="00DF71AB" w:rsidTr="00DE21F7">
        <w:tc>
          <w:tcPr>
            <w:tcW w:w="2131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Работа с 3</w:t>
            </w:r>
            <w:r w:rsidRPr="00DD73B6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382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–</w:t>
            </w:r>
          </w:p>
        </w:tc>
        <w:tc>
          <w:tcPr>
            <w:tcW w:w="1731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–</w:t>
            </w:r>
          </w:p>
        </w:tc>
        <w:tc>
          <w:tcPr>
            <w:tcW w:w="2623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056" w:type="dxa"/>
          </w:tcPr>
          <w:p w:rsidR="00DF71AB" w:rsidRPr="00FB7591" w:rsidRDefault="00FB7591" w:rsidP="00DD73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</w:tr>
      <w:tr w:rsidR="00DF71AB" w:rsidTr="00DE21F7">
        <w:tc>
          <w:tcPr>
            <w:tcW w:w="2131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Измерения и расчёты</w:t>
            </w:r>
          </w:p>
        </w:tc>
        <w:tc>
          <w:tcPr>
            <w:tcW w:w="1382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–</w:t>
            </w:r>
          </w:p>
        </w:tc>
        <w:tc>
          <w:tcPr>
            <w:tcW w:w="1731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–</w:t>
            </w:r>
          </w:p>
        </w:tc>
        <w:tc>
          <w:tcPr>
            <w:tcW w:w="2623" w:type="dxa"/>
          </w:tcPr>
          <w:p w:rsidR="00DF71AB" w:rsidRPr="00DD73B6" w:rsidRDefault="00DE21F7" w:rsidP="00DD73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56" w:type="dxa"/>
          </w:tcPr>
          <w:p w:rsidR="00DF71AB" w:rsidRPr="00DD73B6" w:rsidRDefault="000F4441" w:rsidP="00DD73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DF71AB" w:rsidTr="00DE21F7">
        <w:tc>
          <w:tcPr>
            <w:tcW w:w="2131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color w:val="000000"/>
                <w:sz w:val="24"/>
                <w:szCs w:val="24"/>
              </w:rPr>
              <w:t>Анализ</w:t>
            </w:r>
          </w:p>
        </w:tc>
        <w:tc>
          <w:tcPr>
            <w:tcW w:w="1382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+</w:t>
            </w:r>
          </w:p>
        </w:tc>
        <w:tc>
          <w:tcPr>
            <w:tcW w:w="1731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–</w:t>
            </w:r>
          </w:p>
        </w:tc>
        <w:tc>
          <w:tcPr>
            <w:tcW w:w="2623" w:type="dxa"/>
          </w:tcPr>
          <w:p w:rsidR="00DF71AB" w:rsidRPr="00DD73B6" w:rsidRDefault="00DE21F7" w:rsidP="00DD73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2056" w:type="dxa"/>
          </w:tcPr>
          <w:p w:rsidR="00DF71AB" w:rsidRPr="00DD73B6" w:rsidRDefault="000F4441" w:rsidP="00DD73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DF71AB" w:rsidTr="00DE21F7">
        <w:tc>
          <w:tcPr>
            <w:tcW w:w="2131" w:type="dxa"/>
          </w:tcPr>
          <w:p w:rsidR="00DF71AB" w:rsidRPr="00DD73B6" w:rsidRDefault="00DF71AB" w:rsidP="00DD73B6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D73B6">
              <w:rPr>
                <w:color w:val="000000"/>
                <w:sz w:val="24"/>
                <w:szCs w:val="24"/>
              </w:rPr>
              <w:t>Поиск</w:t>
            </w:r>
          </w:p>
        </w:tc>
        <w:tc>
          <w:tcPr>
            <w:tcW w:w="1382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–</w:t>
            </w:r>
          </w:p>
        </w:tc>
        <w:tc>
          <w:tcPr>
            <w:tcW w:w="1731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+</w:t>
            </w:r>
          </w:p>
        </w:tc>
        <w:tc>
          <w:tcPr>
            <w:tcW w:w="2623" w:type="dxa"/>
          </w:tcPr>
          <w:p w:rsidR="00DF71AB" w:rsidRPr="00DD73B6" w:rsidRDefault="00DE21F7" w:rsidP="00DD73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2056" w:type="dxa"/>
          </w:tcPr>
          <w:p w:rsidR="00DF71AB" w:rsidRPr="00DD73B6" w:rsidRDefault="000F4441" w:rsidP="00DD73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</w:tr>
      <w:tr w:rsidR="00DF71AB" w:rsidTr="00DE21F7">
        <w:tc>
          <w:tcPr>
            <w:tcW w:w="2131" w:type="dxa"/>
          </w:tcPr>
          <w:p w:rsidR="00DF71AB" w:rsidRPr="00DD73B6" w:rsidRDefault="00DF71AB" w:rsidP="00DD73B6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DD73B6">
              <w:rPr>
                <w:sz w:val="24"/>
                <w:szCs w:val="24"/>
              </w:rPr>
              <w:t>Сбор данных</w:t>
            </w:r>
          </w:p>
        </w:tc>
        <w:tc>
          <w:tcPr>
            <w:tcW w:w="1382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+</w:t>
            </w:r>
          </w:p>
        </w:tc>
        <w:tc>
          <w:tcPr>
            <w:tcW w:w="1731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+</w:t>
            </w:r>
          </w:p>
        </w:tc>
        <w:tc>
          <w:tcPr>
            <w:tcW w:w="2623" w:type="dxa"/>
          </w:tcPr>
          <w:p w:rsidR="00DF71AB" w:rsidRPr="00DD73B6" w:rsidRDefault="00DE21F7" w:rsidP="00DD73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56" w:type="dxa"/>
          </w:tcPr>
          <w:p w:rsidR="00DF71AB" w:rsidRPr="00DD73B6" w:rsidRDefault="00FB7591" w:rsidP="00DD73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DF71AB" w:rsidTr="00DE21F7">
        <w:tc>
          <w:tcPr>
            <w:tcW w:w="2131" w:type="dxa"/>
          </w:tcPr>
          <w:p w:rsidR="00DF71AB" w:rsidRPr="00DD73B6" w:rsidRDefault="00DF71AB" w:rsidP="00DD73B6">
            <w:pPr>
              <w:spacing w:before="100" w:beforeAutospacing="1" w:after="100" w:afterAutospacing="1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D73B6">
              <w:rPr>
                <w:sz w:val="24"/>
                <w:szCs w:val="24"/>
              </w:rPr>
              <w:t>Хранение данных</w:t>
            </w:r>
            <w:r w:rsidRPr="00DD73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82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+</w:t>
            </w:r>
          </w:p>
        </w:tc>
        <w:tc>
          <w:tcPr>
            <w:tcW w:w="1731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+</w:t>
            </w:r>
          </w:p>
        </w:tc>
        <w:tc>
          <w:tcPr>
            <w:tcW w:w="2623" w:type="dxa"/>
          </w:tcPr>
          <w:p w:rsidR="00DF71AB" w:rsidRPr="00DD73B6" w:rsidRDefault="00DE21F7" w:rsidP="00DD73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56" w:type="dxa"/>
          </w:tcPr>
          <w:p w:rsidR="00DF71AB" w:rsidRPr="00DD73B6" w:rsidRDefault="00FB7591" w:rsidP="00DD73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DF71AB" w:rsidTr="00DE21F7">
        <w:tc>
          <w:tcPr>
            <w:tcW w:w="2131" w:type="dxa"/>
          </w:tcPr>
          <w:p w:rsidR="00DF71AB" w:rsidRPr="00DD73B6" w:rsidRDefault="00DF71AB" w:rsidP="00DD73B6">
            <w:pPr>
              <w:spacing w:before="100" w:beforeAutospacing="1" w:after="100" w:afterAutospacing="1" w:line="240" w:lineRule="auto"/>
              <w:ind w:firstLine="0"/>
              <w:contextualSpacing w:val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Работа в вебе</w:t>
            </w:r>
          </w:p>
        </w:tc>
        <w:tc>
          <w:tcPr>
            <w:tcW w:w="1382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–</w:t>
            </w:r>
          </w:p>
        </w:tc>
        <w:tc>
          <w:tcPr>
            <w:tcW w:w="1731" w:type="dxa"/>
          </w:tcPr>
          <w:p w:rsidR="00DF71AB" w:rsidRPr="00DD73B6" w:rsidRDefault="00DF71AB" w:rsidP="00DD73B6">
            <w:pPr>
              <w:ind w:firstLine="0"/>
              <w:jc w:val="left"/>
              <w:rPr>
                <w:sz w:val="24"/>
                <w:szCs w:val="24"/>
              </w:rPr>
            </w:pPr>
            <w:r w:rsidRPr="00DD73B6">
              <w:rPr>
                <w:sz w:val="24"/>
                <w:szCs w:val="24"/>
              </w:rPr>
              <w:t>+</w:t>
            </w:r>
          </w:p>
        </w:tc>
        <w:tc>
          <w:tcPr>
            <w:tcW w:w="2623" w:type="dxa"/>
          </w:tcPr>
          <w:p w:rsidR="00DF71AB" w:rsidRPr="00DD73B6" w:rsidRDefault="00DE21F7" w:rsidP="00DD73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2056" w:type="dxa"/>
          </w:tcPr>
          <w:p w:rsidR="00DF71AB" w:rsidRPr="00DD73B6" w:rsidRDefault="00FB7591" w:rsidP="00DD73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</w:tr>
    </w:tbl>
    <w:p w:rsidR="00240845" w:rsidRDefault="00240845" w:rsidP="008F2A00"/>
    <w:p w:rsidR="005C374C" w:rsidRDefault="005C374C" w:rsidP="008F2A00"/>
    <w:p w:rsidR="00810346" w:rsidRDefault="00810346" w:rsidP="00810346">
      <w:pPr>
        <w:pStyle w:val="1"/>
        <w:numPr>
          <w:ilvl w:val="0"/>
          <w:numId w:val="0"/>
        </w:numPr>
      </w:pPr>
      <w:r>
        <w:t>Вывод</w:t>
      </w:r>
    </w:p>
    <w:p w:rsidR="005C374C" w:rsidRPr="005C374C" w:rsidRDefault="005C374C" w:rsidP="005C374C"/>
    <w:p w:rsidR="00810346" w:rsidRPr="00810346" w:rsidRDefault="00810346" w:rsidP="00810346">
      <w:r>
        <w:t>В ходе данной лабораторной работы были изучены четыре технологические схемы геоинформационных систем. По ним была составлена таблица в которой было дано краткое описание, а также достоинства и недостатки каждой технологической схемы. Кроме этого был проведён сравнительный анализ программного обеспечения ГИС</w:t>
      </w:r>
      <w:r w:rsidR="00743B41">
        <w:t>,</w:t>
      </w:r>
      <w:r>
        <w:t xml:space="preserve"> в котором были исследованы функциональны особенности популярных программ. </w:t>
      </w:r>
    </w:p>
    <w:sectPr w:rsidR="00810346" w:rsidRPr="00810346" w:rsidSect="007628D7">
      <w:headerReference w:type="default" r:id="rId8"/>
      <w:pgSz w:w="11906" w:h="16838"/>
      <w:pgMar w:top="851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D11" w:rsidRDefault="005C3D11">
      <w:pPr>
        <w:spacing w:line="240" w:lineRule="auto"/>
      </w:pPr>
      <w:r>
        <w:separator/>
      </w:r>
    </w:p>
  </w:endnote>
  <w:endnote w:type="continuationSeparator" w:id="0">
    <w:p w:rsidR="005C3D11" w:rsidRDefault="005C3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D11" w:rsidRDefault="005C3D11">
      <w:pPr>
        <w:spacing w:line="240" w:lineRule="auto"/>
      </w:pPr>
      <w:r>
        <w:separator/>
      </w:r>
    </w:p>
  </w:footnote>
  <w:footnote w:type="continuationSeparator" w:id="0">
    <w:p w:rsidR="005C3D11" w:rsidRDefault="005C3D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EndPr/>
    <w:sdtContent>
      <w:p w:rsidR="00C63375" w:rsidRDefault="00C63375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514">
          <w:rPr>
            <w:noProof/>
          </w:rPr>
          <w:t>5</w:t>
        </w:r>
        <w:r>
          <w:fldChar w:fldCharType="end"/>
        </w:r>
      </w:p>
    </w:sdtContent>
  </w:sdt>
  <w:p w:rsidR="00C63375" w:rsidRDefault="00C633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5DE0"/>
    <w:multiLevelType w:val="multilevel"/>
    <w:tmpl w:val="391C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6B56A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5"/>
  </w:num>
  <w:num w:numId="5">
    <w:abstractNumId w:val="2"/>
  </w:num>
  <w:num w:numId="6">
    <w:abstractNumId w:val="5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96"/>
    <w:rsid w:val="00005096"/>
    <w:rsid w:val="0001479E"/>
    <w:rsid w:val="0002382B"/>
    <w:rsid w:val="00025A49"/>
    <w:rsid w:val="00031798"/>
    <w:rsid w:val="000430C6"/>
    <w:rsid w:val="000442D8"/>
    <w:rsid w:val="00046BEC"/>
    <w:rsid w:val="00055E8A"/>
    <w:rsid w:val="000A68AD"/>
    <w:rsid w:val="000B2951"/>
    <w:rsid w:val="000B2C6B"/>
    <w:rsid w:val="000B4A87"/>
    <w:rsid w:val="000B4DC6"/>
    <w:rsid w:val="000C70EC"/>
    <w:rsid w:val="000C7946"/>
    <w:rsid w:val="000E158E"/>
    <w:rsid w:val="000E4442"/>
    <w:rsid w:val="000E4EDE"/>
    <w:rsid w:val="000F4441"/>
    <w:rsid w:val="0010050B"/>
    <w:rsid w:val="0010444C"/>
    <w:rsid w:val="00106460"/>
    <w:rsid w:val="00126205"/>
    <w:rsid w:val="00126F4E"/>
    <w:rsid w:val="00137D8B"/>
    <w:rsid w:val="00144815"/>
    <w:rsid w:val="00154FE8"/>
    <w:rsid w:val="00170584"/>
    <w:rsid w:val="00180D32"/>
    <w:rsid w:val="00187DAB"/>
    <w:rsid w:val="00195511"/>
    <w:rsid w:val="001A23EC"/>
    <w:rsid w:val="001C076F"/>
    <w:rsid w:val="001C254E"/>
    <w:rsid w:val="001D4C49"/>
    <w:rsid w:val="001D6807"/>
    <w:rsid w:val="001E595E"/>
    <w:rsid w:val="001F17C2"/>
    <w:rsid w:val="0020155A"/>
    <w:rsid w:val="00203D2B"/>
    <w:rsid w:val="00207561"/>
    <w:rsid w:val="00215931"/>
    <w:rsid w:val="0022376E"/>
    <w:rsid w:val="00223B37"/>
    <w:rsid w:val="0022793B"/>
    <w:rsid w:val="00231745"/>
    <w:rsid w:val="00235332"/>
    <w:rsid w:val="00240845"/>
    <w:rsid w:val="0024409B"/>
    <w:rsid w:val="00245819"/>
    <w:rsid w:val="00251DEC"/>
    <w:rsid w:val="0026662A"/>
    <w:rsid w:val="00294EB4"/>
    <w:rsid w:val="002A4583"/>
    <w:rsid w:val="002A46C3"/>
    <w:rsid w:val="002A56B7"/>
    <w:rsid w:val="002A63B5"/>
    <w:rsid w:val="002B04C6"/>
    <w:rsid w:val="002B0F6E"/>
    <w:rsid w:val="002B3CBE"/>
    <w:rsid w:val="002B4170"/>
    <w:rsid w:val="002C2E43"/>
    <w:rsid w:val="002C4EEB"/>
    <w:rsid w:val="002D41EC"/>
    <w:rsid w:val="002E63F1"/>
    <w:rsid w:val="002E7B5F"/>
    <w:rsid w:val="002F7182"/>
    <w:rsid w:val="00302BEF"/>
    <w:rsid w:val="003106A0"/>
    <w:rsid w:val="00310A02"/>
    <w:rsid w:val="00316C8B"/>
    <w:rsid w:val="00320C3C"/>
    <w:rsid w:val="00320D35"/>
    <w:rsid w:val="003258CA"/>
    <w:rsid w:val="003272C4"/>
    <w:rsid w:val="0033688B"/>
    <w:rsid w:val="00343655"/>
    <w:rsid w:val="003504E3"/>
    <w:rsid w:val="00372100"/>
    <w:rsid w:val="003873AF"/>
    <w:rsid w:val="003920F4"/>
    <w:rsid w:val="003A65F2"/>
    <w:rsid w:val="003A7FEC"/>
    <w:rsid w:val="003C7C16"/>
    <w:rsid w:val="003E53E5"/>
    <w:rsid w:val="003F25CA"/>
    <w:rsid w:val="003F6C2A"/>
    <w:rsid w:val="004009B5"/>
    <w:rsid w:val="004078D6"/>
    <w:rsid w:val="00407BDA"/>
    <w:rsid w:val="00410222"/>
    <w:rsid w:val="00411545"/>
    <w:rsid w:val="00411AD2"/>
    <w:rsid w:val="0042057A"/>
    <w:rsid w:val="004214D3"/>
    <w:rsid w:val="00455C4D"/>
    <w:rsid w:val="00456515"/>
    <w:rsid w:val="004566E5"/>
    <w:rsid w:val="00461D15"/>
    <w:rsid w:val="00462EAA"/>
    <w:rsid w:val="0048033B"/>
    <w:rsid w:val="00485F72"/>
    <w:rsid w:val="00492259"/>
    <w:rsid w:val="004A1CA5"/>
    <w:rsid w:val="004B7B16"/>
    <w:rsid w:val="004D206F"/>
    <w:rsid w:val="004D65CE"/>
    <w:rsid w:val="004D7F36"/>
    <w:rsid w:val="004E3701"/>
    <w:rsid w:val="004E4F9C"/>
    <w:rsid w:val="004E5A08"/>
    <w:rsid w:val="004E687E"/>
    <w:rsid w:val="004E6C81"/>
    <w:rsid w:val="004F114C"/>
    <w:rsid w:val="004F4CD3"/>
    <w:rsid w:val="004F4F1B"/>
    <w:rsid w:val="00505C78"/>
    <w:rsid w:val="00520680"/>
    <w:rsid w:val="00526AD1"/>
    <w:rsid w:val="00530663"/>
    <w:rsid w:val="00532B6A"/>
    <w:rsid w:val="005360B0"/>
    <w:rsid w:val="0054265B"/>
    <w:rsid w:val="0056060D"/>
    <w:rsid w:val="005652D4"/>
    <w:rsid w:val="00572EAD"/>
    <w:rsid w:val="00574508"/>
    <w:rsid w:val="0057734E"/>
    <w:rsid w:val="005976E1"/>
    <w:rsid w:val="005A105A"/>
    <w:rsid w:val="005B5122"/>
    <w:rsid w:val="005C07F4"/>
    <w:rsid w:val="005C374C"/>
    <w:rsid w:val="005C3D11"/>
    <w:rsid w:val="005C7208"/>
    <w:rsid w:val="005D1380"/>
    <w:rsid w:val="005D1A63"/>
    <w:rsid w:val="005D5879"/>
    <w:rsid w:val="005E2BBF"/>
    <w:rsid w:val="005E4BDF"/>
    <w:rsid w:val="005F0B3D"/>
    <w:rsid w:val="00600BAF"/>
    <w:rsid w:val="00605169"/>
    <w:rsid w:val="00615FD7"/>
    <w:rsid w:val="0062276C"/>
    <w:rsid w:val="0063049C"/>
    <w:rsid w:val="0063786E"/>
    <w:rsid w:val="006533D1"/>
    <w:rsid w:val="00660D6B"/>
    <w:rsid w:val="00671A63"/>
    <w:rsid w:val="00687956"/>
    <w:rsid w:val="00694957"/>
    <w:rsid w:val="00694FAE"/>
    <w:rsid w:val="00697A06"/>
    <w:rsid w:val="006A6BF9"/>
    <w:rsid w:val="006B0139"/>
    <w:rsid w:val="006B4242"/>
    <w:rsid w:val="006C1451"/>
    <w:rsid w:val="006C2FA3"/>
    <w:rsid w:val="006C7C06"/>
    <w:rsid w:val="006E1803"/>
    <w:rsid w:val="006E1D0E"/>
    <w:rsid w:val="006F4E74"/>
    <w:rsid w:val="006F5548"/>
    <w:rsid w:val="00716B61"/>
    <w:rsid w:val="00717CDB"/>
    <w:rsid w:val="00726EFF"/>
    <w:rsid w:val="0072750F"/>
    <w:rsid w:val="00727B14"/>
    <w:rsid w:val="00734C25"/>
    <w:rsid w:val="00735187"/>
    <w:rsid w:val="00736A53"/>
    <w:rsid w:val="00743B41"/>
    <w:rsid w:val="007456D4"/>
    <w:rsid w:val="00746DC5"/>
    <w:rsid w:val="00750109"/>
    <w:rsid w:val="00751251"/>
    <w:rsid w:val="0076042E"/>
    <w:rsid w:val="007628D7"/>
    <w:rsid w:val="00764344"/>
    <w:rsid w:val="00773562"/>
    <w:rsid w:val="00785C78"/>
    <w:rsid w:val="007969D9"/>
    <w:rsid w:val="007A0E80"/>
    <w:rsid w:val="007A0FE9"/>
    <w:rsid w:val="007A18BF"/>
    <w:rsid w:val="007A69A5"/>
    <w:rsid w:val="007C14B7"/>
    <w:rsid w:val="007D7752"/>
    <w:rsid w:val="007E1732"/>
    <w:rsid w:val="007E1C8B"/>
    <w:rsid w:val="007E1CAF"/>
    <w:rsid w:val="007E39D7"/>
    <w:rsid w:val="007E4F65"/>
    <w:rsid w:val="007E7669"/>
    <w:rsid w:val="007F08F0"/>
    <w:rsid w:val="007F52FC"/>
    <w:rsid w:val="008069BA"/>
    <w:rsid w:val="00807CF1"/>
    <w:rsid w:val="00810346"/>
    <w:rsid w:val="008170FF"/>
    <w:rsid w:val="0082077B"/>
    <w:rsid w:val="008227A6"/>
    <w:rsid w:val="0082770B"/>
    <w:rsid w:val="00830B96"/>
    <w:rsid w:val="00832E83"/>
    <w:rsid w:val="00836A20"/>
    <w:rsid w:val="00842B3F"/>
    <w:rsid w:val="00843976"/>
    <w:rsid w:val="008446BC"/>
    <w:rsid w:val="008505D5"/>
    <w:rsid w:val="00850D5B"/>
    <w:rsid w:val="00872340"/>
    <w:rsid w:val="0088170E"/>
    <w:rsid w:val="00882F11"/>
    <w:rsid w:val="008876A2"/>
    <w:rsid w:val="008A093B"/>
    <w:rsid w:val="008B379D"/>
    <w:rsid w:val="008B4C19"/>
    <w:rsid w:val="008D2114"/>
    <w:rsid w:val="008D3C23"/>
    <w:rsid w:val="008D771C"/>
    <w:rsid w:val="008D77E6"/>
    <w:rsid w:val="008F2A00"/>
    <w:rsid w:val="008F4305"/>
    <w:rsid w:val="008F63E2"/>
    <w:rsid w:val="0090624F"/>
    <w:rsid w:val="009149F4"/>
    <w:rsid w:val="0094682E"/>
    <w:rsid w:val="00955855"/>
    <w:rsid w:val="009608B6"/>
    <w:rsid w:val="00961B8F"/>
    <w:rsid w:val="009763C9"/>
    <w:rsid w:val="009830B8"/>
    <w:rsid w:val="00985EAD"/>
    <w:rsid w:val="0099181A"/>
    <w:rsid w:val="0099284C"/>
    <w:rsid w:val="00994E0F"/>
    <w:rsid w:val="009A0625"/>
    <w:rsid w:val="009B12B0"/>
    <w:rsid w:val="009B1ECE"/>
    <w:rsid w:val="009B7022"/>
    <w:rsid w:val="009E125D"/>
    <w:rsid w:val="009E2376"/>
    <w:rsid w:val="009E4572"/>
    <w:rsid w:val="009F3CAB"/>
    <w:rsid w:val="00A0497C"/>
    <w:rsid w:val="00A06F75"/>
    <w:rsid w:val="00A15423"/>
    <w:rsid w:val="00A25771"/>
    <w:rsid w:val="00A34D2A"/>
    <w:rsid w:val="00A36973"/>
    <w:rsid w:val="00A420D7"/>
    <w:rsid w:val="00A471A4"/>
    <w:rsid w:val="00A50424"/>
    <w:rsid w:val="00A6225E"/>
    <w:rsid w:val="00A66B39"/>
    <w:rsid w:val="00A731E2"/>
    <w:rsid w:val="00A74502"/>
    <w:rsid w:val="00A84389"/>
    <w:rsid w:val="00A87C79"/>
    <w:rsid w:val="00A913D3"/>
    <w:rsid w:val="00A92281"/>
    <w:rsid w:val="00AA3A3D"/>
    <w:rsid w:val="00AA7C67"/>
    <w:rsid w:val="00AC5CC7"/>
    <w:rsid w:val="00AC69FA"/>
    <w:rsid w:val="00AC7022"/>
    <w:rsid w:val="00AD491B"/>
    <w:rsid w:val="00AD51E7"/>
    <w:rsid w:val="00B0777A"/>
    <w:rsid w:val="00B12EB4"/>
    <w:rsid w:val="00B14CE5"/>
    <w:rsid w:val="00B20174"/>
    <w:rsid w:val="00B21DB9"/>
    <w:rsid w:val="00B233F4"/>
    <w:rsid w:val="00B24676"/>
    <w:rsid w:val="00B24B87"/>
    <w:rsid w:val="00B638EB"/>
    <w:rsid w:val="00B704D1"/>
    <w:rsid w:val="00B70C62"/>
    <w:rsid w:val="00B76BD7"/>
    <w:rsid w:val="00B938AA"/>
    <w:rsid w:val="00B93C91"/>
    <w:rsid w:val="00BA5186"/>
    <w:rsid w:val="00BA6C82"/>
    <w:rsid w:val="00BC1F74"/>
    <w:rsid w:val="00BD1344"/>
    <w:rsid w:val="00BD7C3B"/>
    <w:rsid w:val="00BF0177"/>
    <w:rsid w:val="00BF1E8D"/>
    <w:rsid w:val="00C00A3E"/>
    <w:rsid w:val="00C061A0"/>
    <w:rsid w:val="00C20441"/>
    <w:rsid w:val="00C20E35"/>
    <w:rsid w:val="00C23E68"/>
    <w:rsid w:val="00C269BA"/>
    <w:rsid w:val="00C31B0B"/>
    <w:rsid w:val="00C335D8"/>
    <w:rsid w:val="00C47A9A"/>
    <w:rsid w:val="00C63375"/>
    <w:rsid w:val="00C677E2"/>
    <w:rsid w:val="00C7049A"/>
    <w:rsid w:val="00C73427"/>
    <w:rsid w:val="00C77C70"/>
    <w:rsid w:val="00CA178A"/>
    <w:rsid w:val="00CA222A"/>
    <w:rsid w:val="00CB30AD"/>
    <w:rsid w:val="00CB5A39"/>
    <w:rsid w:val="00CB7CC7"/>
    <w:rsid w:val="00CC11CD"/>
    <w:rsid w:val="00CC6120"/>
    <w:rsid w:val="00CD6F1E"/>
    <w:rsid w:val="00CD730F"/>
    <w:rsid w:val="00CD7884"/>
    <w:rsid w:val="00CF0E0F"/>
    <w:rsid w:val="00CF5693"/>
    <w:rsid w:val="00D01801"/>
    <w:rsid w:val="00D12112"/>
    <w:rsid w:val="00D14176"/>
    <w:rsid w:val="00D248BB"/>
    <w:rsid w:val="00D26132"/>
    <w:rsid w:val="00D3650B"/>
    <w:rsid w:val="00D40263"/>
    <w:rsid w:val="00D42528"/>
    <w:rsid w:val="00D50568"/>
    <w:rsid w:val="00D76F2F"/>
    <w:rsid w:val="00D776F4"/>
    <w:rsid w:val="00D91205"/>
    <w:rsid w:val="00D9613A"/>
    <w:rsid w:val="00D97CC1"/>
    <w:rsid w:val="00DA297F"/>
    <w:rsid w:val="00DA5F03"/>
    <w:rsid w:val="00DB3D18"/>
    <w:rsid w:val="00DD246B"/>
    <w:rsid w:val="00DD73B6"/>
    <w:rsid w:val="00DE21F7"/>
    <w:rsid w:val="00DE5974"/>
    <w:rsid w:val="00DF2B09"/>
    <w:rsid w:val="00DF71AB"/>
    <w:rsid w:val="00E00BFF"/>
    <w:rsid w:val="00E0494C"/>
    <w:rsid w:val="00E07143"/>
    <w:rsid w:val="00E15728"/>
    <w:rsid w:val="00E252BA"/>
    <w:rsid w:val="00E27396"/>
    <w:rsid w:val="00E3627E"/>
    <w:rsid w:val="00E36B87"/>
    <w:rsid w:val="00E44AC1"/>
    <w:rsid w:val="00E5084D"/>
    <w:rsid w:val="00E57C41"/>
    <w:rsid w:val="00E91BD1"/>
    <w:rsid w:val="00E93970"/>
    <w:rsid w:val="00EA12CA"/>
    <w:rsid w:val="00EA37C5"/>
    <w:rsid w:val="00EB1B04"/>
    <w:rsid w:val="00EB6075"/>
    <w:rsid w:val="00EC2496"/>
    <w:rsid w:val="00ED238F"/>
    <w:rsid w:val="00EE06C2"/>
    <w:rsid w:val="00EE744D"/>
    <w:rsid w:val="00EF01F8"/>
    <w:rsid w:val="00EF5514"/>
    <w:rsid w:val="00EF7559"/>
    <w:rsid w:val="00F13D24"/>
    <w:rsid w:val="00F13D80"/>
    <w:rsid w:val="00F201E4"/>
    <w:rsid w:val="00F2089C"/>
    <w:rsid w:val="00F26CB7"/>
    <w:rsid w:val="00F40A8D"/>
    <w:rsid w:val="00F42715"/>
    <w:rsid w:val="00F42E85"/>
    <w:rsid w:val="00F44BC3"/>
    <w:rsid w:val="00F450C3"/>
    <w:rsid w:val="00F63BD1"/>
    <w:rsid w:val="00F66F67"/>
    <w:rsid w:val="00F711A5"/>
    <w:rsid w:val="00F83047"/>
    <w:rsid w:val="00F83159"/>
    <w:rsid w:val="00F874C1"/>
    <w:rsid w:val="00FA05D3"/>
    <w:rsid w:val="00FA73F5"/>
    <w:rsid w:val="00FB1E18"/>
    <w:rsid w:val="00FB35B7"/>
    <w:rsid w:val="00FB4599"/>
    <w:rsid w:val="00FB7591"/>
    <w:rsid w:val="00FD3B8D"/>
    <w:rsid w:val="00FE0711"/>
    <w:rsid w:val="00FE381E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25206"/>
  <w15:chartTrackingRefBased/>
  <w15:docId w15:val="{FC7D74AD-D1ED-4775-B500-83901B17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228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ind w:left="0"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E125D"/>
    <w:pPr>
      <w:keepNext/>
      <w:keepLines/>
      <w:numPr>
        <w:ilvl w:val="1"/>
        <w:numId w:val="7"/>
      </w:numPr>
      <w:spacing w:before="100" w:beforeAutospacing="1" w:after="240" w:line="24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B4170"/>
    <w:pPr>
      <w:keepNext/>
      <w:keepLines/>
      <w:numPr>
        <w:ilvl w:val="2"/>
        <w:numId w:val="7"/>
      </w:numPr>
      <w:spacing w:after="0"/>
      <w:ind w:left="709" w:hanging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semiHidden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9E125D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2B417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  <w:style w:type="paragraph" w:customStyle="1" w:styleId="Default">
    <w:name w:val="Default"/>
    <w:rsid w:val="00E273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7;&#1074;&#1043;&#1059;\Desktop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C3D4-FF9B-4B2B-A0DC-DC8E1FC8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1515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Alexandr Shvedenko</cp:lastModifiedBy>
  <cp:revision>39</cp:revision>
  <cp:lastPrinted>2019-12-09T10:24:00Z</cp:lastPrinted>
  <dcterms:created xsi:type="dcterms:W3CDTF">2021-02-12T11:37:00Z</dcterms:created>
  <dcterms:modified xsi:type="dcterms:W3CDTF">2021-03-11T21:22:00Z</dcterms:modified>
</cp:coreProperties>
</file>