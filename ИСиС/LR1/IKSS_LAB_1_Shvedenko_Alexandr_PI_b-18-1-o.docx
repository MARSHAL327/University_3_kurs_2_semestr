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094" w:rsidRDefault="006D5094" w:rsidP="009804F4">
      <w:pPr>
        <w:tabs>
          <w:tab w:val="left" w:pos="1843"/>
        </w:tabs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Российской Федерации</w:t>
      </w:r>
    </w:p>
    <w:p w:rsidR="006D5094" w:rsidRDefault="006D5094" w:rsidP="009804F4">
      <w:pPr>
        <w:pStyle w:val="ac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ФГАОУ ВО «Севастопольский государственный университет»</w:t>
      </w:r>
    </w:p>
    <w:p w:rsidR="006D5094" w:rsidRDefault="006D5094" w:rsidP="009804F4">
      <w:pPr>
        <w:pStyle w:val="ac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информационных технологий и управления в технических процессах</w:t>
      </w:r>
    </w:p>
    <w:p w:rsidR="006D5094" w:rsidRDefault="006D5094" w:rsidP="006D5094">
      <w:pPr>
        <w:pStyle w:val="ac"/>
        <w:jc w:val="center"/>
        <w:rPr>
          <w:color w:val="000000"/>
          <w:sz w:val="28"/>
          <w:szCs w:val="28"/>
        </w:rPr>
      </w:pPr>
    </w:p>
    <w:p w:rsidR="006D5094" w:rsidRDefault="006D5094" w:rsidP="006D5094">
      <w:pPr>
        <w:pStyle w:val="ac"/>
        <w:jc w:val="center"/>
        <w:rPr>
          <w:color w:val="000000"/>
          <w:sz w:val="27"/>
          <w:szCs w:val="27"/>
        </w:rPr>
      </w:pPr>
    </w:p>
    <w:p w:rsidR="006D5094" w:rsidRDefault="006D5094" w:rsidP="006D5094">
      <w:pPr>
        <w:pStyle w:val="ac"/>
        <w:rPr>
          <w:color w:val="000000"/>
          <w:sz w:val="27"/>
          <w:szCs w:val="27"/>
        </w:rPr>
      </w:pPr>
    </w:p>
    <w:p w:rsidR="006D5094" w:rsidRDefault="006D5094" w:rsidP="006D5094">
      <w:pPr>
        <w:pStyle w:val="ac"/>
        <w:jc w:val="center"/>
        <w:rPr>
          <w:color w:val="000000"/>
          <w:sz w:val="27"/>
          <w:szCs w:val="27"/>
        </w:rPr>
      </w:pPr>
    </w:p>
    <w:p w:rsidR="006D5094" w:rsidRDefault="006D5094" w:rsidP="009804F4">
      <w:pPr>
        <w:pStyle w:val="1"/>
      </w:pPr>
      <w:r>
        <w:t>ОТЧЁТ</w:t>
      </w:r>
    </w:p>
    <w:p w:rsidR="006D5094" w:rsidRDefault="006D5094" w:rsidP="009804F4">
      <w:pPr>
        <w:pStyle w:val="1"/>
        <w:numPr>
          <w:ilvl w:val="0"/>
          <w:numId w:val="0"/>
        </w:numPr>
      </w:pPr>
      <w:r>
        <w:t>ПО ЛАБОРАТОРНОЙ РАБОТЕ №1</w:t>
      </w:r>
    </w:p>
    <w:p w:rsidR="006D5094" w:rsidRDefault="006D5094" w:rsidP="009804F4">
      <w:pPr>
        <w:pStyle w:val="1"/>
        <w:numPr>
          <w:ilvl w:val="0"/>
          <w:numId w:val="0"/>
        </w:numPr>
      </w:pPr>
      <w:r>
        <w:t xml:space="preserve"> «ИЗУЧЕНИЕ ЛАБОРАТОРНОЙ УСТАНОВКИ «СИСТЕМА СИМУЛИРОВАНИЯ ЭЛЕКТРОННЫХ И МИКРОПРОЦЕССОРНЫХ СИСТЕМ </w:t>
      </w:r>
      <w:r>
        <w:rPr>
          <w:lang w:val="en-US"/>
        </w:rPr>
        <w:t>PROTEUS</w:t>
      </w:r>
      <w:r w:rsidRPr="006D5094">
        <w:t xml:space="preserve"> </w:t>
      </w:r>
      <w:r>
        <w:rPr>
          <w:lang w:val="en-US"/>
        </w:rPr>
        <w:t>VSM</w:t>
      </w:r>
      <w:r>
        <w:t>»»</w:t>
      </w:r>
    </w:p>
    <w:p w:rsidR="006D5094" w:rsidRDefault="006D5094" w:rsidP="006D5094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«Инфокоммуникационные системы и сети»</w:t>
      </w:r>
    </w:p>
    <w:p w:rsidR="006D5094" w:rsidRDefault="006D5094" w:rsidP="006D5094">
      <w:pPr>
        <w:pStyle w:val="ac"/>
        <w:rPr>
          <w:color w:val="000000"/>
          <w:sz w:val="27"/>
          <w:szCs w:val="27"/>
        </w:rPr>
      </w:pPr>
    </w:p>
    <w:p w:rsidR="009804F4" w:rsidRDefault="009804F4" w:rsidP="009804F4">
      <w:pPr>
        <w:pStyle w:val="ac"/>
        <w:ind w:firstLine="0"/>
        <w:rPr>
          <w:color w:val="000000"/>
          <w:sz w:val="28"/>
          <w:szCs w:val="28"/>
        </w:rPr>
      </w:pPr>
    </w:p>
    <w:p w:rsidR="009804F4" w:rsidRDefault="009804F4" w:rsidP="006D5094">
      <w:pPr>
        <w:pStyle w:val="ac"/>
        <w:jc w:val="center"/>
        <w:rPr>
          <w:color w:val="000000"/>
          <w:sz w:val="28"/>
          <w:szCs w:val="28"/>
        </w:rPr>
      </w:pPr>
    </w:p>
    <w:p w:rsidR="006D5094" w:rsidRDefault="006D5094" w:rsidP="006D5094">
      <w:pPr>
        <w:pStyle w:val="ac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6D5094" w:rsidRDefault="006D5094" w:rsidP="006D5094">
      <w:pPr>
        <w:pStyle w:val="ac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ПИ/б-18-1-о</w:t>
      </w:r>
    </w:p>
    <w:p w:rsidR="006D5094" w:rsidRDefault="006D5094" w:rsidP="006D5094">
      <w:pPr>
        <w:pStyle w:val="ac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Шведенко</w:t>
      </w:r>
      <w:proofErr w:type="spellEnd"/>
      <w:r>
        <w:rPr>
          <w:color w:val="000000"/>
          <w:sz w:val="28"/>
          <w:szCs w:val="28"/>
        </w:rPr>
        <w:t xml:space="preserve"> Александр</w:t>
      </w:r>
    </w:p>
    <w:p w:rsidR="006D5094" w:rsidRDefault="006D5094" w:rsidP="006D5094">
      <w:pPr>
        <w:pStyle w:val="ac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6D5094" w:rsidRDefault="006D5094" w:rsidP="006D5094">
      <w:pPr>
        <w:pStyle w:val="ac"/>
        <w:jc w:val="right"/>
        <w:rPr>
          <w:color w:val="000000"/>
          <w:sz w:val="28"/>
          <w:szCs w:val="28"/>
        </w:rPr>
      </w:pPr>
    </w:p>
    <w:p w:rsidR="009804F4" w:rsidRDefault="009804F4" w:rsidP="009804F4">
      <w:pPr>
        <w:pStyle w:val="ac"/>
        <w:ind w:firstLine="0"/>
        <w:rPr>
          <w:color w:val="000000"/>
          <w:sz w:val="28"/>
          <w:szCs w:val="28"/>
        </w:rPr>
      </w:pPr>
    </w:p>
    <w:p w:rsidR="009804F4" w:rsidRDefault="009804F4" w:rsidP="006D5094">
      <w:pPr>
        <w:pStyle w:val="ac"/>
        <w:jc w:val="center"/>
        <w:rPr>
          <w:color w:val="000000"/>
          <w:sz w:val="28"/>
          <w:szCs w:val="28"/>
        </w:rPr>
      </w:pPr>
    </w:p>
    <w:p w:rsidR="006D5094" w:rsidRDefault="006D5094" w:rsidP="006D5094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Севастополь</w:t>
      </w:r>
    </w:p>
    <w:p w:rsidR="006D5094" w:rsidRDefault="006D5094" w:rsidP="006D5094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2021</w:t>
      </w:r>
    </w:p>
    <w:p w:rsidR="006D5094" w:rsidRDefault="006D5094" w:rsidP="009804F4">
      <w:pPr>
        <w:pStyle w:val="2"/>
      </w:pPr>
      <w:r>
        <w:lastRenderedPageBreak/>
        <w:t>ЦЕЛЬ РАБОТЫ</w:t>
      </w:r>
    </w:p>
    <w:p w:rsidR="006D5094" w:rsidRDefault="006D5094" w:rsidP="006D5094">
      <w:pPr>
        <w:spacing w:line="240" w:lineRule="auto"/>
        <w:jc w:val="center"/>
        <w:rPr>
          <w:rFonts w:cs="Times New Roman"/>
          <w:szCs w:val="28"/>
        </w:rPr>
      </w:pPr>
    </w:p>
    <w:p w:rsidR="006D5094" w:rsidRPr="009804F4" w:rsidRDefault="006D5094" w:rsidP="009804F4">
      <w:r>
        <w:t>Изучить систему симулирования электрических и электронных схем инфокоммуникационных систем. Приобретение практических навыков построения электрических и электронных схем и измерения электрических параметров сигналов с помощью виртуальных электро- и радиоизмерительных приборов.</w:t>
      </w:r>
    </w:p>
    <w:p w:rsidR="006D5094" w:rsidRDefault="006D5094" w:rsidP="009804F4">
      <w:pPr>
        <w:spacing w:line="240" w:lineRule="auto"/>
        <w:ind w:firstLine="708"/>
        <w:rPr>
          <w:rFonts w:cs="Times New Roman"/>
          <w:szCs w:val="28"/>
        </w:rPr>
      </w:pPr>
      <w:bookmarkStart w:id="0" w:name="_GoBack"/>
      <w:bookmarkEnd w:id="0"/>
    </w:p>
    <w:p w:rsidR="006D5094" w:rsidRDefault="006D5094" w:rsidP="009804F4">
      <w:pPr>
        <w:pStyle w:val="2"/>
      </w:pPr>
      <w:r>
        <w:t>ХОД РАБОТЫ</w:t>
      </w:r>
    </w:p>
    <w:p w:rsidR="006D5094" w:rsidRDefault="006D5094" w:rsidP="006D5094">
      <w:pPr>
        <w:spacing w:line="240" w:lineRule="auto"/>
        <w:rPr>
          <w:rFonts w:cs="Times New Roman"/>
          <w:szCs w:val="28"/>
        </w:rPr>
      </w:pPr>
    </w:p>
    <w:p w:rsidR="006D5094" w:rsidRDefault="006D5094" w:rsidP="009804F4">
      <w:pPr>
        <w:pStyle w:val="3"/>
        <w:ind w:left="0" w:firstLine="709"/>
      </w:pPr>
      <w:r>
        <w:t xml:space="preserve">В среде моделирования </w:t>
      </w:r>
      <w:proofErr w:type="spellStart"/>
      <w:r>
        <w:t>Proteus</w:t>
      </w:r>
      <w:proofErr w:type="spellEnd"/>
      <w:r>
        <w:t xml:space="preserve"> была составлена схема 1 (Рисунок 1) и исследованы параметры сигналов генераторов синусоидальных и импульсных сигналов с различной амплитудой, частотой и скважностью. </w:t>
      </w:r>
    </w:p>
    <w:p w:rsidR="006D5094" w:rsidRDefault="006D5094" w:rsidP="006D5094">
      <w:pPr>
        <w:spacing w:line="240" w:lineRule="auto"/>
        <w:rPr>
          <w:rFonts w:cs="Times New Roman"/>
          <w:szCs w:val="28"/>
        </w:rPr>
      </w:pPr>
    </w:p>
    <w:p w:rsidR="006D5094" w:rsidRDefault="006D5094" w:rsidP="009804F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41495" cy="159004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94" w:rsidRDefault="006D5094" w:rsidP="009804F4">
      <w:pPr>
        <w:jc w:val="center"/>
      </w:pPr>
      <w:r>
        <w:t xml:space="preserve">Рисунок </w:t>
      </w:r>
      <w:r w:rsidR="009804F4">
        <w:rPr>
          <w:lang w:val="en-US"/>
        </w:rPr>
        <w:t>1.</w:t>
      </w:r>
      <w:r>
        <w:t>1 – Схема 1</w:t>
      </w:r>
    </w:p>
    <w:p w:rsidR="006D5094" w:rsidRDefault="006D5094" w:rsidP="006D5094">
      <w:pPr>
        <w:spacing w:line="240" w:lineRule="auto"/>
        <w:rPr>
          <w:rFonts w:cs="Times New Roman"/>
          <w:szCs w:val="28"/>
        </w:rPr>
      </w:pPr>
    </w:p>
    <w:p w:rsidR="006D5094" w:rsidRDefault="006D5094" w:rsidP="009804F4">
      <w:r>
        <w:t>Установлены параметры для синусоидальных сигналов: амплитуда = 2В(вольт), частота = 1000Гц(герц);</w:t>
      </w:r>
    </w:p>
    <w:p w:rsidR="006D5094" w:rsidRDefault="006D5094" w:rsidP="009804F4">
      <w:r>
        <w:t>Установлены параметры для импульсных сигналов: высота =4В, ширина = 60%, частота = 2000Гц</w:t>
      </w:r>
    </w:p>
    <w:p w:rsidR="006D5094" w:rsidRDefault="006D5094" w:rsidP="006D5094">
      <w:pPr>
        <w:spacing w:line="240" w:lineRule="auto"/>
        <w:rPr>
          <w:rFonts w:cs="Times New Roman"/>
          <w:szCs w:val="28"/>
        </w:rPr>
      </w:pPr>
    </w:p>
    <w:p w:rsidR="006D5094" w:rsidRDefault="006D5094" w:rsidP="009804F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21655" cy="34029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94" w:rsidRDefault="006D5094" w:rsidP="009804F4">
      <w:pPr>
        <w:jc w:val="center"/>
      </w:pPr>
      <w:r>
        <w:t xml:space="preserve">Рисунок </w:t>
      </w:r>
      <w:r w:rsidR="009804F4" w:rsidRPr="009804F4">
        <w:t>1.</w:t>
      </w:r>
      <w:r>
        <w:t>2 – Параметры синусоидальных и импульсных сигналов</w:t>
      </w:r>
    </w:p>
    <w:p w:rsidR="006D5094" w:rsidRDefault="006D5094" w:rsidP="009804F4">
      <w:pPr>
        <w:ind w:firstLine="0"/>
        <w:jc w:val="center"/>
      </w:pPr>
    </w:p>
    <w:p w:rsidR="006D5094" w:rsidRDefault="006D5094" w:rsidP="009804F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33564" cy="3220278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048" cy="323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94" w:rsidRDefault="006D5094" w:rsidP="009804F4">
      <w:pPr>
        <w:jc w:val="center"/>
      </w:pPr>
      <w:r>
        <w:t xml:space="preserve">Рисунок </w:t>
      </w:r>
      <w:r w:rsidR="009804F4">
        <w:rPr>
          <w:lang w:val="en-US"/>
        </w:rPr>
        <w:t>1.</w:t>
      </w:r>
      <w:r>
        <w:t>3 – Результаты запуска схемы 1</w:t>
      </w:r>
    </w:p>
    <w:p w:rsidR="006D5094" w:rsidRDefault="006D5094" w:rsidP="006D5094">
      <w:pPr>
        <w:spacing w:line="240" w:lineRule="auto"/>
        <w:ind w:firstLine="708"/>
        <w:rPr>
          <w:rFonts w:cs="Times New Roman"/>
          <w:szCs w:val="28"/>
        </w:rPr>
      </w:pPr>
    </w:p>
    <w:p w:rsidR="006D5094" w:rsidRDefault="006D5094" w:rsidP="009804F4">
      <w:r>
        <w:t xml:space="preserve">Сигналы на экране осциллографа изображаются в координатах «Напряжение» (ось </w:t>
      </w:r>
      <w:proofErr w:type="gramStart"/>
      <w:r>
        <w:t xml:space="preserve">ординат  </w:t>
      </w:r>
      <w:r>
        <w:rPr>
          <w:lang w:val="en-US"/>
        </w:rPr>
        <w:t>Y</w:t>
      </w:r>
      <w:proofErr w:type="gramEnd"/>
      <w:r>
        <w:t xml:space="preserve">) и «Время» (ось абсцисс  </w:t>
      </w:r>
      <w:r>
        <w:rPr>
          <w:lang w:val="en-US"/>
        </w:rPr>
        <w:t>X</w:t>
      </w:r>
      <w:r>
        <w:t>).При изменении времени изменяется скважность, а при изменении напряжения изменяется амплитуда.</w:t>
      </w:r>
    </w:p>
    <w:p w:rsidR="006D5094" w:rsidRDefault="006D5094" w:rsidP="009804F4">
      <w:r>
        <w:lastRenderedPageBreak/>
        <w:t>Найдём скважность импульсов на рисунке 1.3:</w:t>
      </w:r>
    </w:p>
    <w:p w:rsidR="006D5094" w:rsidRDefault="006D5094" w:rsidP="009804F4"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:rsidR="006D5094" w:rsidRDefault="006D5094" w:rsidP="009804F4">
      <w:r>
        <w:rPr>
          <w:lang w:val="en-US"/>
        </w:rPr>
        <w:t>S</w:t>
      </w:r>
      <w:r>
        <w:t>=5/3=1,67</w:t>
      </w:r>
    </w:p>
    <w:p w:rsidR="006D5094" w:rsidRDefault="006D5094" w:rsidP="009804F4"/>
    <w:p w:rsidR="006D5094" w:rsidRDefault="006D5094" w:rsidP="009804F4">
      <w:pPr>
        <w:pStyle w:val="3"/>
        <w:ind w:left="0" w:firstLine="709"/>
      </w:pPr>
      <w:r>
        <w:t xml:space="preserve">В среде моделирования </w:t>
      </w:r>
      <w:proofErr w:type="spellStart"/>
      <w:r>
        <w:t>Proteus</w:t>
      </w:r>
      <w:proofErr w:type="spellEnd"/>
      <w:r>
        <w:t xml:space="preserve"> была составлена схема 2(Рисунок 4) и исследованы параметры колебаний универсального генераторов сигналов различной формы с различной амплитудой, частотой. </w:t>
      </w:r>
    </w:p>
    <w:p w:rsidR="006D5094" w:rsidRDefault="006D5094" w:rsidP="006D5094">
      <w:pPr>
        <w:spacing w:line="240" w:lineRule="auto"/>
        <w:rPr>
          <w:rFonts w:cs="Times New Roman"/>
          <w:szCs w:val="28"/>
        </w:rPr>
      </w:pPr>
    </w:p>
    <w:p w:rsidR="006D5094" w:rsidRDefault="006D5094" w:rsidP="009804F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16905" cy="20593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94" w:rsidRDefault="006D5094" w:rsidP="009804F4">
      <w:pPr>
        <w:jc w:val="center"/>
      </w:pPr>
      <w:r>
        <w:t xml:space="preserve">Рисунок </w:t>
      </w:r>
      <w:r w:rsidR="009804F4">
        <w:rPr>
          <w:lang w:val="en-US"/>
        </w:rPr>
        <w:t>1.</w:t>
      </w:r>
      <w:r>
        <w:t>4 – Схема 2</w:t>
      </w:r>
    </w:p>
    <w:p w:rsidR="009804F4" w:rsidRDefault="009804F4" w:rsidP="009804F4"/>
    <w:p w:rsidR="006D5094" w:rsidRDefault="006D5094" w:rsidP="009804F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95442" cy="342701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708" cy="345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94" w:rsidRDefault="006D5094" w:rsidP="009804F4">
      <w:pPr>
        <w:jc w:val="center"/>
      </w:pPr>
      <w:r>
        <w:t xml:space="preserve">Рисунок </w:t>
      </w:r>
      <w:r w:rsidR="009804F4">
        <w:rPr>
          <w:lang w:val="en-US"/>
        </w:rPr>
        <w:t>1.</w:t>
      </w:r>
      <w:r>
        <w:t>5 – Результаты запуска схемы 2</w:t>
      </w:r>
    </w:p>
    <w:p w:rsidR="006D5094" w:rsidRDefault="006D5094" w:rsidP="006D5094">
      <w:pPr>
        <w:spacing w:line="240" w:lineRule="auto"/>
        <w:rPr>
          <w:rFonts w:cs="Times New Roman"/>
          <w:szCs w:val="28"/>
        </w:rPr>
      </w:pPr>
    </w:p>
    <w:p w:rsidR="006D5094" w:rsidRDefault="006D5094" w:rsidP="009804F4">
      <w:pPr>
        <w:pStyle w:val="3"/>
        <w:ind w:left="0" w:firstLine="709"/>
      </w:pPr>
      <w:r>
        <w:t xml:space="preserve">В среде моделирования </w:t>
      </w:r>
      <w:proofErr w:type="spellStart"/>
      <w:r>
        <w:t>Proteus</w:t>
      </w:r>
      <w:proofErr w:type="spellEnd"/>
      <w:r>
        <w:t xml:space="preserve"> была составлена схема 3 (Рисунок 6) и исследована форма и измерены параметры колебаний универсального генераторов сигналов при амплитудной и частотной модуляции. </w:t>
      </w:r>
    </w:p>
    <w:p w:rsidR="006D5094" w:rsidRDefault="006D5094" w:rsidP="006D5094">
      <w:pPr>
        <w:spacing w:line="240" w:lineRule="auto"/>
        <w:rPr>
          <w:rFonts w:cs="Times New Roman"/>
          <w:szCs w:val="28"/>
        </w:rPr>
      </w:pPr>
    </w:p>
    <w:p w:rsidR="006D5094" w:rsidRDefault="006D5094" w:rsidP="009804F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23915" cy="21786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94" w:rsidRDefault="006D5094" w:rsidP="009804F4">
      <w:pPr>
        <w:ind w:firstLine="0"/>
        <w:jc w:val="center"/>
      </w:pPr>
      <w:r>
        <w:t xml:space="preserve">Рисунок </w:t>
      </w:r>
      <w:r w:rsidR="009804F4">
        <w:rPr>
          <w:lang w:val="en-US"/>
        </w:rPr>
        <w:t>1.</w:t>
      </w:r>
      <w:r>
        <w:t>6 – Схема 3</w:t>
      </w:r>
    </w:p>
    <w:p w:rsidR="006D5094" w:rsidRDefault="006D5094" w:rsidP="009804F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969510" cy="434149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94" w:rsidRDefault="006D5094" w:rsidP="009804F4">
      <w:pPr>
        <w:ind w:firstLine="0"/>
        <w:jc w:val="center"/>
      </w:pPr>
      <w:r>
        <w:t xml:space="preserve">Рисунок </w:t>
      </w:r>
      <w:r w:rsidR="009804F4">
        <w:rPr>
          <w:lang w:val="en-US"/>
        </w:rPr>
        <w:t>1.</w:t>
      </w:r>
      <w:r>
        <w:t>7 – Результаты запуска схемы 3</w:t>
      </w:r>
    </w:p>
    <w:p w:rsidR="006D5094" w:rsidRDefault="006D5094" w:rsidP="006D5094">
      <w:pPr>
        <w:spacing w:line="240" w:lineRule="auto"/>
        <w:rPr>
          <w:rFonts w:cs="Times New Roman"/>
          <w:szCs w:val="28"/>
        </w:rPr>
      </w:pPr>
    </w:p>
    <w:p w:rsidR="006D5094" w:rsidRDefault="006D5094" w:rsidP="009804F4">
      <w:pPr>
        <w:pStyle w:val="3"/>
        <w:ind w:left="0" w:firstLine="709"/>
      </w:pPr>
      <w:r>
        <w:lastRenderedPageBreak/>
        <w:t xml:space="preserve">В среде моделирования </w:t>
      </w:r>
      <w:proofErr w:type="spellStart"/>
      <w:r>
        <w:t>Proteus</w:t>
      </w:r>
      <w:proofErr w:type="spellEnd"/>
      <w:r>
        <w:t xml:space="preserve"> была составлена схема 4 (Рисунок 8) и исследована амплитудно-частотная и </w:t>
      </w:r>
      <w:proofErr w:type="spellStart"/>
      <w:r>
        <w:t>фазо</w:t>
      </w:r>
      <w:proofErr w:type="spellEnd"/>
      <w:r>
        <w:t xml:space="preserve">-частотная характеристики цепи, изображенной на схеме с помощью универсального генератора сигналов и осциллографа. </w:t>
      </w:r>
    </w:p>
    <w:p w:rsidR="006D5094" w:rsidRDefault="006D5094" w:rsidP="009804F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7410" cy="2273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94" w:rsidRDefault="006D5094" w:rsidP="009804F4">
      <w:pPr>
        <w:jc w:val="center"/>
      </w:pPr>
      <w:r>
        <w:t xml:space="preserve">Рисунок </w:t>
      </w:r>
      <w:r w:rsidR="009804F4">
        <w:rPr>
          <w:lang w:val="en-US"/>
        </w:rPr>
        <w:t>1.</w:t>
      </w:r>
      <w:r>
        <w:t>8 – Схема 4</w:t>
      </w:r>
    </w:p>
    <w:p w:rsidR="006D5094" w:rsidRDefault="006D5094" w:rsidP="009804F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184140" cy="45319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94" w:rsidRDefault="006D5094" w:rsidP="009804F4">
      <w:pPr>
        <w:jc w:val="center"/>
      </w:pPr>
      <w:r>
        <w:t xml:space="preserve">Рисунок </w:t>
      </w:r>
      <w:r w:rsidR="009804F4">
        <w:rPr>
          <w:lang w:val="en-US"/>
        </w:rPr>
        <w:t>1.</w:t>
      </w:r>
      <w:r>
        <w:t>9 – Результаты запуска схемы 4</w:t>
      </w:r>
    </w:p>
    <w:p w:rsidR="006D5094" w:rsidRDefault="006D5094" w:rsidP="006D5094">
      <w:pPr>
        <w:spacing w:line="240" w:lineRule="auto"/>
        <w:rPr>
          <w:rFonts w:cs="Times New Roman"/>
          <w:szCs w:val="28"/>
        </w:rPr>
      </w:pPr>
    </w:p>
    <w:p w:rsidR="006D5094" w:rsidRDefault="006D5094" w:rsidP="009804F4">
      <w:pPr>
        <w:pStyle w:val="3"/>
        <w:ind w:left="0" w:firstLine="709"/>
      </w:pPr>
      <w:r>
        <w:lastRenderedPageBreak/>
        <w:t xml:space="preserve">В среде моделирования </w:t>
      </w:r>
      <w:proofErr w:type="spellStart"/>
      <w:r>
        <w:t>Proteus</w:t>
      </w:r>
      <w:proofErr w:type="spellEnd"/>
      <w:r>
        <w:t xml:space="preserve"> была составлена схема 5 (Рисунок 10) и исследована амплитудно-частотная и </w:t>
      </w:r>
      <w:proofErr w:type="spellStart"/>
      <w:r>
        <w:t>фазо</w:t>
      </w:r>
      <w:proofErr w:type="spellEnd"/>
      <w:r>
        <w:t xml:space="preserve">-частотная характеристики цепи, изображенной на схеме с помощью анализатора частотных характеристик. </w:t>
      </w:r>
    </w:p>
    <w:p w:rsidR="006D5094" w:rsidRDefault="006D5094" w:rsidP="006D5094">
      <w:pPr>
        <w:spacing w:line="240" w:lineRule="auto"/>
        <w:ind w:firstLine="708"/>
        <w:rPr>
          <w:rFonts w:cs="Times New Roman"/>
          <w:szCs w:val="28"/>
        </w:rPr>
      </w:pPr>
    </w:p>
    <w:p w:rsidR="006D5094" w:rsidRDefault="006D5094" w:rsidP="009804F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240020" cy="2194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94" w:rsidRDefault="006D5094" w:rsidP="009804F4">
      <w:pPr>
        <w:ind w:firstLine="0"/>
        <w:jc w:val="center"/>
      </w:pPr>
      <w:r>
        <w:t xml:space="preserve">Рисунок </w:t>
      </w:r>
      <w:r w:rsidR="009804F4">
        <w:rPr>
          <w:lang w:val="en-US"/>
        </w:rPr>
        <w:t>1.</w:t>
      </w:r>
      <w:r>
        <w:t>10 – Схема 5</w:t>
      </w:r>
    </w:p>
    <w:p w:rsidR="006D5094" w:rsidRDefault="006D5094" w:rsidP="009804F4">
      <w:pPr>
        <w:ind w:firstLine="0"/>
        <w:jc w:val="center"/>
      </w:pPr>
    </w:p>
    <w:p w:rsidR="006D5094" w:rsidRDefault="006D5094" w:rsidP="009804F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49900" cy="4253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94" w:rsidRDefault="006D5094" w:rsidP="009804F4">
      <w:pPr>
        <w:ind w:firstLine="0"/>
        <w:jc w:val="center"/>
      </w:pPr>
      <w:r>
        <w:t xml:space="preserve">Рисунок </w:t>
      </w:r>
      <w:r w:rsidR="009804F4">
        <w:rPr>
          <w:lang w:val="en-US"/>
        </w:rPr>
        <w:t>1.</w:t>
      </w:r>
      <w:r>
        <w:t>11 – Результаты запуска схемы 5</w:t>
      </w:r>
    </w:p>
    <w:p w:rsidR="006D5094" w:rsidRDefault="006D5094" w:rsidP="006D5094">
      <w:pPr>
        <w:rPr>
          <w:rFonts w:cs="Times New Roman"/>
          <w:szCs w:val="28"/>
        </w:rPr>
      </w:pPr>
    </w:p>
    <w:p w:rsidR="006D5094" w:rsidRDefault="006D5094" w:rsidP="009804F4">
      <w:pPr>
        <w:pStyle w:val="1"/>
        <w:numPr>
          <w:ilvl w:val="0"/>
          <w:numId w:val="0"/>
        </w:numPr>
      </w:pPr>
      <w:r>
        <w:t>ВЫВОД</w:t>
      </w:r>
    </w:p>
    <w:p w:rsidR="006D5094" w:rsidRDefault="006D5094" w:rsidP="009804F4">
      <w:pPr>
        <w:rPr>
          <w:rFonts w:cs="Times New Roman"/>
          <w:szCs w:val="28"/>
        </w:rPr>
      </w:pPr>
    </w:p>
    <w:p w:rsidR="004566E5" w:rsidRPr="009804F4" w:rsidRDefault="006D5094" w:rsidP="009804F4">
      <w:r>
        <w:t xml:space="preserve">В ходе лабораторной работы была изучена система симулирования электрических и электронных схем инфокоммуникационных систем. Приобретены практические навыки построения электрических и электронных схем и измерения электрических параметров сигналов с помощью виртуальных электро- и радиоизмерительных приборов. Были исследованы исследована амплитудно-частотная и </w:t>
      </w:r>
      <w:proofErr w:type="spellStart"/>
      <w:r>
        <w:t>фазо</w:t>
      </w:r>
      <w:proofErr w:type="spellEnd"/>
      <w:r>
        <w:t xml:space="preserve">-частотная характеристики </w:t>
      </w:r>
      <w:proofErr w:type="spellStart"/>
      <w:proofErr w:type="gramStart"/>
      <w:r>
        <w:t>цепи,а</w:t>
      </w:r>
      <w:proofErr w:type="spellEnd"/>
      <w:proofErr w:type="gramEnd"/>
      <w:r>
        <w:t xml:space="preserve"> также параметры колебаний универсального генераторов сигналов различной формы с различной амплитудой, частотой.</w:t>
      </w:r>
    </w:p>
    <w:sectPr w:rsidR="004566E5" w:rsidRPr="009804F4" w:rsidSect="007628D7">
      <w:headerReference w:type="default" r:id="rId19"/>
      <w:pgSz w:w="11906" w:h="16838"/>
      <w:pgMar w:top="851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003" w:rsidRDefault="00AE6003">
      <w:pPr>
        <w:spacing w:line="240" w:lineRule="auto"/>
      </w:pPr>
      <w:r>
        <w:separator/>
      </w:r>
    </w:p>
  </w:endnote>
  <w:endnote w:type="continuationSeparator" w:id="0">
    <w:p w:rsidR="00AE6003" w:rsidRDefault="00AE60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003" w:rsidRDefault="00AE6003">
      <w:pPr>
        <w:spacing w:line="240" w:lineRule="auto"/>
      </w:pPr>
      <w:r>
        <w:separator/>
      </w:r>
    </w:p>
  </w:footnote>
  <w:footnote w:type="continuationSeparator" w:id="0">
    <w:p w:rsidR="00AE6003" w:rsidRDefault="00AE60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849750"/>
      <w:docPartObj>
        <w:docPartGallery w:val="Page Numbers (Top of Page)"/>
        <w:docPartUnique/>
      </w:docPartObj>
    </w:sdtPr>
    <w:sdtEndPr/>
    <w:sdtContent>
      <w:p w:rsidR="00C63375" w:rsidRDefault="00C63375" w:rsidP="00E36B87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04F4">
          <w:rPr>
            <w:noProof/>
          </w:rPr>
          <w:t>10</w:t>
        </w:r>
        <w:r>
          <w:fldChar w:fldCharType="end"/>
        </w:r>
      </w:p>
    </w:sdtContent>
  </w:sdt>
  <w:p w:rsidR="00C63375" w:rsidRDefault="00C633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6C2"/>
    <w:multiLevelType w:val="hybridMultilevel"/>
    <w:tmpl w:val="156E6D2A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4F80"/>
    <w:multiLevelType w:val="hybridMultilevel"/>
    <w:tmpl w:val="3EC44CEA"/>
    <w:lvl w:ilvl="0" w:tplc="E8C687E0">
      <w:start w:val="1"/>
      <w:numFmt w:val="decimal"/>
      <w:pStyle w:val="a"/>
      <w:lvlText w:val="%1.1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3C21"/>
    <w:multiLevelType w:val="hybridMultilevel"/>
    <w:tmpl w:val="05F4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B0E07"/>
    <w:multiLevelType w:val="hybridMultilevel"/>
    <w:tmpl w:val="A0A2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D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6B56A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6D13B9"/>
    <w:multiLevelType w:val="hybridMultilevel"/>
    <w:tmpl w:val="9BC66318"/>
    <w:lvl w:ilvl="0" w:tplc="1D081F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4"/>
  </w:num>
  <w:num w:numId="5">
    <w:abstractNumId w:val="1"/>
  </w:num>
  <w:num w:numId="6">
    <w:abstractNumId w:val="4"/>
    <w:lvlOverride w:ilvl="0">
      <w:startOverride w:val="1"/>
    </w:lvlOverride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94"/>
    <w:rsid w:val="00005096"/>
    <w:rsid w:val="0001479E"/>
    <w:rsid w:val="0002382B"/>
    <w:rsid w:val="00025A49"/>
    <w:rsid w:val="00031798"/>
    <w:rsid w:val="000442D8"/>
    <w:rsid w:val="00046BEC"/>
    <w:rsid w:val="000A68AD"/>
    <w:rsid w:val="000B2951"/>
    <w:rsid w:val="000B4A87"/>
    <w:rsid w:val="000B4DC6"/>
    <w:rsid w:val="000C70EC"/>
    <w:rsid w:val="000C7946"/>
    <w:rsid w:val="000E158E"/>
    <w:rsid w:val="000E4442"/>
    <w:rsid w:val="000E4EDE"/>
    <w:rsid w:val="0010050B"/>
    <w:rsid w:val="0010444C"/>
    <w:rsid w:val="00106460"/>
    <w:rsid w:val="00126205"/>
    <w:rsid w:val="00126F4E"/>
    <w:rsid w:val="00137D8B"/>
    <w:rsid w:val="00144815"/>
    <w:rsid w:val="00154FE8"/>
    <w:rsid w:val="00170584"/>
    <w:rsid w:val="00180D32"/>
    <w:rsid w:val="00187DAB"/>
    <w:rsid w:val="00195511"/>
    <w:rsid w:val="001A23EC"/>
    <w:rsid w:val="001C076F"/>
    <w:rsid w:val="001C254E"/>
    <w:rsid w:val="001D4C49"/>
    <w:rsid w:val="001D6807"/>
    <w:rsid w:val="001F17C2"/>
    <w:rsid w:val="0020155A"/>
    <w:rsid w:val="00203D2B"/>
    <w:rsid w:val="00207561"/>
    <w:rsid w:val="00215931"/>
    <w:rsid w:val="0022376E"/>
    <w:rsid w:val="00223B37"/>
    <w:rsid w:val="0022793B"/>
    <w:rsid w:val="00231745"/>
    <w:rsid w:val="00235332"/>
    <w:rsid w:val="00245819"/>
    <w:rsid w:val="00251DEC"/>
    <w:rsid w:val="0026662A"/>
    <w:rsid w:val="00294EB4"/>
    <w:rsid w:val="002A4583"/>
    <w:rsid w:val="002A46C3"/>
    <w:rsid w:val="002A56B7"/>
    <w:rsid w:val="002A63B5"/>
    <w:rsid w:val="002B04C6"/>
    <w:rsid w:val="002B0F6E"/>
    <w:rsid w:val="002B3CBE"/>
    <w:rsid w:val="002B4170"/>
    <w:rsid w:val="002C2E43"/>
    <w:rsid w:val="002C4EEB"/>
    <w:rsid w:val="002D41EC"/>
    <w:rsid w:val="002E63F1"/>
    <w:rsid w:val="002E7B5F"/>
    <w:rsid w:val="002F7182"/>
    <w:rsid w:val="00302BEF"/>
    <w:rsid w:val="003106A0"/>
    <w:rsid w:val="00310A02"/>
    <w:rsid w:val="00316C8B"/>
    <w:rsid w:val="00320C3C"/>
    <w:rsid w:val="00320D35"/>
    <w:rsid w:val="003258CA"/>
    <w:rsid w:val="00343655"/>
    <w:rsid w:val="00372100"/>
    <w:rsid w:val="003873AF"/>
    <w:rsid w:val="003920F4"/>
    <w:rsid w:val="003A7FEC"/>
    <w:rsid w:val="003E53E5"/>
    <w:rsid w:val="003F25CA"/>
    <w:rsid w:val="003F6C2A"/>
    <w:rsid w:val="004009B5"/>
    <w:rsid w:val="004078D6"/>
    <w:rsid w:val="00407BDA"/>
    <w:rsid w:val="00410222"/>
    <w:rsid w:val="00411545"/>
    <w:rsid w:val="00411AD2"/>
    <w:rsid w:val="0042057A"/>
    <w:rsid w:val="004214D3"/>
    <w:rsid w:val="00455C4D"/>
    <w:rsid w:val="00456515"/>
    <w:rsid w:val="004566E5"/>
    <w:rsid w:val="00461D15"/>
    <w:rsid w:val="00462EAA"/>
    <w:rsid w:val="00485F72"/>
    <w:rsid w:val="00492259"/>
    <w:rsid w:val="004A1CA5"/>
    <w:rsid w:val="004B7B16"/>
    <w:rsid w:val="004D206F"/>
    <w:rsid w:val="004D65CE"/>
    <w:rsid w:val="004D7F36"/>
    <w:rsid w:val="004E3701"/>
    <w:rsid w:val="004E4F9C"/>
    <w:rsid w:val="004E5A08"/>
    <w:rsid w:val="004E687E"/>
    <w:rsid w:val="004E6C81"/>
    <w:rsid w:val="004F114C"/>
    <w:rsid w:val="004F4F1B"/>
    <w:rsid w:val="00505C78"/>
    <w:rsid w:val="00520680"/>
    <w:rsid w:val="00526AD1"/>
    <w:rsid w:val="00530663"/>
    <w:rsid w:val="005360B0"/>
    <w:rsid w:val="0056060D"/>
    <w:rsid w:val="005652D4"/>
    <w:rsid w:val="00572EAD"/>
    <w:rsid w:val="00574508"/>
    <w:rsid w:val="0057734E"/>
    <w:rsid w:val="005976E1"/>
    <w:rsid w:val="005A105A"/>
    <w:rsid w:val="005B5122"/>
    <w:rsid w:val="005C07F4"/>
    <w:rsid w:val="005C7208"/>
    <w:rsid w:val="005D1380"/>
    <w:rsid w:val="005D5879"/>
    <w:rsid w:val="005E2BBF"/>
    <w:rsid w:val="005E4BDF"/>
    <w:rsid w:val="005F0B3D"/>
    <w:rsid w:val="00600BAF"/>
    <w:rsid w:val="00605169"/>
    <w:rsid w:val="006111CC"/>
    <w:rsid w:val="0062276C"/>
    <w:rsid w:val="0063049C"/>
    <w:rsid w:val="0063786E"/>
    <w:rsid w:val="006533D1"/>
    <w:rsid w:val="00660D6B"/>
    <w:rsid w:val="00671A63"/>
    <w:rsid w:val="00694957"/>
    <w:rsid w:val="00694FAE"/>
    <w:rsid w:val="00697A06"/>
    <w:rsid w:val="006A6BF9"/>
    <w:rsid w:val="006B0139"/>
    <w:rsid w:val="006B4242"/>
    <w:rsid w:val="006C1451"/>
    <w:rsid w:val="006C7C06"/>
    <w:rsid w:val="006D5094"/>
    <w:rsid w:val="006E1803"/>
    <w:rsid w:val="006E1D0E"/>
    <w:rsid w:val="00717CDB"/>
    <w:rsid w:val="00726EFF"/>
    <w:rsid w:val="0072750F"/>
    <w:rsid w:val="00727B14"/>
    <w:rsid w:val="00734C25"/>
    <w:rsid w:val="00735187"/>
    <w:rsid w:val="00736A53"/>
    <w:rsid w:val="007456D4"/>
    <w:rsid w:val="00746DC5"/>
    <w:rsid w:val="00750109"/>
    <w:rsid w:val="00751251"/>
    <w:rsid w:val="0076042E"/>
    <w:rsid w:val="007628D7"/>
    <w:rsid w:val="00764344"/>
    <w:rsid w:val="00773562"/>
    <w:rsid w:val="00785C78"/>
    <w:rsid w:val="007969D9"/>
    <w:rsid w:val="007A0E80"/>
    <w:rsid w:val="007A0FE9"/>
    <w:rsid w:val="007A18BF"/>
    <w:rsid w:val="007A69A5"/>
    <w:rsid w:val="007C14B7"/>
    <w:rsid w:val="007D7752"/>
    <w:rsid w:val="007E1732"/>
    <w:rsid w:val="007E1C8B"/>
    <w:rsid w:val="007E1CAF"/>
    <w:rsid w:val="007E4F65"/>
    <w:rsid w:val="007E7669"/>
    <w:rsid w:val="007F08F0"/>
    <w:rsid w:val="007F52FC"/>
    <w:rsid w:val="008069BA"/>
    <w:rsid w:val="00807CF1"/>
    <w:rsid w:val="008170FF"/>
    <w:rsid w:val="0082077B"/>
    <w:rsid w:val="008227A6"/>
    <w:rsid w:val="0082770B"/>
    <w:rsid w:val="00830B96"/>
    <w:rsid w:val="00832E83"/>
    <w:rsid w:val="00836A20"/>
    <w:rsid w:val="00842B3F"/>
    <w:rsid w:val="00843976"/>
    <w:rsid w:val="008446BC"/>
    <w:rsid w:val="008505D5"/>
    <w:rsid w:val="00850D5B"/>
    <w:rsid w:val="00872340"/>
    <w:rsid w:val="0088170E"/>
    <w:rsid w:val="008876A2"/>
    <w:rsid w:val="008A093B"/>
    <w:rsid w:val="008B379D"/>
    <w:rsid w:val="008D2114"/>
    <w:rsid w:val="008D3C23"/>
    <w:rsid w:val="008D771C"/>
    <w:rsid w:val="008F4305"/>
    <w:rsid w:val="008F63E2"/>
    <w:rsid w:val="0090624F"/>
    <w:rsid w:val="009149F4"/>
    <w:rsid w:val="00955855"/>
    <w:rsid w:val="00961B8F"/>
    <w:rsid w:val="009763C9"/>
    <w:rsid w:val="009804F4"/>
    <w:rsid w:val="009830B8"/>
    <w:rsid w:val="00985EAD"/>
    <w:rsid w:val="0099181A"/>
    <w:rsid w:val="0099284C"/>
    <w:rsid w:val="00994E0F"/>
    <w:rsid w:val="009A0625"/>
    <w:rsid w:val="009B1ECE"/>
    <w:rsid w:val="009B7022"/>
    <w:rsid w:val="009E125D"/>
    <w:rsid w:val="009E2376"/>
    <w:rsid w:val="009E4572"/>
    <w:rsid w:val="009F3CAB"/>
    <w:rsid w:val="00A0497C"/>
    <w:rsid w:val="00A06F75"/>
    <w:rsid w:val="00A15423"/>
    <w:rsid w:val="00A25771"/>
    <w:rsid w:val="00A36973"/>
    <w:rsid w:val="00A471A4"/>
    <w:rsid w:val="00A50424"/>
    <w:rsid w:val="00A6225E"/>
    <w:rsid w:val="00A66B39"/>
    <w:rsid w:val="00A731E2"/>
    <w:rsid w:val="00A74502"/>
    <w:rsid w:val="00A87C79"/>
    <w:rsid w:val="00A92281"/>
    <w:rsid w:val="00AA7C67"/>
    <w:rsid w:val="00AC5CC7"/>
    <w:rsid w:val="00AC69FA"/>
    <w:rsid w:val="00AC7022"/>
    <w:rsid w:val="00AD491B"/>
    <w:rsid w:val="00AD51E7"/>
    <w:rsid w:val="00AE6003"/>
    <w:rsid w:val="00B0777A"/>
    <w:rsid w:val="00B14CE5"/>
    <w:rsid w:val="00B20174"/>
    <w:rsid w:val="00B21DB9"/>
    <w:rsid w:val="00B233F4"/>
    <w:rsid w:val="00B24676"/>
    <w:rsid w:val="00B638EB"/>
    <w:rsid w:val="00B704D1"/>
    <w:rsid w:val="00B70C62"/>
    <w:rsid w:val="00B76BD7"/>
    <w:rsid w:val="00B938AA"/>
    <w:rsid w:val="00B93C91"/>
    <w:rsid w:val="00BA5186"/>
    <w:rsid w:val="00BA6C82"/>
    <w:rsid w:val="00BC1F74"/>
    <w:rsid w:val="00BD1344"/>
    <w:rsid w:val="00BD7C3B"/>
    <w:rsid w:val="00BF0177"/>
    <w:rsid w:val="00BF1E8D"/>
    <w:rsid w:val="00C00A3E"/>
    <w:rsid w:val="00C061A0"/>
    <w:rsid w:val="00C20441"/>
    <w:rsid w:val="00C20E35"/>
    <w:rsid w:val="00C23E68"/>
    <w:rsid w:val="00C269BA"/>
    <w:rsid w:val="00C31B0B"/>
    <w:rsid w:val="00C335D8"/>
    <w:rsid w:val="00C47A9A"/>
    <w:rsid w:val="00C63375"/>
    <w:rsid w:val="00C677E2"/>
    <w:rsid w:val="00C7049A"/>
    <w:rsid w:val="00C73427"/>
    <w:rsid w:val="00C77C70"/>
    <w:rsid w:val="00CA178A"/>
    <w:rsid w:val="00CA222A"/>
    <w:rsid w:val="00CB5A39"/>
    <w:rsid w:val="00CB7CC7"/>
    <w:rsid w:val="00CC6120"/>
    <w:rsid w:val="00CD6F1E"/>
    <w:rsid w:val="00CD730F"/>
    <w:rsid w:val="00CD7884"/>
    <w:rsid w:val="00CF0E0F"/>
    <w:rsid w:val="00CF5693"/>
    <w:rsid w:val="00D01801"/>
    <w:rsid w:val="00D248BB"/>
    <w:rsid w:val="00D3650B"/>
    <w:rsid w:val="00D40263"/>
    <w:rsid w:val="00D42528"/>
    <w:rsid w:val="00D50568"/>
    <w:rsid w:val="00D76F2F"/>
    <w:rsid w:val="00D776F4"/>
    <w:rsid w:val="00D91205"/>
    <w:rsid w:val="00D9613A"/>
    <w:rsid w:val="00D97CC1"/>
    <w:rsid w:val="00DA297F"/>
    <w:rsid w:val="00DA5F03"/>
    <w:rsid w:val="00DB3D18"/>
    <w:rsid w:val="00DD246B"/>
    <w:rsid w:val="00DE5974"/>
    <w:rsid w:val="00DF2B09"/>
    <w:rsid w:val="00E00BFF"/>
    <w:rsid w:val="00E0494C"/>
    <w:rsid w:val="00E07143"/>
    <w:rsid w:val="00E15728"/>
    <w:rsid w:val="00E252BA"/>
    <w:rsid w:val="00E3627E"/>
    <w:rsid w:val="00E36B87"/>
    <w:rsid w:val="00E44AC1"/>
    <w:rsid w:val="00E5084D"/>
    <w:rsid w:val="00E91BD1"/>
    <w:rsid w:val="00E93970"/>
    <w:rsid w:val="00EA12CA"/>
    <w:rsid w:val="00EA37C5"/>
    <w:rsid w:val="00EB1B04"/>
    <w:rsid w:val="00EB6075"/>
    <w:rsid w:val="00EC2496"/>
    <w:rsid w:val="00ED238F"/>
    <w:rsid w:val="00EE06C2"/>
    <w:rsid w:val="00EF01F8"/>
    <w:rsid w:val="00EF7559"/>
    <w:rsid w:val="00F13D80"/>
    <w:rsid w:val="00F201E4"/>
    <w:rsid w:val="00F2089C"/>
    <w:rsid w:val="00F26CB7"/>
    <w:rsid w:val="00F40A8D"/>
    <w:rsid w:val="00F42715"/>
    <w:rsid w:val="00F42E85"/>
    <w:rsid w:val="00F44BC3"/>
    <w:rsid w:val="00F450C3"/>
    <w:rsid w:val="00F711A5"/>
    <w:rsid w:val="00F83047"/>
    <w:rsid w:val="00F83159"/>
    <w:rsid w:val="00FA05D3"/>
    <w:rsid w:val="00FA73F5"/>
    <w:rsid w:val="00FB1E18"/>
    <w:rsid w:val="00FB35B7"/>
    <w:rsid w:val="00FB4599"/>
    <w:rsid w:val="00FD3B8D"/>
    <w:rsid w:val="00FE0711"/>
    <w:rsid w:val="00FE381E"/>
    <w:rsid w:val="00FF1D48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D80A2"/>
  <w15:chartTrackingRefBased/>
  <w15:docId w15:val="{AC930041-E641-467A-B9B8-3D28AC53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804F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050B"/>
    <w:pPr>
      <w:keepNext/>
      <w:keepLines/>
      <w:numPr>
        <w:numId w:val="7"/>
      </w:numPr>
      <w:spacing w:after="240" w:line="240" w:lineRule="auto"/>
      <w:ind w:left="0"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E125D"/>
    <w:pPr>
      <w:keepNext/>
      <w:keepLines/>
      <w:numPr>
        <w:ilvl w:val="1"/>
        <w:numId w:val="7"/>
      </w:numPr>
      <w:spacing w:before="100" w:beforeAutospacing="1" w:after="240" w:line="24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B4170"/>
    <w:pPr>
      <w:keepNext/>
      <w:keepLines/>
      <w:numPr>
        <w:ilvl w:val="2"/>
        <w:numId w:val="7"/>
      </w:numPr>
      <w:ind w:left="709" w:hanging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227A6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227A6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27A6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227A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27A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27A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4F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4F65"/>
  </w:style>
  <w:style w:type="table" w:styleId="a6">
    <w:name w:val="Table Grid"/>
    <w:basedOn w:val="a2"/>
    <w:uiPriority w:val="39"/>
    <w:rsid w:val="007E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005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No Spacing"/>
    <w:aliases w:val="Код"/>
    <w:link w:val="a8"/>
    <w:uiPriority w:val="1"/>
    <w:qFormat/>
    <w:rsid w:val="0090624F"/>
    <w:pPr>
      <w:spacing w:after="0" w:line="240" w:lineRule="auto"/>
    </w:pPr>
    <w:rPr>
      <w:rFonts w:ascii="Courier New" w:hAnsi="Courier New"/>
      <w:sz w:val="20"/>
    </w:rPr>
  </w:style>
  <w:style w:type="character" w:styleId="a9">
    <w:name w:val="Placeholder Text"/>
    <w:basedOn w:val="a1"/>
    <w:uiPriority w:val="99"/>
    <w:semiHidden/>
    <w:rsid w:val="00A6225E"/>
    <w:rPr>
      <w:color w:val="808080"/>
    </w:rPr>
  </w:style>
  <w:style w:type="paragraph" w:styleId="aa">
    <w:name w:val="Title"/>
    <w:basedOn w:val="a0"/>
    <w:next w:val="a0"/>
    <w:link w:val="ab"/>
    <w:uiPriority w:val="10"/>
    <w:qFormat/>
    <w:rsid w:val="006533D1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5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0"/>
    <w:uiPriority w:val="99"/>
    <w:semiHidden/>
    <w:unhideWhenUsed/>
    <w:rsid w:val="00FE38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34"/>
    <w:qFormat/>
    <w:rsid w:val="0057734E"/>
    <w:pPr>
      <w:ind w:left="720"/>
    </w:pPr>
  </w:style>
  <w:style w:type="paragraph" w:styleId="ae">
    <w:name w:val="TOC Heading"/>
    <w:basedOn w:val="1"/>
    <w:next w:val="a0"/>
    <w:uiPriority w:val="39"/>
    <w:unhideWhenUsed/>
    <w:qFormat/>
    <w:rsid w:val="00836A2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36A20"/>
    <w:pPr>
      <w:spacing w:after="100"/>
    </w:pPr>
  </w:style>
  <w:style w:type="character" w:styleId="af">
    <w:name w:val="Hyperlink"/>
    <w:basedOn w:val="a1"/>
    <w:uiPriority w:val="99"/>
    <w:unhideWhenUsed/>
    <w:rsid w:val="00836A20"/>
    <w:rPr>
      <w:color w:val="0563C1" w:themeColor="hyperlink"/>
      <w:u w:val="single"/>
    </w:rPr>
  </w:style>
  <w:style w:type="character" w:customStyle="1" w:styleId="a8">
    <w:name w:val="Без интервала Знак"/>
    <w:aliases w:val="Код Знак"/>
    <w:basedOn w:val="a1"/>
    <w:link w:val="a7"/>
    <w:uiPriority w:val="1"/>
    <w:rsid w:val="0090624F"/>
    <w:rPr>
      <w:rFonts w:ascii="Courier New" w:hAnsi="Courier New"/>
      <w:sz w:val="20"/>
    </w:rPr>
  </w:style>
  <w:style w:type="character" w:customStyle="1" w:styleId="20">
    <w:name w:val="Заголовок 2 Знак"/>
    <w:basedOn w:val="a1"/>
    <w:link w:val="2"/>
    <w:uiPriority w:val="9"/>
    <w:rsid w:val="009E125D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Subtitle"/>
    <w:basedOn w:val="1"/>
    <w:next w:val="a0"/>
    <w:link w:val="af0"/>
    <w:uiPriority w:val="11"/>
    <w:qFormat/>
    <w:rsid w:val="00605169"/>
    <w:pPr>
      <w:numPr>
        <w:numId w:val="5"/>
      </w:numPr>
      <w:jc w:val="left"/>
      <w:outlineLvl w:val="1"/>
    </w:pPr>
    <w:rPr>
      <w:rFonts w:eastAsiaTheme="minorEastAsia"/>
      <w:spacing w:val="15"/>
    </w:rPr>
  </w:style>
  <w:style w:type="character" w:customStyle="1" w:styleId="af0">
    <w:name w:val="Подзаголовок Знак"/>
    <w:basedOn w:val="a1"/>
    <w:link w:val="a"/>
    <w:uiPriority w:val="11"/>
    <w:rsid w:val="00605169"/>
    <w:rPr>
      <w:rFonts w:ascii="Times New Roman" w:eastAsiaTheme="minorEastAsia" w:hAnsi="Times New Roman" w:cstheme="majorBidi"/>
      <w:b/>
      <w:spacing w:val="15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2B4170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227A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227A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227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227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22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22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FF1D48"/>
    <w:pPr>
      <w:spacing w:after="100"/>
      <w:ind w:left="280"/>
    </w:pPr>
  </w:style>
  <w:style w:type="paragraph" w:styleId="af1">
    <w:name w:val="Balloon Text"/>
    <w:basedOn w:val="a0"/>
    <w:link w:val="af2"/>
    <w:uiPriority w:val="99"/>
    <w:semiHidden/>
    <w:unhideWhenUsed/>
    <w:rsid w:val="002A45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2A4583"/>
    <w:rPr>
      <w:rFonts w:ascii="Segoe UI" w:hAnsi="Segoe UI" w:cs="Segoe UI"/>
      <w:sz w:val="18"/>
      <w:szCs w:val="18"/>
    </w:rPr>
  </w:style>
  <w:style w:type="character" w:styleId="af3">
    <w:name w:val="FollowedHyperlink"/>
    <w:basedOn w:val="a1"/>
    <w:uiPriority w:val="99"/>
    <w:semiHidden/>
    <w:unhideWhenUsed/>
    <w:rsid w:val="00235332"/>
    <w:rPr>
      <w:color w:val="954F72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9B702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9B702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Desktop\University\&#1064;&#1072;&#1073;&#1083;&#1086;&#1085;%20&#1087;&#1086;%20&#1043;&#1054;&#1057;&#1058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B39F5-D82B-4DE8-95ED-36F167A7A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ГОСТам.dotx</Template>
  <TotalTime>23</TotalTime>
  <Pages>8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Shvedenko</dc:creator>
  <cp:keywords/>
  <dc:description/>
  <cp:lastModifiedBy>Alexandr Shvedenko</cp:lastModifiedBy>
  <cp:revision>2</cp:revision>
  <cp:lastPrinted>2019-12-09T10:24:00Z</cp:lastPrinted>
  <dcterms:created xsi:type="dcterms:W3CDTF">2021-04-16T08:58:00Z</dcterms:created>
  <dcterms:modified xsi:type="dcterms:W3CDTF">2021-04-16T09:23:00Z</dcterms:modified>
</cp:coreProperties>
</file>