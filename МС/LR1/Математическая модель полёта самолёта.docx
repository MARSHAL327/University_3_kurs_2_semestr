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6E5" w:rsidRDefault="0051272B" w:rsidP="0051272B">
      <w:pPr>
        <w:rPr>
          <w:lang w:val="en-US"/>
        </w:rPr>
      </w:pPr>
      <w:r>
        <w:t>Во время полё</w:t>
      </w:r>
      <w:r>
        <w:t>та на самолет действуют 4 вида сил: силы тяги двигателей, силы лобового сопротивлен</w:t>
      </w:r>
      <w:r>
        <w:t>ия воздуха, сила тяжести и подъё</w:t>
      </w:r>
      <w:r>
        <w:t>мные силы крыльев.</w:t>
      </w:r>
    </w:p>
    <w:p w:rsidR="0051272B" w:rsidRDefault="0051272B" w:rsidP="0051272B">
      <w:r>
        <w:t>Одной из задач моделирования является нахождение проекций сил, дейс</w:t>
      </w:r>
      <w:r w:rsidR="00B04B64">
        <w:t>твующих на самолёт во время полё</w:t>
      </w:r>
      <w:r>
        <w:t>та (на</w:t>
      </w:r>
      <w:r>
        <w:t xml:space="preserve">бора высоты), на оси координат. </w:t>
      </w:r>
      <w:r>
        <w:t xml:space="preserve">Для этого необходимо знать углы поворота </w:t>
      </w:r>
      <w:r w:rsidR="00B04B64">
        <w:t>самолёта</w:t>
      </w:r>
      <w:r>
        <w:t xml:space="preserve"> относительно этих осей.</w:t>
      </w:r>
    </w:p>
    <w:p w:rsidR="000E3446" w:rsidRDefault="000E3446" w:rsidP="0051272B">
      <w:r w:rsidRPr="000E3446">
        <w:drawing>
          <wp:inline distT="0" distB="0" distL="0" distR="0" wp14:anchorId="3D8D91F5" wp14:editId="407675F1">
            <wp:extent cx="4866199" cy="24572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719" cy="24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46" w:rsidRDefault="000E3446" w:rsidP="0051272B">
      <w:r>
        <w:t xml:space="preserve">Отдельным вопросом моделирования является вопрос о выводе выражения для подъемной силы. Со времен Н.Е. Жуковского не существует точного выражения для силы, действующей на крыло со стороны набегающего потока воздуха. В первом приближении будем использовать гипотезу о том, что в процессе полета возникает вихревое движение воздуха вокруг профиля крыла. Вследствие такого относительного движения скорость потока над и под крылом различна, а значит возникает перепад давления, приводящий к возникновению подъемной силы. Ниже приведем приближенный вывод </w:t>
      </w:r>
      <w:bookmarkStart w:id="0" w:name="_GoBack"/>
      <w:bookmarkEnd w:id="0"/>
      <w:r>
        <w:t>подъемной силы</w:t>
      </w:r>
    </w:p>
    <w:p w:rsidR="000E3446" w:rsidRPr="0051272B" w:rsidRDefault="000E3446" w:rsidP="000E3446">
      <w:pPr>
        <w:ind w:firstLine="0"/>
        <w:jc w:val="center"/>
      </w:pPr>
      <w:r w:rsidRPr="000E3446">
        <w:lastRenderedPageBreak/>
        <w:drawing>
          <wp:inline distT="0" distB="0" distL="0" distR="0" wp14:anchorId="43D9A67A" wp14:editId="2C372772">
            <wp:extent cx="4786247" cy="338698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71" b="20222"/>
                    <a:stretch/>
                  </pic:blipFill>
                  <pic:spPr bwMode="auto">
                    <a:xfrm>
                      <a:off x="0" y="0"/>
                      <a:ext cx="4793020" cy="339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446" w:rsidRPr="0051272B" w:rsidSect="007628D7">
      <w:headerReference w:type="default" r:id="rId10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C01" w:rsidRDefault="00F57C01">
      <w:pPr>
        <w:spacing w:line="240" w:lineRule="auto"/>
      </w:pPr>
      <w:r>
        <w:separator/>
      </w:r>
    </w:p>
  </w:endnote>
  <w:endnote w:type="continuationSeparator" w:id="0">
    <w:p w:rsidR="00F57C01" w:rsidRDefault="00F5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C01" w:rsidRDefault="00F57C01">
      <w:pPr>
        <w:spacing w:line="240" w:lineRule="auto"/>
      </w:pPr>
      <w:r>
        <w:separator/>
      </w:r>
    </w:p>
  </w:footnote>
  <w:footnote w:type="continuationSeparator" w:id="0">
    <w:p w:rsidR="00F57C01" w:rsidRDefault="00F5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446">
          <w:rPr>
            <w:noProof/>
          </w:rPr>
          <w:t>4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B56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01"/>
    <w:rsid w:val="00005096"/>
    <w:rsid w:val="0001479E"/>
    <w:rsid w:val="0002382B"/>
    <w:rsid w:val="00025A49"/>
    <w:rsid w:val="00031798"/>
    <w:rsid w:val="000442D8"/>
    <w:rsid w:val="00046BEC"/>
    <w:rsid w:val="000A68AD"/>
    <w:rsid w:val="000B2951"/>
    <w:rsid w:val="000B4A87"/>
    <w:rsid w:val="000B4DC6"/>
    <w:rsid w:val="000C70EC"/>
    <w:rsid w:val="000C7946"/>
    <w:rsid w:val="000E158E"/>
    <w:rsid w:val="000E3446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F17C2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72100"/>
    <w:rsid w:val="003873AF"/>
    <w:rsid w:val="003920F4"/>
    <w:rsid w:val="003A7FEC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61D15"/>
    <w:rsid w:val="00462EAA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1272B"/>
    <w:rsid w:val="00520680"/>
    <w:rsid w:val="00526AD1"/>
    <w:rsid w:val="00530663"/>
    <w:rsid w:val="005360B0"/>
    <w:rsid w:val="0056060D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533D1"/>
    <w:rsid w:val="00660D6B"/>
    <w:rsid w:val="00671A63"/>
    <w:rsid w:val="00694957"/>
    <w:rsid w:val="00694FAE"/>
    <w:rsid w:val="00697A06"/>
    <w:rsid w:val="006A6BF9"/>
    <w:rsid w:val="006B0139"/>
    <w:rsid w:val="006B4242"/>
    <w:rsid w:val="006C1451"/>
    <w:rsid w:val="006C7C06"/>
    <w:rsid w:val="006E1803"/>
    <w:rsid w:val="006E1D0E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72340"/>
    <w:rsid w:val="0088170E"/>
    <w:rsid w:val="008876A2"/>
    <w:rsid w:val="008A093B"/>
    <w:rsid w:val="008B379D"/>
    <w:rsid w:val="008D2114"/>
    <w:rsid w:val="008D3C23"/>
    <w:rsid w:val="008D771C"/>
    <w:rsid w:val="008F4305"/>
    <w:rsid w:val="008F63E2"/>
    <w:rsid w:val="0090624F"/>
    <w:rsid w:val="009149F4"/>
    <w:rsid w:val="00955855"/>
    <w:rsid w:val="00961B8F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7C67"/>
    <w:rsid w:val="00AC5CC7"/>
    <w:rsid w:val="00AC69FA"/>
    <w:rsid w:val="00AC7022"/>
    <w:rsid w:val="00AD491B"/>
    <w:rsid w:val="00AD51E7"/>
    <w:rsid w:val="00B04B64"/>
    <w:rsid w:val="00B0777A"/>
    <w:rsid w:val="00B14CE5"/>
    <w:rsid w:val="00B20174"/>
    <w:rsid w:val="00B21DB9"/>
    <w:rsid w:val="00B233F4"/>
    <w:rsid w:val="00B24676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57C01"/>
    <w:rsid w:val="00F711A5"/>
    <w:rsid w:val="00F83047"/>
    <w:rsid w:val="00F83159"/>
    <w:rsid w:val="00FA05D3"/>
    <w:rsid w:val="00FA73F5"/>
    <w:rsid w:val="00FB1E18"/>
    <w:rsid w:val="00FB35B7"/>
    <w:rsid w:val="00FB4599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2C1F9"/>
  <w15:chartTrackingRefBased/>
  <w15:docId w15:val="{FC0CBA93-0CB5-45C2-BCCF-C4C274C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228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B4170"/>
    <w:pPr>
      <w:keepNext/>
      <w:keepLines/>
      <w:numPr>
        <w:ilvl w:val="2"/>
        <w:numId w:val="7"/>
      </w:numPr>
      <w:spacing w:after="0"/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_git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A4E59-5325-4CEE-AB85-E92118BF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18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3</cp:revision>
  <cp:lastPrinted>2019-12-09T10:24:00Z</cp:lastPrinted>
  <dcterms:created xsi:type="dcterms:W3CDTF">2021-04-22T05:26:00Z</dcterms:created>
  <dcterms:modified xsi:type="dcterms:W3CDTF">2021-04-22T05:44:00Z</dcterms:modified>
</cp:coreProperties>
</file>