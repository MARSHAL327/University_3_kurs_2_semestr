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DA2" w:rsidRPr="00942DA2" w:rsidRDefault="00627375" w:rsidP="00942DA2">
      <w:pPr>
        <w:pStyle w:val="1"/>
        <w:numPr>
          <w:ilvl w:val="0"/>
          <w:numId w:val="0"/>
        </w:numPr>
      </w:pPr>
      <w:r>
        <w:t xml:space="preserve">Методические указания по дисциплине </w:t>
      </w:r>
      <w:r>
        <w:rPr>
          <w:lang w:val="en-US"/>
        </w:rPr>
        <w:t>AR</w:t>
      </w:r>
      <w:r w:rsidRPr="00627375">
        <w:t>/</w:t>
      </w:r>
      <w:r>
        <w:rPr>
          <w:lang w:val="en-US"/>
        </w:rPr>
        <w:t>VR</w:t>
      </w:r>
    </w:p>
    <w:p w:rsidR="00942DA2" w:rsidRDefault="00942DA2" w:rsidP="00942DA2"/>
    <w:p w:rsidR="00DD0A6E" w:rsidRPr="00942DA2" w:rsidRDefault="00DD0A6E" w:rsidP="00942DA2"/>
    <w:p w:rsidR="00044D85" w:rsidRPr="00942DA2" w:rsidRDefault="00044D85" w:rsidP="00942DA2">
      <w:pPr>
        <w:rPr>
          <w:b/>
        </w:rPr>
      </w:pPr>
      <w:r w:rsidRPr="00942DA2">
        <w:rPr>
          <w:b/>
        </w:rPr>
        <w:t>Цель работы</w:t>
      </w:r>
    </w:p>
    <w:p w:rsidR="00100491" w:rsidRPr="00100491" w:rsidRDefault="00044D85" w:rsidP="00100491">
      <w:r>
        <w:t>Изучить работу с трекингом поверхно</w:t>
      </w:r>
      <w:r w:rsidR="006A5349">
        <w:t>сти, а также работу с анимацией</w:t>
      </w:r>
      <w:r>
        <w:t xml:space="preserve"> в </w:t>
      </w:r>
      <w:r>
        <w:rPr>
          <w:lang w:val="en-US"/>
        </w:rPr>
        <w:t>Unity</w:t>
      </w:r>
    </w:p>
    <w:p w:rsidR="00100491" w:rsidRDefault="00100491" w:rsidP="00100491">
      <w:pPr>
        <w:jc w:val="center"/>
      </w:pPr>
    </w:p>
    <w:p w:rsidR="00100491" w:rsidRPr="00B45E31" w:rsidRDefault="002264EC" w:rsidP="00B45E31">
      <w:pPr>
        <w:jc w:val="center"/>
        <w:rPr>
          <w:b/>
          <w:lang w:val="en-US"/>
        </w:rPr>
      </w:pPr>
      <w:r w:rsidRPr="00100491">
        <w:rPr>
          <w:b/>
        </w:rPr>
        <w:t>Краткие теоретические сведения</w:t>
      </w:r>
    </w:p>
    <w:p w:rsidR="00BF348E" w:rsidRPr="00BF348E" w:rsidRDefault="001C5394" w:rsidP="00100491">
      <w:proofErr w:type="spellStart"/>
      <w:r w:rsidRPr="001C5394">
        <w:t>Vuforia</w:t>
      </w:r>
      <w:proofErr w:type="spellEnd"/>
      <w:r w:rsidRPr="001C5394">
        <w:t xml:space="preserve"> </w:t>
      </w:r>
      <w:proofErr w:type="spellStart"/>
      <w:r w:rsidRPr="001C5394">
        <w:t>Engine</w:t>
      </w:r>
      <w:proofErr w:type="spellEnd"/>
      <w:r w:rsidRPr="001C5394">
        <w:t xml:space="preserve"> (прежнее название </w:t>
      </w:r>
      <w:proofErr w:type="spellStart"/>
      <w:r w:rsidRPr="001C5394">
        <w:t>Vuforia</w:t>
      </w:r>
      <w:proofErr w:type="spellEnd"/>
      <w:r w:rsidRPr="001C5394">
        <w:t xml:space="preserve"> SDK)– это программный комплекс, который включает в себя платформу дополненной реальности и инструментарий разработчика программного обеспечения дополненной реальности (SDK – </w:t>
      </w:r>
      <w:proofErr w:type="spellStart"/>
      <w:r w:rsidRPr="001C5394">
        <w:t>Software</w:t>
      </w:r>
      <w:proofErr w:type="spellEnd"/>
      <w:r w:rsidRPr="001C5394">
        <w:t xml:space="preserve"> </w:t>
      </w:r>
      <w:proofErr w:type="spellStart"/>
      <w:r w:rsidRPr="001C5394">
        <w:t>Development</w:t>
      </w:r>
      <w:proofErr w:type="spellEnd"/>
      <w:r w:rsidRPr="001C5394">
        <w:t xml:space="preserve"> </w:t>
      </w:r>
      <w:proofErr w:type="spellStart"/>
      <w:r w:rsidRPr="001C5394">
        <w:t>Kit</w:t>
      </w:r>
      <w:proofErr w:type="spellEnd"/>
      <w:r w:rsidRPr="001C5394">
        <w:t xml:space="preserve">). </w:t>
      </w:r>
      <w:proofErr w:type="spellStart"/>
      <w:r w:rsidRPr="001C5394">
        <w:t>Vuforia</w:t>
      </w:r>
      <w:proofErr w:type="spellEnd"/>
      <w:r w:rsidRPr="001C5394">
        <w:t xml:space="preserve"> </w:t>
      </w:r>
      <w:proofErr w:type="spellStart"/>
      <w:r w:rsidRPr="001C5394">
        <w:t>Engine</w:t>
      </w:r>
      <w:proofErr w:type="spellEnd"/>
      <w:r w:rsidRPr="001C5394">
        <w:t xml:space="preserve"> интегрирована с «игровым движком» </w:t>
      </w:r>
      <w:proofErr w:type="spellStart"/>
      <w:r w:rsidRPr="001C5394">
        <w:t>Unity</w:t>
      </w:r>
      <w:proofErr w:type="spellEnd"/>
      <w:r w:rsidRPr="001C5394">
        <w:t xml:space="preserve"> 3D, что значительно облегчает разработку AR-приложений.</w:t>
      </w:r>
    </w:p>
    <w:p w:rsidR="00BF348E" w:rsidRPr="00100491" w:rsidRDefault="00BF348E" w:rsidP="00100491"/>
    <w:p w:rsidR="00627375" w:rsidRDefault="00627375" w:rsidP="00100491">
      <w:r>
        <w:t>Для работы с трекингом поверхности требуется:</w:t>
      </w:r>
    </w:p>
    <w:p w:rsidR="00627375" w:rsidRPr="00627375" w:rsidRDefault="00627375" w:rsidP="00627375">
      <w:pPr>
        <w:pStyle w:val="ad"/>
        <w:numPr>
          <w:ilvl w:val="0"/>
          <w:numId w:val="10"/>
        </w:numPr>
      </w:pPr>
      <w:r>
        <w:rPr>
          <w:lang w:val="en-US"/>
        </w:rPr>
        <w:t>Unity</w:t>
      </w:r>
    </w:p>
    <w:p w:rsidR="00627375" w:rsidRPr="00BF348E" w:rsidRDefault="00627375" w:rsidP="00627375">
      <w:pPr>
        <w:pStyle w:val="ad"/>
        <w:numPr>
          <w:ilvl w:val="0"/>
          <w:numId w:val="10"/>
        </w:numPr>
        <w:rPr>
          <w:lang w:val="en-US"/>
        </w:rPr>
      </w:pPr>
      <w:r>
        <w:t>Пакет</w:t>
      </w:r>
      <w:r w:rsidRPr="00BF348E">
        <w:rPr>
          <w:lang w:val="en-US"/>
        </w:rPr>
        <w:t xml:space="preserve"> </w:t>
      </w:r>
      <w:proofErr w:type="spellStart"/>
      <w:r>
        <w:rPr>
          <w:lang w:val="en-US"/>
        </w:rPr>
        <w:t>Vuforia</w:t>
      </w:r>
      <w:proofErr w:type="spellEnd"/>
      <w:r w:rsidR="00BF348E" w:rsidRPr="00BF348E">
        <w:rPr>
          <w:lang w:val="en-US"/>
        </w:rPr>
        <w:t xml:space="preserve"> </w:t>
      </w:r>
      <w:r w:rsidR="00BF348E">
        <w:rPr>
          <w:lang w:val="en-US"/>
        </w:rPr>
        <w:t>Engine</w:t>
      </w:r>
      <w:r>
        <w:rPr>
          <w:lang w:val="en-US"/>
        </w:rPr>
        <w:t xml:space="preserve"> </w:t>
      </w:r>
      <w:r>
        <w:t>для</w:t>
      </w:r>
      <w:r w:rsidRPr="00BF348E">
        <w:rPr>
          <w:lang w:val="en-US"/>
        </w:rPr>
        <w:t xml:space="preserve"> </w:t>
      </w:r>
      <w:r>
        <w:rPr>
          <w:lang w:val="en-US"/>
        </w:rPr>
        <w:t>unity</w:t>
      </w:r>
    </w:p>
    <w:p w:rsidR="00627375" w:rsidRDefault="00627375" w:rsidP="00627375">
      <w:pPr>
        <w:pStyle w:val="ad"/>
        <w:numPr>
          <w:ilvl w:val="0"/>
          <w:numId w:val="10"/>
        </w:numPr>
      </w:pPr>
      <w:r>
        <w:t xml:space="preserve">Телефон поддерживающий </w:t>
      </w:r>
      <w:r>
        <w:rPr>
          <w:lang w:val="en-US"/>
        </w:rPr>
        <w:t>AR Core</w:t>
      </w:r>
    </w:p>
    <w:p w:rsidR="00627375" w:rsidRDefault="00627375" w:rsidP="00627375">
      <w:r>
        <w:t>Со списком поддерживающих устройств можно</w:t>
      </w:r>
      <w:r w:rsidR="00044D85">
        <w:t xml:space="preserve"> ознакомиться по данной ссылке:</w:t>
      </w:r>
      <w:hyperlink r:id="rId8" w:history="1">
        <w:r w:rsidR="00044D85" w:rsidRPr="00044D85">
          <w:rPr>
            <w:rStyle w:val="af"/>
          </w:rPr>
          <w:t>https://library.vuforia.com/platform-support/vuforia-engine-recommended-devices.html</w:t>
        </w:r>
      </w:hyperlink>
    </w:p>
    <w:p w:rsidR="00044D85" w:rsidRDefault="00044D85" w:rsidP="00627375">
      <w:r>
        <w:t>Однако в этом списке указаны не все модели</w:t>
      </w:r>
      <w:r w:rsidR="006640F4">
        <w:t>,</w:t>
      </w:r>
      <w:r>
        <w:t xml:space="preserve"> поддерживающие </w:t>
      </w:r>
      <w:r>
        <w:rPr>
          <w:lang w:val="en-US"/>
        </w:rPr>
        <w:t>AR</w:t>
      </w:r>
      <w:r w:rsidRPr="00044D85">
        <w:t xml:space="preserve"> </w:t>
      </w:r>
      <w:r>
        <w:rPr>
          <w:lang w:val="en-US"/>
        </w:rPr>
        <w:t>Core</w:t>
      </w:r>
      <w:r w:rsidRPr="00044D85">
        <w:t>.</w:t>
      </w:r>
    </w:p>
    <w:p w:rsidR="00971744" w:rsidRDefault="00971744" w:rsidP="00971744">
      <w:pPr>
        <w:ind w:firstLine="0"/>
        <w:rPr>
          <w:rFonts w:eastAsiaTheme="majorEastAsia" w:cstheme="majorBidi"/>
          <w:szCs w:val="24"/>
        </w:rPr>
      </w:pPr>
    </w:p>
    <w:p w:rsidR="00044D85" w:rsidRPr="00E03981" w:rsidRDefault="006A5349" w:rsidP="00100491">
      <w:r>
        <w:t xml:space="preserve">Для начала работы с трекингом требуется удалить </w:t>
      </w:r>
      <w:r>
        <w:rPr>
          <w:lang w:val="en-US"/>
        </w:rPr>
        <w:t>main</w:t>
      </w:r>
      <w:r w:rsidRPr="006A5349">
        <w:t xml:space="preserve"> </w:t>
      </w:r>
      <w:r>
        <w:rPr>
          <w:lang w:val="en-US"/>
        </w:rPr>
        <w:t>camera</w:t>
      </w:r>
      <w:r>
        <w:t xml:space="preserve"> и добавить через </w:t>
      </w:r>
      <w:r w:rsidR="00E03981">
        <w:t xml:space="preserve">меню </w:t>
      </w:r>
      <w:r w:rsidR="00E03981">
        <w:rPr>
          <w:lang w:val="en-US"/>
        </w:rPr>
        <w:t>AR Camera</w:t>
      </w:r>
      <w:r w:rsidR="00E03981">
        <w:t xml:space="preserve"> (Рисунок 1.1)</w:t>
      </w:r>
    </w:p>
    <w:p w:rsidR="00E03981" w:rsidRDefault="00E03981" w:rsidP="00E03981">
      <w:pPr>
        <w:jc w:val="center"/>
      </w:pPr>
      <w:r w:rsidRPr="00E03981">
        <w:rPr>
          <w:noProof/>
          <w:lang w:eastAsia="ru-RU"/>
        </w:rPr>
        <w:lastRenderedPageBreak/>
        <w:drawing>
          <wp:inline distT="0" distB="0" distL="0" distR="0" wp14:anchorId="781813C3" wp14:editId="34941EEF">
            <wp:extent cx="5276566" cy="334304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689" cy="33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81" w:rsidRDefault="00E03981" w:rsidP="00E03981">
      <w:pPr>
        <w:jc w:val="center"/>
      </w:pPr>
      <w:r>
        <w:t xml:space="preserve">Рисунок 1.1 – Добавление </w:t>
      </w:r>
      <w:r>
        <w:rPr>
          <w:lang w:val="en-US"/>
        </w:rPr>
        <w:t>AR</w:t>
      </w:r>
      <w:r w:rsidRPr="00E03981">
        <w:t xml:space="preserve"> </w:t>
      </w:r>
      <w:r>
        <w:rPr>
          <w:lang w:val="en-US"/>
        </w:rPr>
        <w:t>Camera</w:t>
      </w:r>
      <w:r w:rsidRPr="00E03981">
        <w:t xml:space="preserve"> </w:t>
      </w:r>
      <w:r>
        <w:t>на сцену</w:t>
      </w:r>
    </w:p>
    <w:p w:rsidR="00296065" w:rsidRDefault="00296065" w:rsidP="00E03981">
      <w:pPr>
        <w:jc w:val="center"/>
      </w:pPr>
    </w:p>
    <w:p w:rsidR="00296065" w:rsidRDefault="00971744" w:rsidP="00296065">
      <w:r>
        <w:t xml:space="preserve">Далее </w:t>
      </w:r>
      <w:r w:rsidR="00810EBF">
        <w:t xml:space="preserve">необходимо нажать на </w:t>
      </w:r>
      <w:r w:rsidR="00810EBF">
        <w:rPr>
          <w:lang w:val="en-US"/>
        </w:rPr>
        <w:t>AR</w:t>
      </w:r>
      <w:r w:rsidR="00810EBF" w:rsidRPr="00810EBF">
        <w:t xml:space="preserve"> </w:t>
      </w:r>
      <w:r w:rsidR="00810EBF">
        <w:rPr>
          <w:lang w:val="en-US"/>
        </w:rPr>
        <w:t>Camera</w:t>
      </w:r>
      <w:r w:rsidR="00810EBF" w:rsidRPr="00810EBF">
        <w:t xml:space="preserve"> </w:t>
      </w:r>
      <w:r w:rsidR="002E75FD">
        <w:t xml:space="preserve">и добавить лицензионный ключ, созданный в лично кабинете </w:t>
      </w:r>
      <w:r w:rsidR="00810EBF">
        <w:t>(Рисунок 1.2, Рисунок 1.3)</w:t>
      </w:r>
    </w:p>
    <w:p w:rsidR="00810EBF" w:rsidRDefault="00810EBF" w:rsidP="00810EBF">
      <w:pPr>
        <w:jc w:val="center"/>
      </w:pPr>
      <w:r w:rsidRPr="00810EBF">
        <w:rPr>
          <w:noProof/>
          <w:lang w:eastAsia="ru-RU"/>
        </w:rPr>
        <w:drawing>
          <wp:inline distT="0" distB="0" distL="0" distR="0" wp14:anchorId="5B9789BB" wp14:editId="5F8BA2BF">
            <wp:extent cx="4151149" cy="3226003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5769"/>
                    <a:stretch/>
                  </pic:blipFill>
                  <pic:spPr bwMode="auto">
                    <a:xfrm>
                      <a:off x="0" y="0"/>
                      <a:ext cx="4167094" cy="323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EBF" w:rsidRPr="00296065" w:rsidRDefault="00810EBF" w:rsidP="00810EBF">
      <w:pPr>
        <w:jc w:val="center"/>
      </w:pPr>
      <w:r>
        <w:t xml:space="preserve">Рисунок 1.2 – Открытие файла конфигуратора </w:t>
      </w:r>
      <w:proofErr w:type="spellStart"/>
      <w:r>
        <w:rPr>
          <w:lang w:val="en-US"/>
        </w:rPr>
        <w:t>Vuforia</w:t>
      </w:r>
      <w:proofErr w:type="spellEnd"/>
    </w:p>
    <w:p w:rsidR="00810EBF" w:rsidRPr="00296065" w:rsidRDefault="00810EBF" w:rsidP="00810EBF">
      <w:pPr>
        <w:jc w:val="center"/>
      </w:pPr>
    </w:p>
    <w:p w:rsidR="00810EBF" w:rsidRDefault="00810EBF" w:rsidP="00810EBF">
      <w:pPr>
        <w:jc w:val="center"/>
        <w:rPr>
          <w:lang w:val="en-US"/>
        </w:rPr>
      </w:pPr>
      <w:r w:rsidRPr="00810EBF">
        <w:rPr>
          <w:noProof/>
          <w:lang w:eastAsia="ru-RU"/>
        </w:rPr>
        <w:lastRenderedPageBreak/>
        <w:drawing>
          <wp:inline distT="0" distB="0" distL="0" distR="0" wp14:anchorId="5DAFFFD1" wp14:editId="4CD28FC8">
            <wp:extent cx="3677163" cy="31055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BF" w:rsidRDefault="00810EBF" w:rsidP="00810EBF">
      <w:pPr>
        <w:jc w:val="center"/>
      </w:pPr>
      <w:r>
        <w:t>Рисунок 1.3 – Лицензионный ключ приложения</w:t>
      </w:r>
    </w:p>
    <w:p w:rsidR="002E75FD" w:rsidRDefault="002E75FD" w:rsidP="002E75FD">
      <w:pPr>
        <w:ind w:firstLine="0"/>
      </w:pPr>
    </w:p>
    <w:p w:rsidR="002E75FD" w:rsidRDefault="002E75FD" w:rsidP="00296065">
      <w:r>
        <w:t>На следующем шаге добавляем</w:t>
      </w:r>
      <w:r w:rsidR="008F6813">
        <w:t xml:space="preserve"> объекты</w:t>
      </w:r>
      <w:r>
        <w:t xml:space="preserve"> </w:t>
      </w:r>
      <w:r>
        <w:rPr>
          <w:lang w:val="en-US"/>
        </w:rPr>
        <w:t>Ground</w:t>
      </w:r>
      <w:r w:rsidRPr="002E75FD">
        <w:t xml:space="preserve"> </w:t>
      </w:r>
      <w:r w:rsidR="00392CE1">
        <w:rPr>
          <w:lang w:val="en-US"/>
        </w:rPr>
        <w:t>P</w:t>
      </w:r>
      <w:r>
        <w:rPr>
          <w:lang w:val="en-US"/>
        </w:rPr>
        <w:t>lane</w:t>
      </w:r>
      <w:r w:rsidRPr="002E75FD">
        <w:t xml:space="preserve"> </w:t>
      </w:r>
      <w:r w:rsidR="00392CE1">
        <w:rPr>
          <w:lang w:val="en-US"/>
        </w:rPr>
        <w:t>S</w:t>
      </w:r>
      <w:r>
        <w:rPr>
          <w:lang w:val="en-US"/>
        </w:rPr>
        <w:t>tage</w:t>
      </w:r>
      <w:r w:rsidRPr="002E75FD">
        <w:t xml:space="preserve"> </w:t>
      </w:r>
      <w:r>
        <w:t xml:space="preserve">и </w:t>
      </w:r>
      <w:r>
        <w:rPr>
          <w:lang w:val="en-US"/>
        </w:rPr>
        <w:t>Plane</w:t>
      </w:r>
      <w:r w:rsidRPr="002E75FD">
        <w:t xml:space="preserve"> </w:t>
      </w:r>
      <w:r w:rsidR="00392CE1">
        <w:rPr>
          <w:lang w:val="en-US"/>
        </w:rPr>
        <w:t>F</w:t>
      </w:r>
      <w:r>
        <w:rPr>
          <w:lang w:val="en-US"/>
        </w:rPr>
        <w:t>inder</w:t>
      </w:r>
      <w:r w:rsidRPr="002E75FD">
        <w:t xml:space="preserve"> </w:t>
      </w:r>
      <w:r>
        <w:t>на сцену (Рисунок 1.4)</w:t>
      </w:r>
    </w:p>
    <w:p w:rsidR="002E75FD" w:rsidRDefault="002E75FD" w:rsidP="002E75FD">
      <w:pPr>
        <w:ind w:firstLine="0"/>
        <w:jc w:val="center"/>
      </w:pPr>
      <w:r w:rsidRPr="002E75FD">
        <w:rPr>
          <w:noProof/>
          <w:lang w:eastAsia="ru-RU"/>
        </w:rPr>
        <w:drawing>
          <wp:inline distT="0" distB="0" distL="0" distR="0" wp14:anchorId="081AF580" wp14:editId="54BA8AAB">
            <wp:extent cx="5877392" cy="3796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606" cy="38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FD" w:rsidRPr="00392CE1" w:rsidRDefault="002E75FD" w:rsidP="002E75FD">
      <w:pPr>
        <w:ind w:firstLine="0"/>
        <w:jc w:val="center"/>
        <w:rPr>
          <w:lang w:val="en-US"/>
        </w:rPr>
      </w:pPr>
      <w:r>
        <w:t>Рисунок</w:t>
      </w:r>
      <w:r w:rsidRPr="002E75FD">
        <w:rPr>
          <w:lang w:val="en-US"/>
        </w:rPr>
        <w:t xml:space="preserve"> 1.4 – </w:t>
      </w:r>
      <w:r>
        <w:t>Добавление</w:t>
      </w:r>
      <w:r w:rsidRPr="002E75FD">
        <w:rPr>
          <w:lang w:val="en-US"/>
        </w:rPr>
        <w:t xml:space="preserve"> </w:t>
      </w:r>
      <w:r>
        <w:rPr>
          <w:lang w:val="en-US"/>
        </w:rPr>
        <w:t>Ground</w:t>
      </w:r>
      <w:r w:rsidRPr="002E75FD">
        <w:rPr>
          <w:lang w:val="en-US"/>
        </w:rPr>
        <w:t xml:space="preserve"> </w:t>
      </w:r>
      <w:r w:rsidR="00392CE1">
        <w:rPr>
          <w:lang w:val="en-US"/>
        </w:rPr>
        <w:t>Pl</w:t>
      </w:r>
      <w:r>
        <w:rPr>
          <w:lang w:val="en-US"/>
        </w:rPr>
        <w:t>ane</w:t>
      </w:r>
      <w:r w:rsidRPr="002E75FD">
        <w:rPr>
          <w:lang w:val="en-US"/>
        </w:rPr>
        <w:t xml:space="preserve"> </w:t>
      </w:r>
      <w:r w:rsidR="00392CE1">
        <w:rPr>
          <w:lang w:val="en-US"/>
        </w:rPr>
        <w:t>S</w:t>
      </w:r>
      <w:r>
        <w:rPr>
          <w:lang w:val="en-US"/>
        </w:rPr>
        <w:t>tage</w:t>
      </w:r>
      <w:r w:rsidRPr="002E75FD">
        <w:rPr>
          <w:lang w:val="en-US"/>
        </w:rPr>
        <w:t xml:space="preserve"> </w:t>
      </w:r>
      <w:r>
        <w:t>и</w:t>
      </w:r>
      <w:r w:rsidRPr="002E75FD">
        <w:rPr>
          <w:lang w:val="en-US"/>
        </w:rPr>
        <w:t xml:space="preserve"> </w:t>
      </w:r>
      <w:r>
        <w:rPr>
          <w:lang w:val="en-US"/>
        </w:rPr>
        <w:t>Plane</w:t>
      </w:r>
      <w:r w:rsidRPr="002E75FD">
        <w:rPr>
          <w:lang w:val="en-US"/>
        </w:rPr>
        <w:t xml:space="preserve"> </w:t>
      </w:r>
      <w:r w:rsidR="00392CE1">
        <w:rPr>
          <w:lang w:val="en-US"/>
        </w:rPr>
        <w:t>F</w:t>
      </w:r>
      <w:r>
        <w:rPr>
          <w:lang w:val="en-US"/>
        </w:rPr>
        <w:t>inder</w:t>
      </w:r>
      <w:r w:rsidRPr="002E75FD">
        <w:rPr>
          <w:lang w:val="en-US"/>
        </w:rPr>
        <w:t xml:space="preserve"> </w:t>
      </w:r>
      <w:r>
        <w:t>на</w:t>
      </w:r>
      <w:r w:rsidRPr="002E75FD">
        <w:rPr>
          <w:lang w:val="en-US"/>
        </w:rPr>
        <w:t xml:space="preserve"> </w:t>
      </w:r>
      <w:r>
        <w:t>сцену</w:t>
      </w:r>
    </w:p>
    <w:p w:rsidR="002E75FD" w:rsidRDefault="002E75FD" w:rsidP="002E75FD">
      <w:pPr>
        <w:ind w:firstLine="0"/>
        <w:rPr>
          <w:lang w:val="en-US"/>
        </w:rPr>
      </w:pPr>
    </w:p>
    <w:p w:rsidR="00002ABE" w:rsidRPr="00392CE1" w:rsidRDefault="00392CE1" w:rsidP="00100491">
      <w:r>
        <w:lastRenderedPageBreak/>
        <w:t xml:space="preserve">В </w:t>
      </w:r>
      <w:r>
        <w:rPr>
          <w:lang w:val="en-US"/>
        </w:rPr>
        <w:t>Plane</w:t>
      </w:r>
      <w:r w:rsidRPr="00392CE1">
        <w:t xml:space="preserve"> </w:t>
      </w:r>
      <w:r>
        <w:rPr>
          <w:lang w:val="en-US"/>
        </w:rPr>
        <w:t>Finder</w:t>
      </w:r>
      <w:r w:rsidRPr="00392CE1">
        <w:t xml:space="preserve"> </w:t>
      </w:r>
      <w:r>
        <w:t xml:space="preserve">требуется перетащить раннее созданный </w:t>
      </w:r>
      <w:r>
        <w:rPr>
          <w:lang w:val="en-US"/>
        </w:rPr>
        <w:t>Ground</w:t>
      </w:r>
      <w:r w:rsidRPr="00392CE1">
        <w:t xml:space="preserve"> </w:t>
      </w:r>
      <w:r>
        <w:rPr>
          <w:lang w:val="en-US"/>
        </w:rPr>
        <w:t>plane</w:t>
      </w:r>
      <w:r w:rsidRPr="00392CE1">
        <w:t xml:space="preserve"> </w:t>
      </w:r>
      <w:r>
        <w:rPr>
          <w:lang w:val="en-US"/>
        </w:rPr>
        <w:t>stage</w:t>
      </w:r>
      <w:r>
        <w:t xml:space="preserve"> (Рисунок 1.5)</w:t>
      </w:r>
    </w:p>
    <w:p w:rsidR="00392CE1" w:rsidRDefault="00392CE1" w:rsidP="00392CE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0EC7CB" wp14:editId="4D71029C">
            <wp:extent cx="4542857" cy="190476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E1" w:rsidRDefault="00392CE1" w:rsidP="00392CE1">
      <w:pPr>
        <w:jc w:val="center"/>
        <w:rPr>
          <w:lang w:val="en-US"/>
        </w:rPr>
      </w:pPr>
      <w:r>
        <w:t>Рисунок</w:t>
      </w:r>
      <w:r w:rsidRPr="00392CE1">
        <w:rPr>
          <w:lang w:val="en-US"/>
        </w:rPr>
        <w:t xml:space="preserve"> 1.5 – </w:t>
      </w:r>
      <w:r>
        <w:rPr>
          <w:lang w:val="en-US"/>
        </w:rPr>
        <w:t xml:space="preserve">Ground Plane Stage </w:t>
      </w:r>
      <w:r>
        <w:t>в</w:t>
      </w:r>
      <w:r w:rsidRPr="00392CE1">
        <w:rPr>
          <w:lang w:val="en-US"/>
        </w:rPr>
        <w:t xml:space="preserve"> </w:t>
      </w:r>
      <w:r>
        <w:rPr>
          <w:lang w:val="en-US"/>
        </w:rPr>
        <w:t>Plane Finder</w:t>
      </w:r>
    </w:p>
    <w:p w:rsidR="00A529E3" w:rsidRDefault="00A529E3" w:rsidP="00A529E3">
      <w:pPr>
        <w:rPr>
          <w:lang w:val="en-US"/>
        </w:rPr>
      </w:pPr>
    </w:p>
    <w:p w:rsidR="00A529E3" w:rsidRDefault="00A529E3" w:rsidP="00100491">
      <w:r>
        <w:t xml:space="preserve">Теперь требуется создать или скачать объект, который будет появляться в игре. Воспользуемся встроенным в </w:t>
      </w:r>
      <w:r>
        <w:rPr>
          <w:lang w:val="en-US"/>
        </w:rPr>
        <w:t>unity</w:t>
      </w:r>
      <w:r w:rsidRPr="00A529E3">
        <w:t xml:space="preserve"> </w:t>
      </w:r>
      <w:r>
        <w:rPr>
          <w:lang w:val="en-US"/>
        </w:rPr>
        <w:t>Asset</w:t>
      </w:r>
      <w:r w:rsidRPr="00A529E3">
        <w:t xml:space="preserve"> </w:t>
      </w:r>
      <w:r>
        <w:rPr>
          <w:lang w:val="en-US"/>
        </w:rPr>
        <w:t>Store</w:t>
      </w:r>
      <w:r w:rsidRPr="00A529E3">
        <w:t xml:space="preserve"> </w:t>
      </w:r>
      <w:r w:rsidR="00F72301">
        <w:t xml:space="preserve">и скачаем </w:t>
      </w:r>
      <w:r>
        <w:t xml:space="preserve">модели </w:t>
      </w:r>
      <w:r>
        <w:rPr>
          <w:lang w:val="en-US"/>
        </w:rPr>
        <w:t>Low</w:t>
      </w:r>
      <w:r w:rsidRPr="00A529E3">
        <w:t xml:space="preserve"> </w:t>
      </w:r>
      <w:r>
        <w:rPr>
          <w:lang w:val="en-US"/>
        </w:rPr>
        <w:t>Poly</w:t>
      </w:r>
      <w:r w:rsidRPr="00A529E3">
        <w:t xml:space="preserve"> </w:t>
      </w:r>
      <w:r>
        <w:rPr>
          <w:lang w:val="en-US"/>
        </w:rPr>
        <w:t>Cars</w:t>
      </w:r>
      <w:r w:rsidRPr="00A529E3">
        <w:t xml:space="preserve"> </w:t>
      </w:r>
      <w:hyperlink r:id="rId14" w:history="1">
        <w:r w:rsidRPr="00F72301">
          <w:rPr>
            <w:rStyle w:val="af"/>
          </w:rPr>
          <w:t>https://assetstore.unity.com/packages/3d/vehicles/land/low-poly-cars-101798</w:t>
        </w:r>
      </w:hyperlink>
      <w:r w:rsidRPr="00A529E3">
        <w:t xml:space="preserve"> (</w:t>
      </w:r>
      <w:r>
        <w:t xml:space="preserve">Для работы требуется </w:t>
      </w:r>
      <w:r>
        <w:rPr>
          <w:lang w:val="en-US"/>
        </w:rPr>
        <w:t>VPN</w:t>
      </w:r>
      <w:r w:rsidRPr="00A529E3">
        <w:t xml:space="preserve">). </w:t>
      </w:r>
    </w:p>
    <w:p w:rsidR="00F72301" w:rsidRDefault="00F72301" w:rsidP="00100491">
      <w:r>
        <w:t xml:space="preserve">После скачивания, перенесём одну из моделей на сцену. Она должна быть дочерней по отношению к </w:t>
      </w:r>
      <w:r>
        <w:rPr>
          <w:lang w:val="en-US"/>
        </w:rPr>
        <w:t>Ground</w:t>
      </w:r>
      <w:r w:rsidRPr="00F72301">
        <w:t xml:space="preserve"> </w:t>
      </w:r>
      <w:r>
        <w:rPr>
          <w:lang w:val="en-US"/>
        </w:rPr>
        <w:t>Plane</w:t>
      </w:r>
      <w:r w:rsidRPr="00F72301">
        <w:t xml:space="preserve"> </w:t>
      </w:r>
      <w:r>
        <w:rPr>
          <w:lang w:val="en-US"/>
        </w:rPr>
        <w:t>Stage</w:t>
      </w:r>
      <w:r w:rsidRPr="00F72301">
        <w:t xml:space="preserve"> </w:t>
      </w:r>
      <w:r>
        <w:t>(Рисунок 1.6)</w:t>
      </w:r>
    </w:p>
    <w:p w:rsidR="00F72301" w:rsidRDefault="00F72301" w:rsidP="00F72301">
      <w:pPr>
        <w:jc w:val="center"/>
      </w:pPr>
      <w:r w:rsidRPr="00F72301">
        <w:rPr>
          <w:noProof/>
          <w:lang w:eastAsia="ru-RU"/>
        </w:rPr>
        <w:drawing>
          <wp:inline distT="0" distB="0" distL="0" distR="0" wp14:anchorId="15FE6719" wp14:editId="0104D193">
            <wp:extent cx="2419688" cy="18195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6A" w:rsidRDefault="00F72301" w:rsidP="00C7296A">
      <w:pPr>
        <w:jc w:val="center"/>
      </w:pPr>
      <w:r>
        <w:t>Рисунок 1.6 –Перенесённая модель на сцене</w:t>
      </w:r>
    </w:p>
    <w:p w:rsidR="00C7296A" w:rsidRDefault="00C7296A" w:rsidP="00C7296A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F72301" w:rsidRDefault="000A0285" w:rsidP="000A0285">
      <w:r>
        <w:lastRenderedPageBreak/>
        <w:t xml:space="preserve">Размер модели должен быть не больше чем </w:t>
      </w:r>
      <w:r>
        <w:rPr>
          <w:lang w:val="en-US"/>
        </w:rPr>
        <w:t>Ground</w:t>
      </w:r>
      <w:r w:rsidRPr="00F72301">
        <w:t xml:space="preserve"> </w:t>
      </w:r>
      <w:r>
        <w:rPr>
          <w:lang w:val="en-US"/>
        </w:rPr>
        <w:t>Plane</w:t>
      </w:r>
      <w:r w:rsidRPr="00F72301">
        <w:t xml:space="preserve"> </w:t>
      </w:r>
      <w:r>
        <w:rPr>
          <w:lang w:val="en-US"/>
        </w:rPr>
        <w:t>Stage</w:t>
      </w:r>
      <w:r>
        <w:t xml:space="preserve"> (Рисунок 1.7)</w:t>
      </w:r>
    </w:p>
    <w:p w:rsidR="000A0285" w:rsidRDefault="000A0285" w:rsidP="00DC6478">
      <w:pPr>
        <w:jc w:val="center"/>
      </w:pPr>
      <w:r>
        <w:rPr>
          <w:noProof/>
          <w:lang w:eastAsia="ru-RU"/>
        </w:rPr>
        <w:drawing>
          <wp:inline distT="0" distB="0" distL="0" distR="0" wp14:anchorId="0FDFCFEE" wp14:editId="2EEF7F50">
            <wp:extent cx="4579952" cy="31053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291" cy="31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EE" w:rsidRPr="009508EE" w:rsidRDefault="000A0285" w:rsidP="009508EE">
      <w:pPr>
        <w:jc w:val="center"/>
      </w:pPr>
      <w:r>
        <w:t xml:space="preserve">Рисунок 1.7 – Размер модели по сравнению с </w:t>
      </w:r>
      <w:r>
        <w:rPr>
          <w:lang w:val="en-US"/>
        </w:rPr>
        <w:t>Ground</w:t>
      </w:r>
      <w:r w:rsidRPr="00F72301">
        <w:t xml:space="preserve"> </w:t>
      </w:r>
      <w:r>
        <w:rPr>
          <w:lang w:val="en-US"/>
        </w:rPr>
        <w:t>Plane</w:t>
      </w:r>
      <w:r w:rsidRPr="00F72301">
        <w:t xml:space="preserve"> </w:t>
      </w:r>
      <w:r>
        <w:rPr>
          <w:lang w:val="en-US"/>
        </w:rPr>
        <w:t>Stage</w:t>
      </w:r>
    </w:p>
    <w:p w:rsidR="009508EE" w:rsidRDefault="009508EE" w:rsidP="009508EE">
      <w:pPr>
        <w:jc w:val="center"/>
      </w:pPr>
    </w:p>
    <w:p w:rsidR="004C4226" w:rsidRPr="009508EE" w:rsidRDefault="004C4226" w:rsidP="009508EE">
      <w:pPr>
        <w:jc w:val="center"/>
        <w:rPr>
          <w:b/>
        </w:rPr>
      </w:pPr>
      <w:r w:rsidRPr="009508EE">
        <w:rPr>
          <w:b/>
        </w:rPr>
        <w:t xml:space="preserve">Работа с окном </w:t>
      </w:r>
      <w:r w:rsidRPr="009508EE">
        <w:rPr>
          <w:b/>
          <w:lang w:val="en-US"/>
        </w:rPr>
        <w:t>Animation</w:t>
      </w:r>
    </w:p>
    <w:p w:rsidR="004C4226" w:rsidRPr="00D97538" w:rsidRDefault="007816AD" w:rsidP="00100491">
      <w:r w:rsidRPr="00100491">
        <w:t>В этом пункте будет описано создание анимации падения машины</w:t>
      </w:r>
      <w:r>
        <w:t>.</w:t>
      </w:r>
      <w:r w:rsidR="00100491" w:rsidRPr="00100491">
        <w:t xml:space="preserve"> </w:t>
      </w:r>
      <w:r w:rsidR="00D97538">
        <w:t xml:space="preserve">Чтобы открыть окно </w:t>
      </w:r>
      <w:r w:rsidR="00D97538">
        <w:rPr>
          <w:lang w:val="en-US"/>
        </w:rPr>
        <w:t>animation</w:t>
      </w:r>
      <w:r w:rsidR="00D97538" w:rsidRPr="00D97538">
        <w:t xml:space="preserve"> </w:t>
      </w:r>
      <w:r w:rsidR="00D97538">
        <w:t xml:space="preserve">требуется нажать на любую вкладку </w:t>
      </w:r>
      <w:r w:rsidR="00FD5E61">
        <w:t xml:space="preserve">ПКМ </w:t>
      </w:r>
      <w:r w:rsidR="00D97538">
        <w:t>и выбрать пункт «</w:t>
      </w:r>
      <w:r w:rsidR="00D97538">
        <w:rPr>
          <w:lang w:val="en-US"/>
        </w:rPr>
        <w:t>Animation</w:t>
      </w:r>
      <w:r w:rsidR="00D97538">
        <w:t>»</w:t>
      </w:r>
      <w:r w:rsidR="00D97538" w:rsidRPr="00D97538">
        <w:t xml:space="preserve"> </w:t>
      </w:r>
      <w:r w:rsidR="00D97538">
        <w:t>(Рисунок 1.8)</w:t>
      </w:r>
      <w:r w:rsidR="00884337">
        <w:t>.</w:t>
      </w:r>
    </w:p>
    <w:p w:rsidR="00D97538" w:rsidRDefault="00D97538" w:rsidP="00D97538">
      <w:pPr>
        <w:jc w:val="center"/>
      </w:pPr>
      <w:r w:rsidRPr="00D97538">
        <w:rPr>
          <w:noProof/>
          <w:lang w:eastAsia="ru-RU"/>
        </w:rPr>
        <w:drawing>
          <wp:inline distT="0" distB="0" distL="0" distR="0" wp14:anchorId="54B4EDF6" wp14:editId="1599E1FC">
            <wp:extent cx="5264564" cy="2650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427" cy="265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38" w:rsidRDefault="00D97538" w:rsidP="00D97538">
      <w:pPr>
        <w:jc w:val="center"/>
        <w:rPr>
          <w:lang w:val="en-US"/>
        </w:rPr>
      </w:pPr>
      <w:r>
        <w:t xml:space="preserve">Рисунок 1.8 –Добавление вкладки </w:t>
      </w:r>
      <w:r>
        <w:rPr>
          <w:lang w:val="en-US"/>
        </w:rPr>
        <w:t>Animation</w:t>
      </w:r>
    </w:p>
    <w:p w:rsidR="00AE7988" w:rsidRDefault="00AE7988" w:rsidP="00AE7988">
      <w:pPr>
        <w:rPr>
          <w:lang w:val="en-US"/>
        </w:rPr>
      </w:pPr>
    </w:p>
    <w:p w:rsidR="00AE7988" w:rsidRPr="00AE7988" w:rsidRDefault="00AE7988" w:rsidP="00CA4AF0">
      <w:r>
        <w:lastRenderedPageBreak/>
        <w:t xml:space="preserve">Далее выбираем объект, для которого мы хотим добавить анимацию, нажимаем на кнопку </w:t>
      </w:r>
      <w:r>
        <w:rPr>
          <w:lang w:val="en-US"/>
        </w:rPr>
        <w:t>Add</w:t>
      </w:r>
      <w:r w:rsidRPr="00AE7988">
        <w:t xml:space="preserve"> </w:t>
      </w:r>
      <w:r>
        <w:rPr>
          <w:lang w:val="en-US"/>
        </w:rPr>
        <w:t>Component</w:t>
      </w:r>
      <w:r>
        <w:t xml:space="preserve"> и выбираем компонент </w:t>
      </w:r>
      <w:r>
        <w:rPr>
          <w:lang w:val="en-US"/>
        </w:rPr>
        <w:t>Animation</w:t>
      </w:r>
      <w:r>
        <w:t>. (Рисунок 1.9)</w:t>
      </w:r>
      <w:r w:rsidR="00545BA2">
        <w:t>.</w:t>
      </w:r>
    </w:p>
    <w:p w:rsidR="00AE7988" w:rsidRDefault="00AE7988" w:rsidP="00AE7988">
      <w:pPr>
        <w:jc w:val="center"/>
        <w:rPr>
          <w:lang w:val="en-US"/>
        </w:rPr>
      </w:pPr>
      <w:r w:rsidRPr="00AE7988">
        <w:rPr>
          <w:noProof/>
          <w:lang w:eastAsia="ru-RU"/>
        </w:rPr>
        <w:drawing>
          <wp:inline distT="0" distB="0" distL="0" distR="0" wp14:anchorId="15D376C7" wp14:editId="3CB97FC5">
            <wp:extent cx="3824578" cy="3222207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1441" cy="32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88" w:rsidRDefault="00AE7988" w:rsidP="00AE7988">
      <w:pPr>
        <w:jc w:val="center"/>
        <w:rPr>
          <w:lang w:val="en-US"/>
        </w:rPr>
      </w:pPr>
      <w:r>
        <w:t xml:space="preserve">Рисунок 1.9 –Добавление компонента </w:t>
      </w:r>
      <w:r>
        <w:rPr>
          <w:lang w:val="en-US"/>
        </w:rPr>
        <w:t>Animation</w:t>
      </w:r>
    </w:p>
    <w:p w:rsidR="004B14DC" w:rsidRPr="00C92DF1" w:rsidRDefault="004B14DC" w:rsidP="00CA4AF0">
      <w:pPr>
        <w:rPr>
          <w:lang w:val="en-US"/>
        </w:rPr>
      </w:pPr>
      <w:r>
        <w:t>На</w:t>
      </w:r>
      <w:r w:rsidRPr="00C92DF1">
        <w:rPr>
          <w:lang w:val="en-US"/>
        </w:rPr>
        <w:t xml:space="preserve"> </w:t>
      </w:r>
      <w:r>
        <w:t>вкладке</w:t>
      </w:r>
      <w:r w:rsidRPr="00C92DF1">
        <w:rPr>
          <w:lang w:val="en-US"/>
        </w:rPr>
        <w:t xml:space="preserve"> </w:t>
      </w:r>
      <w:r>
        <w:rPr>
          <w:lang w:val="en-US"/>
        </w:rPr>
        <w:t>Animation</w:t>
      </w:r>
      <w:r w:rsidRPr="00C92DF1">
        <w:rPr>
          <w:lang w:val="en-US"/>
        </w:rPr>
        <w:t xml:space="preserve"> </w:t>
      </w:r>
      <w:r>
        <w:t>кликаем</w:t>
      </w:r>
      <w:r w:rsidRPr="00C92DF1">
        <w:rPr>
          <w:lang w:val="en-US"/>
        </w:rPr>
        <w:t xml:space="preserve"> </w:t>
      </w:r>
      <w:r>
        <w:t>по</w:t>
      </w:r>
      <w:r w:rsidRPr="00C92DF1">
        <w:rPr>
          <w:lang w:val="en-US"/>
        </w:rPr>
        <w:t xml:space="preserve"> </w:t>
      </w:r>
      <w:r>
        <w:t>кнопке</w:t>
      </w:r>
      <w:r w:rsidRPr="00C92DF1">
        <w:rPr>
          <w:lang w:val="en-US"/>
        </w:rPr>
        <w:t xml:space="preserve"> </w:t>
      </w:r>
      <w:r>
        <w:rPr>
          <w:lang w:val="en-US"/>
        </w:rPr>
        <w:t>Create</w:t>
      </w:r>
      <w:r w:rsidRPr="00C92DF1">
        <w:rPr>
          <w:lang w:val="en-US"/>
        </w:rPr>
        <w:t xml:space="preserve"> </w:t>
      </w:r>
      <w:r w:rsidR="00C92DF1">
        <w:t>и</w:t>
      </w:r>
      <w:r w:rsidR="00C92DF1" w:rsidRPr="00C92DF1">
        <w:rPr>
          <w:lang w:val="en-US"/>
        </w:rPr>
        <w:t xml:space="preserve"> </w:t>
      </w:r>
      <w:r w:rsidR="00C92DF1">
        <w:t>сохраняем</w:t>
      </w:r>
      <w:r w:rsidR="00C92DF1" w:rsidRPr="00C92DF1">
        <w:rPr>
          <w:lang w:val="en-US"/>
        </w:rPr>
        <w:t xml:space="preserve"> </w:t>
      </w:r>
      <w:r w:rsidR="00C92DF1">
        <w:t>анимацию</w:t>
      </w:r>
      <w:r w:rsidR="00C92DF1" w:rsidRPr="00C92DF1">
        <w:rPr>
          <w:lang w:val="en-US"/>
        </w:rPr>
        <w:t xml:space="preserve"> </w:t>
      </w:r>
      <w:r w:rsidR="00C92DF1">
        <w:t>в</w:t>
      </w:r>
      <w:r w:rsidR="00C92DF1" w:rsidRPr="00C92DF1">
        <w:rPr>
          <w:lang w:val="en-US"/>
        </w:rPr>
        <w:t xml:space="preserve"> </w:t>
      </w:r>
      <w:r w:rsidR="00C92DF1">
        <w:t>папку</w:t>
      </w:r>
      <w:r w:rsidR="00C92DF1" w:rsidRPr="00C92DF1">
        <w:rPr>
          <w:lang w:val="en-US"/>
        </w:rPr>
        <w:t xml:space="preserve"> </w:t>
      </w:r>
      <w:r w:rsidR="00C92DF1">
        <w:rPr>
          <w:lang w:val="en-US"/>
        </w:rPr>
        <w:t>Assets</w:t>
      </w:r>
      <w:r w:rsidR="00C92DF1" w:rsidRPr="00C92DF1">
        <w:rPr>
          <w:lang w:val="en-US"/>
        </w:rPr>
        <w:t>/</w:t>
      </w:r>
      <w:r w:rsidR="00C92DF1">
        <w:rPr>
          <w:lang w:val="en-US"/>
        </w:rPr>
        <w:t>Animations</w:t>
      </w:r>
      <w:r w:rsidR="00C92DF1" w:rsidRPr="00C92DF1">
        <w:rPr>
          <w:lang w:val="en-US"/>
        </w:rPr>
        <w:t xml:space="preserve"> (</w:t>
      </w:r>
      <w:r w:rsidR="00C92DF1">
        <w:t>Рисунок</w:t>
      </w:r>
      <w:r w:rsidR="00C92DF1" w:rsidRPr="00C92DF1">
        <w:rPr>
          <w:lang w:val="en-US"/>
        </w:rPr>
        <w:t xml:space="preserve"> 1.10).</w:t>
      </w:r>
    </w:p>
    <w:p w:rsidR="00AE7988" w:rsidRDefault="00AE7988" w:rsidP="00AE7988">
      <w:pPr>
        <w:rPr>
          <w:lang w:val="en-US"/>
        </w:rPr>
      </w:pPr>
      <w:r w:rsidRPr="00AE7988">
        <w:rPr>
          <w:noProof/>
          <w:lang w:eastAsia="ru-RU"/>
        </w:rPr>
        <w:drawing>
          <wp:inline distT="0" distB="0" distL="0" distR="0" wp14:anchorId="709C562C" wp14:editId="5A1E5768">
            <wp:extent cx="5581816" cy="15113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886" cy="151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F1" w:rsidRDefault="00C92DF1" w:rsidP="00C92DF1">
      <w:pPr>
        <w:jc w:val="center"/>
      </w:pPr>
      <w:r>
        <w:t xml:space="preserve">Рисунок 1.10 – </w:t>
      </w:r>
      <w:r w:rsidR="008A2C13">
        <w:t>Добавление</w:t>
      </w:r>
      <w:r>
        <w:t xml:space="preserve"> анимации</w:t>
      </w:r>
      <w:r w:rsidR="008A2C13">
        <w:t xml:space="preserve"> в проект</w:t>
      </w:r>
    </w:p>
    <w:p w:rsidR="00C268C5" w:rsidRDefault="00C74D00" w:rsidP="00C74D00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CA10C0" w:rsidRDefault="008E44CA" w:rsidP="00CA4AF0">
      <w:r>
        <w:lastRenderedPageBreak/>
        <w:t>Перетащим созданную анимацию в инспектор</w:t>
      </w:r>
    </w:p>
    <w:p w:rsidR="008E44CA" w:rsidRDefault="00AE14AA" w:rsidP="000D260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D2260" wp14:editId="2CFC8A47">
                <wp:simplePos x="0" y="0"/>
                <wp:positionH relativeFrom="column">
                  <wp:posOffset>3828777</wp:posOffset>
                </wp:positionH>
                <wp:positionV relativeFrom="paragraph">
                  <wp:posOffset>2978785</wp:posOffset>
                </wp:positionV>
                <wp:extent cx="1929074" cy="190123"/>
                <wp:effectExtent l="0" t="0" r="14605" b="1968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074" cy="190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A2EA7" id="Прямоугольник 17" o:spid="_x0000_s1026" style="position:absolute;margin-left:301.5pt;margin-top:234.55pt;width:151.9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" filled="f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26B8D" wp14:editId="0B24C649">
                <wp:simplePos x="0" y="0"/>
                <wp:positionH relativeFrom="column">
                  <wp:posOffset>954004</wp:posOffset>
                </wp:positionH>
                <wp:positionV relativeFrom="paragraph">
                  <wp:posOffset>614045</wp:posOffset>
                </wp:positionV>
                <wp:extent cx="652291" cy="137424"/>
                <wp:effectExtent l="0" t="0" r="14605" b="152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91" cy="1374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D3B7A" id="Прямоугольник 16" o:spid="_x0000_s1026" style="position:absolute;margin-left:75.1pt;margin-top:48.35pt;width:51.35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" filled="f" strokecolor="red" strokeweight="1pt"/>
            </w:pict>
          </mc:Fallback>
        </mc:AlternateContent>
      </w:r>
      <w:r w:rsidR="008E44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78BA1" wp14:editId="1414604E">
                <wp:simplePos x="0" y="0"/>
                <wp:positionH relativeFrom="column">
                  <wp:posOffset>1458239</wp:posOffset>
                </wp:positionH>
                <wp:positionV relativeFrom="paragraph">
                  <wp:posOffset>749300</wp:posOffset>
                </wp:positionV>
                <wp:extent cx="2114093" cy="2322627"/>
                <wp:effectExtent l="0" t="0" r="76835" b="5905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093" cy="23226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81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14.8pt;margin-top:59pt;width:166.45pt;height:1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" strokecolor="red" strokeweight="1.5pt">
                <v:stroke endarrow="block" joinstyle="miter"/>
              </v:shape>
            </w:pict>
          </mc:Fallback>
        </mc:AlternateContent>
      </w:r>
      <w:r w:rsidR="008E44CA" w:rsidRPr="008E44CA">
        <w:rPr>
          <w:noProof/>
          <w:lang w:eastAsia="ru-RU"/>
        </w:rPr>
        <w:drawing>
          <wp:inline distT="0" distB="0" distL="0" distR="0" wp14:anchorId="2906D7D4" wp14:editId="0692AE05">
            <wp:extent cx="5120640" cy="4227881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22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46" w:rsidRDefault="00045346" w:rsidP="000D2602">
      <w:pPr>
        <w:jc w:val="center"/>
      </w:pPr>
      <w:r>
        <w:t>Рисунок 1.11 – Добавление анимации в инспектор</w:t>
      </w:r>
    </w:p>
    <w:p w:rsidR="00CA4AF0" w:rsidRDefault="00CA4AF0" w:rsidP="000D2602">
      <w:pPr>
        <w:jc w:val="center"/>
      </w:pPr>
    </w:p>
    <w:p w:rsidR="003C5BE9" w:rsidRDefault="000D2602" w:rsidP="00CA4AF0">
      <w:r>
        <w:t>На следующем этапе нажимаем на кнопку записи (Рисунок 1.12) и добавляем ключ в анимационную дорожку (Рисунок 1.13)</w:t>
      </w:r>
      <w:r w:rsidR="007816AD">
        <w:t>. Значение</w:t>
      </w:r>
      <w:r w:rsidR="00DE5BD9">
        <w:t xml:space="preserve"> </w:t>
      </w:r>
      <w:r w:rsidR="00DE5BD9">
        <w:rPr>
          <w:lang w:val="en-US"/>
        </w:rPr>
        <w:t>Position</w:t>
      </w:r>
      <w:r w:rsidR="00DE5BD9" w:rsidRPr="00561300">
        <w:t xml:space="preserve"> </w:t>
      </w:r>
      <w:r w:rsidR="00DE5BD9">
        <w:t>по</w:t>
      </w:r>
      <w:r w:rsidR="007816AD">
        <w:t xml:space="preserve"> </w:t>
      </w:r>
      <w:r w:rsidR="007816AD">
        <w:rPr>
          <w:lang w:val="en-US"/>
        </w:rPr>
        <w:t>Y</w:t>
      </w:r>
      <w:r w:rsidR="007816AD" w:rsidRPr="00561300">
        <w:t xml:space="preserve"> </w:t>
      </w:r>
      <w:r w:rsidR="007816AD">
        <w:t>при этом должно быть 0,5</w:t>
      </w:r>
      <w:r w:rsidR="001738D6">
        <w:t>.</w:t>
      </w:r>
    </w:p>
    <w:p w:rsidR="000D2602" w:rsidRDefault="00561300" w:rsidP="000D260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F738E" wp14:editId="5F00E0A1">
                <wp:simplePos x="0" y="0"/>
                <wp:positionH relativeFrom="column">
                  <wp:posOffset>764568</wp:posOffset>
                </wp:positionH>
                <wp:positionV relativeFrom="paragraph">
                  <wp:posOffset>58116</wp:posOffset>
                </wp:positionV>
                <wp:extent cx="143123" cy="143124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80658" id="Прямоугольник 24" o:spid="_x0000_s1026" style="position:absolute;margin-left:60.2pt;margin-top:4.6pt;width:11.2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" filled="f" strokecolor="red" strokeweight="1pt"/>
            </w:pict>
          </mc:Fallback>
        </mc:AlternateContent>
      </w:r>
      <w:r w:rsidR="000D2602" w:rsidRPr="000D2602">
        <w:rPr>
          <w:noProof/>
          <w:lang w:eastAsia="ru-RU"/>
        </w:rPr>
        <w:drawing>
          <wp:inline distT="0" distB="0" distL="0" distR="0" wp14:anchorId="3FB67CB8" wp14:editId="56DB7ED3">
            <wp:extent cx="5375082" cy="12014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205" cy="12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02" w:rsidRDefault="000D2602" w:rsidP="000D2602">
      <w:pPr>
        <w:jc w:val="center"/>
      </w:pPr>
      <w:r>
        <w:t>Рисунок 1.12 – Кнопка начала записи анимации</w:t>
      </w:r>
    </w:p>
    <w:p w:rsidR="00D3729F" w:rsidRDefault="00D3729F" w:rsidP="000D2602">
      <w:pPr>
        <w:jc w:val="center"/>
      </w:pPr>
    </w:p>
    <w:p w:rsidR="00D3729F" w:rsidRDefault="00D3729F" w:rsidP="00D3729F">
      <w:pPr>
        <w:jc w:val="center"/>
      </w:pPr>
      <w:r w:rsidRPr="00D3729F">
        <w:rPr>
          <w:noProof/>
          <w:lang w:eastAsia="ru-RU"/>
        </w:rPr>
        <w:lastRenderedPageBreak/>
        <w:drawing>
          <wp:inline distT="0" distB="0" distL="0" distR="0" wp14:anchorId="36DFC7A9" wp14:editId="41FB7BAE">
            <wp:extent cx="3641431" cy="48582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7187" cy="486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9F" w:rsidRDefault="00D3729F" w:rsidP="00D3729F">
      <w:pPr>
        <w:jc w:val="center"/>
      </w:pPr>
      <w:r>
        <w:t>Р</w:t>
      </w:r>
      <w:r w:rsidR="00281AC1">
        <w:t>исунок 1.13</w:t>
      </w:r>
      <w:r>
        <w:t xml:space="preserve"> – </w:t>
      </w:r>
      <w:r w:rsidR="00EE7CB7">
        <w:t>Добавление</w:t>
      </w:r>
      <w:r w:rsidR="00E56EB7">
        <w:t xml:space="preserve"> начального</w:t>
      </w:r>
      <w:r w:rsidR="00EE7CB7">
        <w:t xml:space="preserve"> ключа в анимацию</w:t>
      </w:r>
    </w:p>
    <w:p w:rsidR="00CA4AF0" w:rsidRPr="000D2602" w:rsidRDefault="00CA4AF0" w:rsidP="00D3729F">
      <w:pPr>
        <w:jc w:val="center"/>
      </w:pPr>
    </w:p>
    <w:p w:rsidR="00D3729F" w:rsidRDefault="00DE5BD9" w:rsidP="00CA4AF0">
      <w:r>
        <w:t>Выставляем тридцатый кадр в окне анимации (Рисунок 1.14), а также значение</w:t>
      </w:r>
      <w:r w:rsidRPr="00DE5BD9">
        <w:t xml:space="preserve"> </w:t>
      </w:r>
      <w:r>
        <w:rPr>
          <w:lang w:val="en-US"/>
        </w:rPr>
        <w:t>Position</w:t>
      </w:r>
      <w:r>
        <w:t xml:space="preserve"> по </w:t>
      </w:r>
      <w:r>
        <w:rPr>
          <w:lang w:val="en-US"/>
        </w:rPr>
        <w:t>Y</w:t>
      </w:r>
      <w:r>
        <w:t xml:space="preserve"> на </w:t>
      </w:r>
      <w:r w:rsidRPr="00DE5BD9">
        <w:t>0.086</w:t>
      </w:r>
      <w:r w:rsidR="000376AE">
        <w:t xml:space="preserve"> (Рисунок 1.15)</w:t>
      </w:r>
      <w:r w:rsidRPr="00DE5BD9">
        <w:t xml:space="preserve"> </w:t>
      </w:r>
      <w:r>
        <w:t xml:space="preserve">(возможны другие значения главное, чтобы модель находилась на одном уровне с </w:t>
      </w:r>
      <w:r>
        <w:rPr>
          <w:lang w:val="en-US"/>
        </w:rPr>
        <w:t>Ground</w:t>
      </w:r>
      <w:r w:rsidRPr="00DE5BD9">
        <w:t xml:space="preserve"> </w:t>
      </w:r>
      <w:r>
        <w:rPr>
          <w:lang w:val="en-US"/>
        </w:rPr>
        <w:t>Plane</w:t>
      </w:r>
      <w:r>
        <w:t>)</w:t>
      </w:r>
      <w:r w:rsidR="00FE1807" w:rsidRPr="00FE1807">
        <w:t xml:space="preserve"> </w:t>
      </w:r>
      <w:r w:rsidR="00FE1807">
        <w:t>и останавлива</w:t>
      </w:r>
      <w:r w:rsidR="000376AE">
        <w:t>ем</w:t>
      </w:r>
      <w:r w:rsidR="00841F0F">
        <w:t xml:space="preserve"> запись анимации.</w:t>
      </w:r>
    </w:p>
    <w:p w:rsidR="00F44D3F" w:rsidRDefault="00561300" w:rsidP="00EE7CB7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70B01" wp14:editId="5BBE1827">
                <wp:simplePos x="0" y="0"/>
                <wp:positionH relativeFrom="column">
                  <wp:posOffset>1766847</wp:posOffset>
                </wp:positionH>
                <wp:positionV relativeFrom="paragraph">
                  <wp:posOffset>85659</wp:posOffset>
                </wp:positionV>
                <wp:extent cx="215978" cy="117689"/>
                <wp:effectExtent l="0" t="0" r="12700" b="158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78" cy="1176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0B6A4" id="Прямоугольник 25" o:spid="_x0000_s1026" style="position:absolute;margin-left:139.1pt;margin-top:6.75pt;width:17pt;height: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" filled="f" strokecolor="red" strokeweight="1pt"/>
            </w:pict>
          </mc:Fallback>
        </mc:AlternateContent>
      </w:r>
      <w:r w:rsidR="00EE7CB7" w:rsidRPr="00EE7CB7">
        <w:rPr>
          <w:noProof/>
          <w:lang w:eastAsia="ru-RU"/>
        </w:rPr>
        <w:drawing>
          <wp:inline distT="0" distB="0" distL="0" distR="0" wp14:anchorId="666695CC" wp14:editId="29387C12">
            <wp:extent cx="5518206" cy="124226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2943" cy="124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B7" w:rsidRDefault="00EE7CB7" w:rsidP="00EE7CB7">
      <w:pPr>
        <w:jc w:val="center"/>
      </w:pPr>
      <w:r>
        <w:t>Рисунок 1.14 – Выставление тридцатого кадра</w:t>
      </w:r>
    </w:p>
    <w:p w:rsidR="00E05F7C" w:rsidRDefault="00E05F7C" w:rsidP="00EE7CB7">
      <w:pPr>
        <w:jc w:val="center"/>
      </w:pPr>
    </w:p>
    <w:p w:rsidR="00EE7CB7" w:rsidRDefault="00E05F7C" w:rsidP="00E22C94">
      <w:pPr>
        <w:ind w:firstLine="0"/>
        <w:jc w:val="center"/>
      </w:pPr>
      <w:r w:rsidRPr="00E05F7C">
        <w:rPr>
          <w:noProof/>
          <w:lang w:eastAsia="ru-RU"/>
        </w:rPr>
        <w:lastRenderedPageBreak/>
        <w:drawing>
          <wp:inline distT="0" distB="0" distL="0" distR="0" wp14:anchorId="6C8E508C" wp14:editId="515390D9">
            <wp:extent cx="3810532" cy="5077534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0A" w:rsidRDefault="00E05F7C" w:rsidP="0096530A">
      <w:pPr>
        <w:ind w:firstLine="0"/>
        <w:jc w:val="center"/>
      </w:pPr>
      <w:r>
        <w:t>Рисунок 1.15 – Добавление конечного ключа в анимацию</w:t>
      </w:r>
    </w:p>
    <w:p w:rsidR="0096530A" w:rsidRDefault="0096530A" w:rsidP="0096530A">
      <w:pPr>
        <w:ind w:firstLine="0"/>
        <w:jc w:val="center"/>
      </w:pPr>
    </w:p>
    <w:p w:rsidR="004C4226" w:rsidRPr="0096530A" w:rsidRDefault="004C4226" w:rsidP="0096530A">
      <w:pPr>
        <w:ind w:firstLine="0"/>
        <w:jc w:val="center"/>
        <w:rPr>
          <w:b/>
        </w:rPr>
      </w:pPr>
      <w:r w:rsidRPr="0096530A">
        <w:rPr>
          <w:b/>
        </w:rPr>
        <w:t>Тестирование приложения</w:t>
      </w:r>
    </w:p>
    <w:p w:rsidR="009109A6" w:rsidRPr="009109A6" w:rsidRDefault="001270A3" w:rsidP="00CA4AF0">
      <w:r>
        <w:t>Пройдя все этапы подготовки</w:t>
      </w:r>
      <w:r w:rsidR="0083755C">
        <w:t>,</w:t>
      </w:r>
      <w:r>
        <w:t xml:space="preserve"> </w:t>
      </w:r>
      <w:r w:rsidR="00E15B0D">
        <w:t>соберём</w:t>
      </w:r>
      <w:r>
        <w:t xml:space="preserve"> проект</w:t>
      </w:r>
      <w:r w:rsidR="0083755C">
        <w:t>.</w:t>
      </w:r>
      <w:r w:rsidR="0083755C" w:rsidRPr="009109A6">
        <w:t xml:space="preserve"> </w:t>
      </w:r>
      <w:r w:rsidR="00E15B0D">
        <w:t>В</w:t>
      </w:r>
      <w:r w:rsidR="0083755C" w:rsidRPr="009109A6">
        <w:t xml:space="preserve"> </w:t>
      </w:r>
      <w:r w:rsidR="0083755C" w:rsidRPr="0083755C">
        <w:rPr>
          <w:lang w:val="en-US"/>
        </w:rPr>
        <w:t>File</w:t>
      </w:r>
      <w:proofErr w:type="gramStart"/>
      <w:r w:rsidR="0083755C" w:rsidRPr="009109A6">
        <w:t>=&gt;</w:t>
      </w:r>
      <w:r w:rsidR="0083755C" w:rsidRPr="0083755C">
        <w:rPr>
          <w:lang w:val="en-US"/>
        </w:rPr>
        <w:t>Build</w:t>
      </w:r>
      <w:proofErr w:type="gramEnd"/>
      <w:r w:rsidR="0083755C" w:rsidRPr="009109A6">
        <w:t xml:space="preserve"> </w:t>
      </w:r>
      <w:r w:rsidR="0083755C" w:rsidRPr="0083755C">
        <w:rPr>
          <w:lang w:val="en-US"/>
        </w:rPr>
        <w:t>Se</w:t>
      </w:r>
      <w:r w:rsidR="009109A6">
        <w:rPr>
          <w:lang w:val="en-US"/>
        </w:rPr>
        <w:t>ttings</w:t>
      </w:r>
      <w:r w:rsidR="009109A6" w:rsidRPr="009109A6">
        <w:t>…</w:t>
      </w:r>
      <w:r w:rsidR="0083755C" w:rsidRPr="009109A6">
        <w:t xml:space="preserve"> </w:t>
      </w:r>
      <w:r w:rsidR="00E15B0D">
        <w:t>происходит выбор</w:t>
      </w:r>
      <w:r w:rsidR="0083755C">
        <w:t xml:space="preserve"> платформ</w:t>
      </w:r>
      <w:r w:rsidR="00E15B0D">
        <w:t>ы в которой будет проходить тестирование</w:t>
      </w:r>
      <w:r w:rsidR="00E51BC7">
        <w:t xml:space="preserve"> (в данном случае используется </w:t>
      </w:r>
      <w:r w:rsidR="00E51BC7">
        <w:rPr>
          <w:lang w:val="en-US"/>
        </w:rPr>
        <w:t>android</w:t>
      </w:r>
      <w:r w:rsidR="00E51BC7">
        <w:t>)</w:t>
      </w:r>
      <w:r w:rsidR="00112F76" w:rsidRPr="00112F76">
        <w:t>.</w:t>
      </w:r>
      <w:r w:rsidR="0083755C">
        <w:t xml:space="preserve"> </w:t>
      </w:r>
      <w:r w:rsidR="009109A6">
        <w:t>Далее из списка выбир</w:t>
      </w:r>
      <w:r w:rsidR="00C81D5F">
        <w:t>аем своё устройство (Рисунок 1.16</w:t>
      </w:r>
      <w:r w:rsidR="009109A6">
        <w:t>)</w:t>
      </w:r>
    </w:p>
    <w:p w:rsidR="009109A6" w:rsidRPr="009109A6" w:rsidRDefault="009109A6" w:rsidP="009109A6">
      <w:pPr>
        <w:jc w:val="center"/>
      </w:pPr>
      <w:r w:rsidRPr="009109A6">
        <w:rPr>
          <w:noProof/>
          <w:lang w:eastAsia="ru-RU"/>
        </w:rPr>
        <w:lastRenderedPageBreak/>
        <w:drawing>
          <wp:inline distT="0" distB="0" distL="0" distR="0" wp14:anchorId="39FE1541" wp14:editId="319FA197">
            <wp:extent cx="4921858" cy="418423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7769" cy="41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A6" w:rsidRDefault="00C81D5F" w:rsidP="009109A6">
      <w:pPr>
        <w:jc w:val="center"/>
      </w:pPr>
      <w:r>
        <w:t>Рисунок 1.16</w:t>
      </w:r>
      <w:r w:rsidR="009109A6">
        <w:t xml:space="preserve"> – Выбор устройство для сборки</w:t>
      </w:r>
    </w:p>
    <w:p w:rsidR="009109A6" w:rsidRDefault="009109A6" w:rsidP="009109A6">
      <w:pPr>
        <w:ind w:firstLine="0"/>
      </w:pPr>
    </w:p>
    <w:p w:rsidR="00112F76" w:rsidRDefault="009109A6" w:rsidP="00AE54F1">
      <w:r>
        <w:t>В</w:t>
      </w:r>
      <w:r w:rsidRPr="00112F76">
        <w:t xml:space="preserve"> </w:t>
      </w:r>
      <w:r>
        <w:rPr>
          <w:lang w:val="en-US"/>
        </w:rPr>
        <w:t>Player</w:t>
      </w:r>
      <w:r w:rsidRPr="00112F76">
        <w:t xml:space="preserve"> </w:t>
      </w:r>
      <w:r>
        <w:rPr>
          <w:lang w:val="en-US"/>
        </w:rPr>
        <w:t>Setting</w:t>
      </w:r>
      <w:r w:rsidR="00112F76">
        <w:rPr>
          <w:lang w:val="en-US"/>
        </w:rPr>
        <w:t>s</w:t>
      </w:r>
      <w:r w:rsidRPr="00112F76">
        <w:t xml:space="preserve"> </w:t>
      </w:r>
      <w:r>
        <w:t>скачайте</w:t>
      </w:r>
      <w:r w:rsidRPr="00112F76">
        <w:t xml:space="preserve"> </w:t>
      </w:r>
      <w:r>
        <w:rPr>
          <w:lang w:val="en-US"/>
        </w:rPr>
        <w:t>XR</w:t>
      </w:r>
      <w:r w:rsidRPr="00112F76">
        <w:t xml:space="preserve"> – </w:t>
      </w:r>
      <w:r>
        <w:rPr>
          <w:lang w:val="en-US"/>
        </w:rPr>
        <w:t>Plug</w:t>
      </w:r>
      <w:r w:rsidRPr="00112F76">
        <w:t>-</w:t>
      </w:r>
      <w:r>
        <w:rPr>
          <w:lang w:val="en-US"/>
        </w:rPr>
        <w:t>in</w:t>
      </w:r>
      <w:r w:rsidR="00112F76" w:rsidRPr="00112F76">
        <w:t xml:space="preserve">. </w:t>
      </w:r>
      <w:r w:rsidR="00112F76">
        <w:t xml:space="preserve">Кроме этого в </w:t>
      </w:r>
      <w:r w:rsidR="00112F76">
        <w:rPr>
          <w:lang w:val="en-US"/>
        </w:rPr>
        <w:t>Player</w:t>
      </w:r>
      <w:r w:rsidR="00112F76" w:rsidRPr="00112F76">
        <w:t xml:space="preserve"> </w:t>
      </w:r>
      <w:r w:rsidR="00112F76">
        <w:rPr>
          <w:lang w:val="en-US"/>
        </w:rPr>
        <w:t>Settings</w:t>
      </w:r>
      <w:r w:rsidR="00112F76" w:rsidRPr="00112F76">
        <w:t xml:space="preserve"> </w:t>
      </w:r>
      <w:r w:rsidR="00112F76">
        <w:t>можно задать название компании, название продукта, значок приложения и т.д.</w:t>
      </w:r>
    </w:p>
    <w:p w:rsidR="0083755C" w:rsidRDefault="00110B92" w:rsidP="00CA4AF0">
      <w:r>
        <w:t xml:space="preserve">Включите режим отладки по </w:t>
      </w:r>
      <w:proofErr w:type="spellStart"/>
      <w:r>
        <w:rPr>
          <w:lang w:val="en-US"/>
        </w:rPr>
        <w:t>usb</w:t>
      </w:r>
      <w:proofErr w:type="spellEnd"/>
      <w:r w:rsidRPr="00110B92">
        <w:t xml:space="preserve"> </w:t>
      </w:r>
      <w:r w:rsidR="000F78E5">
        <w:t>в режиме разработчика и п</w:t>
      </w:r>
      <w:r>
        <w:t>одключите ваше устройство к компьютеру с помощью кабеля</w:t>
      </w:r>
      <w:r w:rsidR="000F78E5">
        <w:t xml:space="preserve">. Нажав на кнопку </w:t>
      </w:r>
      <w:r w:rsidR="000F78E5">
        <w:rPr>
          <w:lang w:val="en-US"/>
        </w:rPr>
        <w:t>Build</w:t>
      </w:r>
      <w:r w:rsidR="000F78E5" w:rsidRPr="000F78E5">
        <w:t xml:space="preserve"> </w:t>
      </w:r>
      <w:r w:rsidR="000F78E5">
        <w:rPr>
          <w:lang w:val="en-US"/>
        </w:rPr>
        <w:t>And</w:t>
      </w:r>
      <w:r w:rsidR="000F78E5" w:rsidRPr="000F78E5">
        <w:t xml:space="preserve"> </w:t>
      </w:r>
      <w:r w:rsidR="000F78E5">
        <w:rPr>
          <w:lang w:val="en-US"/>
        </w:rPr>
        <w:t>Run</w:t>
      </w:r>
      <w:r w:rsidR="000F78E5">
        <w:t xml:space="preserve"> начнётся сборка проекта и перенос его на подключённое устройство.</w:t>
      </w:r>
    </w:p>
    <w:p w:rsidR="006E2ABD" w:rsidRPr="00920C2E" w:rsidRDefault="00920C2E" w:rsidP="006E2ABD">
      <w:r>
        <w:t>В результате должно запуститься приложение на вашем устройстве. Наведите камеру на ровную поверхность</w:t>
      </w:r>
      <w:r w:rsidR="00F44D3F">
        <w:t xml:space="preserve"> и кликните на экран устройства</w:t>
      </w:r>
      <w:r>
        <w:t>. Если не появляется мар</w:t>
      </w:r>
      <w:r w:rsidR="00C81D5F">
        <w:t>кер, изображённый на рисунке 1.17</w:t>
      </w:r>
      <w:r>
        <w:t xml:space="preserve">, значит поверхность не подходит или устройство не поддерживает </w:t>
      </w:r>
      <w:r>
        <w:rPr>
          <w:lang w:val="en-US"/>
        </w:rPr>
        <w:t>AR</w:t>
      </w:r>
      <w:r w:rsidRPr="00920C2E">
        <w:t xml:space="preserve"> </w:t>
      </w:r>
      <w:r>
        <w:rPr>
          <w:lang w:val="en-US"/>
        </w:rPr>
        <w:t>Core</w:t>
      </w:r>
      <w:r w:rsidRPr="00920C2E">
        <w:t>.</w:t>
      </w:r>
    </w:p>
    <w:p w:rsidR="00920C2E" w:rsidRDefault="00920C2E" w:rsidP="00920C2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74371" cy="6194066"/>
            <wp:effectExtent l="0" t="0" r="0" b="0"/>
            <wp:docPr id="10" name="Рисунок 10" descr="https://sun9-63.userapi.com/impg/BF-sZFV2o1Yi6zapsmiZkXAi-PVTgYV8QyyalQ/_UEjjzdf2zM.jpg?size=730x1302&amp;quality=96&amp;proxy=1&amp;sign=87815cd2fbc1673f6342f756d33401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3.userapi.com/impg/BF-sZFV2o1Yi6zapsmiZkXAi-PVTgYV8QyyalQ/_UEjjzdf2zM.jpg?size=730x1302&amp;quality=96&amp;proxy=1&amp;sign=87815cd2fbc1673f6342f756d33401fd&amp;type=albu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74" cy="620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26" w:rsidRDefault="00C81D5F" w:rsidP="004B3108">
      <w:pPr>
        <w:jc w:val="center"/>
      </w:pPr>
      <w:r>
        <w:t>Рисунок 1.17</w:t>
      </w:r>
      <w:r w:rsidR="00920C2E">
        <w:t xml:space="preserve"> – Маркер и модель при наведении на плоскую поверхность</w:t>
      </w:r>
    </w:p>
    <w:p w:rsidR="00CA4AF0" w:rsidRDefault="00CA4AF0" w:rsidP="00CA4AF0">
      <w:pPr>
        <w:spacing w:after="160" w:line="259" w:lineRule="auto"/>
        <w:ind w:firstLine="0"/>
        <w:contextualSpacing w:val="0"/>
        <w:jc w:val="left"/>
      </w:pPr>
    </w:p>
    <w:p w:rsidR="002264EC" w:rsidRPr="00CA4AF0" w:rsidRDefault="002264EC" w:rsidP="00CA4AF0">
      <w:pPr>
        <w:spacing w:after="160" w:line="259" w:lineRule="auto"/>
        <w:ind w:firstLine="0"/>
        <w:contextualSpacing w:val="0"/>
        <w:jc w:val="center"/>
        <w:rPr>
          <w:b/>
        </w:rPr>
      </w:pPr>
      <w:r w:rsidRPr="00CA4AF0">
        <w:rPr>
          <w:b/>
        </w:rPr>
        <w:t>Порядок выполнения лабораторной работы</w:t>
      </w:r>
    </w:p>
    <w:p w:rsidR="002264EC" w:rsidRPr="002264EC" w:rsidRDefault="002264EC" w:rsidP="00CA4AF0">
      <w:pPr>
        <w:pStyle w:val="ad"/>
        <w:numPr>
          <w:ilvl w:val="0"/>
          <w:numId w:val="11"/>
        </w:numPr>
        <w:ind w:left="0" w:firstLine="0"/>
      </w:pPr>
      <w:r>
        <w:t>Установить</w:t>
      </w:r>
      <w:r w:rsidRPr="00CA4AF0">
        <w:t xml:space="preserve"> </w:t>
      </w:r>
      <w:r>
        <w:t xml:space="preserve">пакет </w:t>
      </w:r>
      <w:proofErr w:type="spellStart"/>
      <w:r>
        <w:rPr>
          <w:lang w:val="en-US"/>
        </w:rPr>
        <w:t>Vuforia</w:t>
      </w:r>
      <w:proofErr w:type="spellEnd"/>
      <w:r w:rsidRPr="00CA4AF0">
        <w:t xml:space="preserve"> </w:t>
      </w:r>
      <w:r>
        <w:rPr>
          <w:lang w:val="en-US"/>
        </w:rPr>
        <w:t>Engine</w:t>
      </w:r>
      <w:r w:rsidR="00CA4AF0">
        <w:rPr>
          <w:lang w:val="en-US"/>
        </w:rPr>
        <w:t>;</w:t>
      </w:r>
    </w:p>
    <w:p w:rsidR="002264EC" w:rsidRDefault="002264EC" w:rsidP="00CA4AF0">
      <w:pPr>
        <w:pStyle w:val="ad"/>
        <w:numPr>
          <w:ilvl w:val="0"/>
          <w:numId w:val="11"/>
        </w:numPr>
        <w:ind w:left="0" w:firstLine="0"/>
      </w:pPr>
      <w:r>
        <w:t>Создать анимацию для модели</w:t>
      </w:r>
      <w:r w:rsidR="00CA4AF0">
        <w:rPr>
          <w:lang w:val="en-US"/>
        </w:rPr>
        <w:t>;</w:t>
      </w:r>
    </w:p>
    <w:p w:rsidR="002264EC" w:rsidRDefault="002264EC" w:rsidP="00CA4AF0">
      <w:pPr>
        <w:pStyle w:val="ad"/>
        <w:numPr>
          <w:ilvl w:val="0"/>
          <w:numId w:val="11"/>
        </w:numPr>
        <w:ind w:left="0" w:firstLine="0"/>
      </w:pPr>
      <w:r>
        <w:t>Протестировать приложение</w:t>
      </w:r>
      <w:r w:rsidR="00CA4AF0">
        <w:rPr>
          <w:lang w:val="en-US"/>
        </w:rPr>
        <w:t>;</w:t>
      </w:r>
    </w:p>
    <w:p w:rsidR="00CA4AF0" w:rsidRDefault="00CA4AF0" w:rsidP="00CA4AF0"/>
    <w:p w:rsidR="00CA4AF0" w:rsidRDefault="00CA4AF0" w:rsidP="00CA4AF0"/>
    <w:p w:rsidR="00CA4AF0" w:rsidRDefault="00CA4AF0" w:rsidP="00CA4AF0">
      <w:pPr>
        <w:ind w:firstLine="0"/>
        <w:jc w:val="center"/>
        <w:rPr>
          <w:b/>
        </w:rPr>
      </w:pPr>
      <w:r w:rsidRPr="00CA4AF0">
        <w:rPr>
          <w:b/>
        </w:rPr>
        <w:lastRenderedPageBreak/>
        <w:t>Содержание отчёта</w:t>
      </w:r>
    </w:p>
    <w:p w:rsidR="00CA4AF0" w:rsidRPr="00CA4AF0" w:rsidRDefault="00CA4AF0" w:rsidP="00CA4AF0">
      <w:pPr>
        <w:pStyle w:val="ad"/>
        <w:numPr>
          <w:ilvl w:val="0"/>
          <w:numId w:val="13"/>
        </w:numPr>
        <w:ind w:left="0" w:firstLine="0"/>
        <w:rPr>
          <w:lang w:eastAsia="ru-RU"/>
        </w:rPr>
      </w:pPr>
      <w:r>
        <w:rPr>
          <w:shd w:val="clear" w:color="auto" w:fill="FFFFFF"/>
          <w:lang w:eastAsia="ru-RU"/>
        </w:rPr>
        <w:t>Ц</w:t>
      </w:r>
      <w:r w:rsidRPr="00CA4AF0">
        <w:rPr>
          <w:shd w:val="clear" w:color="auto" w:fill="FFFFFF"/>
          <w:lang w:eastAsia="ru-RU"/>
        </w:rPr>
        <w:t>ель работы;</w:t>
      </w:r>
    </w:p>
    <w:p w:rsidR="00CA4AF0" w:rsidRPr="00CA4AF0" w:rsidRDefault="00CA4AF0" w:rsidP="00CA4AF0">
      <w:pPr>
        <w:pStyle w:val="ad"/>
        <w:numPr>
          <w:ilvl w:val="0"/>
          <w:numId w:val="13"/>
        </w:numPr>
        <w:ind w:left="0" w:firstLine="0"/>
        <w:rPr>
          <w:lang w:eastAsia="ru-RU"/>
        </w:rPr>
      </w:pPr>
      <w:r>
        <w:rPr>
          <w:shd w:val="clear" w:color="auto" w:fill="FFFFFF"/>
          <w:lang w:eastAsia="ru-RU"/>
        </w:rPr>
        <w:t>П</w:t>
      </w:r>
      <w:r w:rsidRPr="00CA4AF0">
        <w:rPr>
          <w:shd w:val="clear" w:color="auto" w:fill="FFFFFF"/>
          <w:lang w:eastAsia="ru-RU"/>
        </w:rPr>
        <w:t>остановка задачи;</w:t>
      </w:r>
    </w:p>
    <w:p w:rsidR="00CA4AF0" w:rsidRPr="00CA4AF0" w:rsidRDefault="00CA4AF0" w:rsidP="00CA4AF0">
      <w:pPr>
        <w:pStyle w:val="ad"/>
        <w:numPr>
          <w:ilvl w:val="0"/>
          <w:numId w:val="13"/>
        </w:numPr>
        <w:ind w:left="0" w:firstLine="0"/>
        <w:rPr>
          <w:lang w:eastAsia="ru-RU"/>
        </w:rPr>
      </w:pPr>
      <w:r>
        <w:rPr>
          <w:shd w:val="clear" w:color="auto" w:fill="FFFFFF"/>
          <w:lang w:eastAsia="ru-RU"/>
        </w:rPr>
        <w:t>О</w:t>
      </w:r>
      <w:r w:rsidRPr="00CA4AF0">
        <w:rPr>
          <w:shd w:val="clear" w:color="auto" w:fill="FFFFFF"/>
          <w:lang w:eastAsia="ru-RU"/>
        </w:rPr>
        <w:t>писание хода выполнения лабораторной работы;</w:t>
      </w:r>
    </w:p>
    <w:p w:rsidR="00CA4AF0" w:rsidRPr="009D1BE2" w:rsidRDefault="00CA4AF0" w:rsidP="00CA4AF0">
      <w:pPr>
        <w:pStyle w:val="ad"/>
        <w:numPr>
          <w:ilvl w:val="0"/>
          <w:numId w:val="13"/>
        </w:numPr>
        <w:ind w:left="0" w:firstLine="0"/>
        <w:rPr>
          <w:lang w:eastAsia="ru-RU"/>
        </w:rPr>
      </w:pPr>
      <w:r>
        <w:rPr>
          <w:shd w:val="clear" w:color="auto" w:fill="FFFFFF"/>
          <w:lang w:eastAsia="ru-RU"/>
        </w:rPr>
        <w:t>И</w:t>
      </w:r>
      <w:r w:rsidRPr="00CA4AF0">
        <w:rPr>
          <w:shd w:val="clear" w:color="auto" w:fill="FFFFFF"/>
          <w:lang w:eastAsia="ru-RU"/>
        </w:rPr>
        <w:t>ллюстрированные материалы по ходу работы (скриншоты);</w:t>
      </w:r>
    </w:p>
    <w:p w:rsidR="009D1BE2" w:rsidRDefault="009D1BE2" w:rsidP="00CA4AF0">
      <w:pPr>
        <w:pStyle w:val="ad"/>
        <w:numPr>
          <w:ilvl w:val="0"/>
          <w:numId w:val="13"/>
        </w:numPr>
        <w:ind w:left="0" w:firstLine="0"/>
        <w:rPr>
          <w:lang w:eastAsia="ru-RU"/>
        </w:rPr>
      </w:pPr>
      <w:r>
        <w:rPr>
          <w:shd w:val="clear" w:color="auto" w:fill="FFFFFF"/>
          <w:lang w:eastAsia="ru-RU"/>
        </w:rPr>
        <w:t>Выводы по работе</w:t>
      </w:r>
      <w:r>
        <w:rPr>
          <w:shd w:val="clear" w:color="auto" w:fill="FFFFFF"/>
          <w:lang w:val="en-US" w:eastAsia="ru-RU"/>
        </w:rPr>
        <w:t>;</w:t>
      </w:r>
    </w:p>
    <w:p w:rsidR="00CA4AF0" w:rsidRDefault="00CA4AF0" w:rsidP="00CA4AF0">
      <w:pPr>
        <w:rPr>
          <w:lang w:eastAsia="ru-RU"/>
        </w:rPr>
      </w:pPr>
    </w:p>
    <w:p w:rsidR="0071542F" w:rsidRDefault="0071542F" w:rsidP="0071542F">
      <w:pPr>
        <w:ind w:firstLine="0"/>
        <w:jc w:val="center"/>
        <w:rPr>
          <w:b/>
        </w:rPr>
      </w:pPr>
      <w:r>
        <w:rPr>
          <w:b/>
        </w:rPr>
        <w:t>Контрольные вопросы</w:t>
      </w:r>
    </w:p>
    <w:p w:rsidR="005473FC" w:rsidRPr="00E03DA8" w:rsidRDefault="00E03DA8" w:rsidP="00E03DA8">
      <w:pPr>
        <w:pStyle w:val="ad"/>
        <w:numPr>
          <w:ilvl w:val="0"/>
          <w:numId w:val="15"/>
        </w:numPr>
        <w:jc w:val="left"/>
        <w:rPr>
          <w:b/>
        </w:rPr>
      </w:pPr>
      <w:r>
        <w:t xml:space="preserve">Что такое </w:t>
      </w:r>
      <w:proofErr w:type="spellStart"/>
      <w:r>
        <w:rPr>
          <w:lang w:val="en-US"/>
        </w:rPr>
        <w:t>Vuforia</w:t>
      </w:r>
      <w:proofErr w:type="spellEnd"/>
      <w:r>
        <w:rPr>
          <w:lang w:val="en-US"/>
        </w:rPr>
        <w:t xml:space="preserve"> Engine?</w:t>
      </w:r>
    </w:p>
    <w:p w:rsidR="00E03DA8" w:rsidRPr="00417DD0" w:rsidRDefault="00451B5A" w:rsidP="00E03DA8">
      <w:pPr>
        <w:pStyle w:val="ad"/>
        <w:numPr>
          <w:ilvl w:val="0"/>
          <w:numId w:val="15"/>
        </w:numPr>
        <w:jc w:val="left"/>
        <w:rPr>
          <w:b/>
        </w:rPr>
      </w:pPr>
      <w:r>
        <w:t>Какие объекты требуются для трекинга к поверхности?</w:t>
      </w:r>
    </w:p>
    <w:p w:rsidR="00417DD0" w:rsidRPr="00417DD0" w:rsidRDefault="00417DD0" w:rsidP="00E03DA8">
      <w:pPr>
        <w:pStyle w:val="ad"/>
        <w:numPr>
          <w:ilvl w:val="0"/>
          <w:numId w:val="15"/>
        </w:numPr>
        <w:jc w:val="left"/>
        <w:rPr>
          <w:b/>
        </w:rPr>
      </w:pPr>
      <w:r>
        <w:t xml:space="preserve">Как включить окно </w:t>
      </w:r>
      <w:r>
        <w:rPr>
          <w:lang w:val="en-US"/>
        </w:rPr>
        <w:t>Animation</w:t>
      </w:r>
      <w:r>
        <w:t>?</w:t>
      </w:r>
    </w:p>
    <w:p w:rsidR="00417DD0" w:rsidRPr="00E03DA8" w:rsidRDefault="00417DD0" w:rsidP="00E03DA8">
      <w:pPr>
        <w:pStyle w:val="ad"/>
        <w:numPr>
          <w:ilvl w:val="0"/>
          <w:numId w:val="15"/>
        </w:numPr>
        <w:jc w:val="left"/>
        <w:rPr>
          <w:b/>
        </w:rPr>
      </w:pPr>
      <w:r>
        <w:t>Как добавить анимацию к объекту?</w:t>
      </w:r>
      <w:bookmarkStart w:id="0" w:name="_GoBack"/>
      <w:bookmarkEnd w:id="0"/>
    </w:p>
    <w:p w:rsidR="005473FC" w:rsidRDefault="005473FC" w:rsidP="0071542F">
      <w:pPr>
        <w:ind w:firstLine="0"/>
        <w:jc w:val="center"/>
        <w:rPr>
          <w:b/>
        </w:rPr>
      </w:pPr>
    </w:p>
    <w:p w:rsidR="005473FC" w:rsidRDefault="005473FC" w:rsidP="00BF348E">
      <w:pPr>
        <w:ind w:firstLine="0"/>
        <w:jc w:val="center"/>
        <w:rPr>
          <w:b/>
        </w:rPr>
      </w:pPr>
      <w:r>
        <w:rPr>
          <w:b/>
        </w:rPr>
        <w:t>Список информационных ресурсов</w:t>
      </w:r>
    </w:p>
    <w:p w:rsidR="0071542F" w:rsidRPr="00D160FA" w:rsidRDefault="00BF348E" w:rsidP="00AE6E02">
      <w:pPr>
        <w:pStyle w:val="ad"/>
        <w:numPr>
          <w:ilvl w:val="0"/>
          <w:numId w:val="14"/>
        </w:numPr>
        <w:ind w:left="0" w:firstLine="709"/>
        <w:rPr>
          <w:lang w:val="en-US" w:eastAsia="ru-RU"/>
        </w:rPr>
      </w:pPr>
      <w:r w:rsidRPr="00BF348E">
        <w:rPr>
          <w:lang w:val="en-US" w:eastAsia="ru-RU"/>
        </w:rPr>
        <w:t>Introduction to Ground Plane in Unity</w:t>
      </w:r>
      <w:r w:rsidR="00AE6E02" w:rsidRPr="00AE6E02">
        <w:rPr>
          <w:lang w:val="en-US" w:eastAsia="ru-RU"/>
        </w:rPr>
        <w:t xml:space="preserve"> </w:t>
      </w:r>
      <w:r w:rsidRPr="00AE6E02">
        <w:rPr>
          <w:color w:val="000000"/>
          <w:szCs w:val="28"/>
          <w:lang w:val="en-US"/>
        </w:rPr>
        <w:t>[</w:t>
      </w:r>
      <w:r w:rsidRPr="00AE6E02">
        <w:rPr>
          <w:color w:val="000000"/>
          <w:szCs w:val="28"/>
        </w:rPr>
        <w:t>Электронный</w:t>
      </w:r>
      <w:r w:rsidRPr="00AE6E02">
        <w:rPr>
          <w:color w:val="000000"/>
          <w:szCs w:val="28"/>
          <w:lang w:val="en-US"/>
        </w:rPr>
        <w:t xml:space="preserve"> </w:t>
      </w:r>
      <w:r w:rsidRPr="00AE6E02">
        <w:rPr>
          <w:color w:val="000000"/>
          <w:szCs w:val="28"/>
        </w:rPr>
        <w:t>ресурс</w:t>
      </w:r>
      <w:r w:rsidRPr="00AE6E02">
        <w:rPr>
          <w:color w:val="000000"/>
          <w:szCs w:val="28"/>
          <w:lang w:val="en-US"/>
        </w:rPr>
        <w:t>].</w:t>
      </w:r>
      <w:r w:rsidRPr="00AE6E02">
        <w:rPr>
          <w:color w:val="000000"/>
          <w:szCs w:val="28"/>
          <w:lang w:val="en-US"/>
        </w:rPr>
        <w:t xml:space="preserve"> </w:t>
      </w:r>
      <w:r w:rsidRPr="00AE6E02">
        <w:rPr>
          <w:color w:val="000000"/>
          <w:szCs w:val="28"/>
          <w:lang w:val="en-US"/>
        </w:rPr>
        <w:t>–</w:t>
      </w:r>
      <w:r w:rsidRPr="00AE6E02">
        <w:rPr>
          <w:color w:val="000000"/>
          <w:szCs w:val="28"/>
          <w:lang w:val="en-US"/>
        </w:rPr>
        <w:t xml:space="preserve"> </w:t>
      </w:r>
      <w:r w:rsidRPr="00AE6E02">
        <w:rPr>
          <w:color w:val="000000"/>
          <w:szCs w:val="28"/>
        </w:rPr>
        <w:t>Режим</w:t>
      </w:r>
      <w:r w:rsidRPr="00AE6E02">
        <w:rPr>
          <w:color w:val="000000"/>
          <w:szCs w:val="28"/>
          <w:lang w:val="en-US"/>
        </w:rPr>
        <w:t xml:space="preserve"> </w:t>
      </w:r>
      <w:r w:rsidRPr="00AE6E02">
        <w:rPr>
          <w:color w:val="000000"/>
          <w:szCs w:val="28"/>
        </w:rPr>
        <w:t>доступа</w:t>
      </w:r>
      <w:r w:rsidRPr="00AE6E02">
        <w:rPr>
          <w:color w:val="000000"/>
          <w:szCs w:val="28"/>
          <w:lang w:val="en-US"/>
        </w:rPr>
        <w:t xml:space="preserve">: </w:t>
      </w:r>
      <w:hyperlink r:id="rId27" w:history="1">
        <w:r w:rsidRPr="00AE6E02">
          <w:rPr>
            <w:rStyle w:val="af"/>
            <w:lang w:val="en-US"/>
          </w:rPr>
          <w:t>https://library.vuforia.com/articles/Solution/ground-plane-g</w:t>
        </w:r>
        <w:r w:rsidRPr="00AE6E02">
          <w:rPr>
            <w:rStyle w:val="af"/>
            <w:lang w:val="en-US"/>
          </w:rPr>
          <w:t>u</w:t>
        </w:r>
        <w:r w:rsidRPr="00AE6E02">
          <w:rPr>
            <w:rStyle w:val="af"/>
            <w:lang w:val="en-US"/>
          </w:rPr>
          <w:t>ide.html</w:t>
        </w:r>
      </w:hyperlink>
      <w:r w:rsidRPr="00AE6E02">
        <w:rPr>
          <w:color w:val="000000"/>
          <w:szCs w:val="28"/>
          <w:lang w:val="en-US"/>
        </w:rPr>
        <w:t>.</w:t>
      </w:r>
    </w:p>
    <w:p w:rsidR="00D160FA" w:rsidRPr="008F52D4" w:rsidRDefault="00E1723F" w:rsidP="00D160FA">
      <w:pPr>
        <w:pStyle w:val="ad"/>
        <w:numPr>
          <w:ilvl w:val="0"/>
          <w:numId w:val="14"/>
        </w:numPr>
        <w:ind w:left="0" w:firstLine="709"/>
        <w:rPr>
          <w:lang w:eastAsia="ru-RU"/>
        </w:rPr>
      </w:pPr>
      <w:r>
        <w:rPr>
          <w:lang w:eastAsia="ru-RU"/>
        </w:rPr>
        <w:t>О продукте</w:t>
      </w:r>
      <w:r w:rsidR="008F52D4" w:rsidRPr="00E03DA8">
        <w:rPr>
          <w:lang w:eastAsia="ru-RU"/>
        </w:rPr>
        <w:t xml:space="preserve"> </w:t>
      </w:r>
      <w:r w:rsidR="008F52D4">
        <w:rPr>
          <w:lang w:val="en-US" w:eastAsia="ru-RU"/>
        </w:rPr>
        <w:t>PTC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Vuforua</w:t>
      </w:r>
      <w:proofErr w:type="spellEnd"/>
      <w:r w:rsidR="00D160FA" w:rsidRPr="008F52D4">
        <w:rPr>
          <w:lang w:eastAsia="ru-RU"/>
        </w:rPr>
        <w:t xml:space="preserve"> </w:t>
      </w:r>
      <w:r w:rsidR="00D160FA" w:rsidRPr="008F52D4">
        <w:rPr>
          <w:color w:val="000000"/>
          <w:szCs w:val="28"/>
        </w:rPr>
        <w:t>[</w:t>
      </w:r>
      <w:r w:rsidR="00D160FA" w:rsidRPr="00AE6E02">
        <w:rPr>
          <w:color w:val="000000"/>
          <w:szCs w:val="28"/>
        </w:rPr>
        <w:t>Электронный</w:t>
      </w:r>
      <w:r w:rsidR="00D160FA" w:rsidRPr="008F52D4">
        <w:rPr>
          <w:color w:val="000000"/>
          <w:szCs w:val="28"/>
        </w:rPr>
        <w:t xml:space="preserve"> </w:t>
      </w:r>
      <w:r w:rsidR="00D160FA" w:rsidRPr="00AE6E02">
        <w:rPr>
          <w:color w:val="000000"/>
          <w:szCs w:val="28"/>
        </w:rPr>
        <w:t>ресурс</w:t>
      </w:r>
      <w:r w:rsidR="00D160FA" w:rsidRPr="008F52D4">
        <w:rPr>
          <w:color w:val="000000"/>
          <w:szCs w:val="28"/>
        </w:rPr>
        <w:t xml:space="preserve">]. – </w:t>
      </w:r>
      <w:r w:rsidR="00D160FA" w:rsidRPr="00AE6E02">
        <w:rPr>
          <w:color w:val="000000"/>
          <w:szCs w:val="28"/>
        </w:rPr>
        <w:t>Режим</w:t>
      </w:r>
      <w:r w:rsidR="00D160FA" w:rsidRPr="008F52D4">
        <w:rPr>
          <w:color w:val="000000"/>
          <w:szCs w:val="28"/>
        </w:rPr>
        <w:t xml:space="preserve"> </w:t>
      </w:r>
      <w:r w:rsidR="00D160FA" w:rsidRPr="00AE6E02">
        <w:rPr>
          <w:color w:val="000000"/>
          <w:szCs w:val="28"/>
        </w:rPr>
        <w:t>доступа</w:t>
      </w:r>
      <w:r w:rsidR="00D160FA" w:rsidRPr="008F52D4">
        <w:rPr>
          <w:color w:val="000000"/>
          <w:szCs w:val="28"/>
        </w:rPr>
        <w:t xml:space="preserve">: </w:t>
      </w:r>
      <w:hyperlink r:id="rId28" w:history="1">
        <w:r w:rsidR="00D160FA" w:rsidRPr="00D160FA">
          <w:rPr>
            <w:rStyle w:val="af"/>
            <w:lang w:val="en-US"/>
          </w:rPr>
          <w:t>https</w:t>
        </w:r>
        <w:r w:rsidR="00D160FA" w:rsidRPr="008F52D4">
          <w:rPr>
            <w:rStyle w:val="af"/>
          </w:rPr>
          <w:t>://</w:t>
        </w:r>
        <w:proofErr w:type="spellStart"/>
        <w:r w:rsidR="00D160FA" w:rsidRPr="00D160FA">
          <w:rPr>
            <w:rStyle w:val="af"/>
            <w:lang w:val="en-US"/>
          </w:rPr>
          <w:t>vuforia</w:t>
        </w:r>
        <w:proofErr w:type="spellEnd"/>
        <w:r w:rsidR="00D160FA" w:rsidRPr="008F52D4">
          <w:rPr>
            <w:rStyle w:val="af"/>
          </w:rPr>
          <w:t>.</w:t>
        </w:r>
        <w:proofErr w:type="spellStart"/>
        <w:r w:rsidR="00D160FA" w:rsidRPr="00D160FA">
          <w:rPr>
            <w:rStyle w:val="af"/>
            <w:lang w:val="en-US"/>
          </w:rPr>
          <w:t>mont</w:t>
        </w:r>
        <w:proofErr w:type="spellEnd"/>
        <w:r w:rsidR="00D160FA" w:rsidRPr="008F52D4">
          <w:rPr>
            <w:rStyle w:val="af"/>
          </w:rPr>
          <w:t>.</w:t>
        </w:r>
        <w:r w:rsidR="00D160FA" w:rsidRPr="00D160FA">
          <w:rPr>
            <w:rStyle w:val="af"/>
            <w:lang w:val="en-US"/>
          </w:rPr>
          <w:t>com</w:t>
        </w:r>
        <w:r w:rsidR="00D160FA" w:rsidRPr="008F52D4">
          <w:rPr>
            <w:rStyle w:val="af"/>
          </w:rPr>
          <w:t>/</w:t>
        </w:r>
        <w:r w:rsidR="00D160FA" w:rsidRPr="00D160FA">
          <w:rPr>
            <w:rStyle w:val="af"/>
            <w:lang w:val="en-US"/>
          </w:rPr>
          <w:t>about</w:t>
        </w:r>
        <w:r w:rsidR="00D160FA" w:rsidRPr="008F52D4">
          <w:rPr>
            <w:rStyle w:val="af"/>
          </w:rPr>
          <w:t>.</w:t>
        </w:r>
        <w:r w:rsidR="00D160FA" w:rsidRPr="00D160FA">
          <w:rPr>
            <w:rStyle w:val="af"/>
            <w:lang w:val="en-US"/>
          </w:rPr>
          <w:t>html</w:t>
        </w:r>
      </w:hyperlink>
      <w:r w:rsidR="00D160FA" w:rsidRPr="008F52D4">
        <w:rPr>
          <w:color w:val="000000"/>
          <w:szCs w:val="28"/>
        </w:rPr>
        <w:t>.</w:t>
      </w:r>
    </w:p>
    <w:p w:rsidR="0071542F" w:rsidRPr="008F52D4" w:rsidRDefault="0071542F" w:rsidP="0071542F">
      <w:pPr>
        <w:ind w:firstLine="426"/>
        <w:rPr>
          <w:lang w:eastAsia="ru-RU"/>
        </w:rPr>
      </w:pPr>
    </w:p>
    <w:sectPr w:rsidR="0071542F" w:rsidRPr="008F52D4" w:rsidSect="007628D7">
      <w:headerReference w:type="default" r:id="rId29"/>
      <w:pgSz w:w="11906" w:h="16838"/>
      <w:pgMar w:top="851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9E6" w:rsidRDefault="008F49E6">
      <w:pPr>
        <w:spacing w:line="240" w:lineRule="auto"/>
      </w:pPr>
      <w:r>
        <w:separator/>
      </w:r>
    </w:p>
  </w:endnote>
  <w:endnote w:type="continuationSeparator" w:id="0">
    <w:p w:rsidR="008F49E6" w:rsidRDefault="008F4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9E6" w:rsidRDefault="008F49E6">
      <w:pPr>
        <w:spacing w:line="240" w:lineRule="auto"/>
      </w:pPr>
      <w:r>
        <w:separator/>
      </w:r>
    </w:p>
  </w:footnote>
  <w:footnote w:type="continuationSeparator" w:id="0">
    <w:p w:rsidR="008F49E6" w:rsidRDefault="008F49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C63375" w:rsidRDefault="00C63375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DD0">
          <w:rPr>
            <w:noProof/>
          </w:rPr>
          <w:t>14</w:t>
        </w:r>
        <w:r>
          <w:fldChar w:fldCharType="end"/>
        </w:r>
      </w:p>
    </w:sdtContent>
  </w:sdt>
  <w:p w:rsidR="00C63375" w:rsidRDefault="00C633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27A1"/>
    <w:multiLevelType w:val="multilevel"/>
    <w:tmpl w:val="0A26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040AB"/>
    <w:multiLevelType w:val="hybridMultilevel"/>
    <w:tmpl w:val="47829B22"/>
    <w:lvl w:ilvl="0" w:tplc="0884EE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E2028"/>
    <w:multiLevelType w:val="hybridMultilevel"/>
    <w:tmpl w:val="ADAE998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F4A62"/>
    <w:multiLevelType w:val="hybridMultilevel"/>
    <w:tmpl w:val="9B3486BA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445D96"/>
    <w:multiLevelType w:val="hybridMultilevel"/>
    <w:tmpl w:val="09205B48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E15DE2"/>
    <w:multiLevelType w:val="hybridMultilevel"/>
    <w:tmpl w:val="63809D4A"/>
    <w:lvl w:ilvl="0" w:tplc="E51877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6B56A3"/>
    <w:multiLevelType w:val="multilevel"/>
    <w:tmpl w:val="432AFEE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5399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8"/>
  </w:num>
  <w:num w:numId="5">
    <w:abstractNumId w:val="4"/>
  </w:num>
  <w:num w:numId="6">
    <w:abstractNumId w:val="8"/>
    <w:lvlOverride w:ilvl="0">
      <w:startOverride w:val="1"/>
    </w:lvlOverride>
  </w:num>
  <w:num w:numId="7">
    <w:abstractNumId w:val="11"/>
  </w:num>
  <w:num w:numId="8">
    <w:abstractNumId w:val="0"/>
  </w:num>
  <w:num w:numId="9">
    <w:abstractNumId w:val="12"/>
  </w:num>
  <w:num w:numId="10">
    <w:abstractNumId w:val="9"/>
  </w:num>
  <w:num w:numId="11">
    <w:abstractNumId w:val="10"/>
  </w:num>
  <w:num w:numId="12">
    <w:abstractNumId w:val="1"/>
  </w:num>
  <w:num w:numId="13">
    <w:abstractNumId w:val="5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5"/>
    <w:rsid w:val="00002ABE"/>
    <w:rsid w:val="00005096"/>
    <w:rsid w:val="0001479E"/>
    <w:rsid w:val="0002382B"/>
    <w:rsid w:val="00025A49"/>
    <w:rsid w:val="00031798"/>
    <w:rsid w:val="000376AE"/>
    <w:rsid w:val="000442D8"/>
    <w:rsid w:val="00044D85"/>
    <w:rsid w:val="00045346"/>
    <w:rsid w:val="00046BEC"/>
    <w:rsid w:val="000A0285"/>
    <w:rsid w:val="000A68AD"/>
    <w:rsid w:val="000B2951"/>
    <w:rsid w:val="000B4A87"/>
    <w:rsid w:val="000B4DC6"/>
    <w:rsid w:val="000C70EC"/>
    <w:rsid w:val="000C7946"/>
    <w:rsid w:val="000D2602"/>
    <w:rsid w:val="000E158E"/>
    <w:rsid w:val="000E4442"/>
    <w:rsid w:val="000E4EDE"/>
    <w:rsid w:val="000F78E5"/>
    <w:rsid w:val="00100491"/>
    <w:rsid w:val="0010050B"/>
    <w:rsid w:val="0010444C"/>
    <w:rsid w:val="00106460"/>
    <w:rsid w:val="00110B92"/>
    <w:rsid w:val="00112F76"/>
    <w:rsid w:val="00126205"/>
    <w:rsid w:val="00126F4E"/>
    <w:rsid w:val="001270A3"/>
    <w:rsid w:val="001335DD"/>
    <w:rsid w:val="00137D8B"/>
    <w:rsid w:val="00144815"/>
    <w:rsid w:val="00154FE8"/>
    <w:rsid w:val="00170584"/>
    <w:rsid w:val="001738D6"/>
    <w:rsid w:val="00180D32"/>
    <w:rsid w:val="00187DAB"/>
    <w:rsid w:val="00195511"/>
    <w:rsid w:val="001A23EC"/>
    <w:rsid w:val="001C076F"/>
    <w:rsid w:val="001C254E"/>
    <w:rsid w:val="001C5394"/>
    <w:rsid w:val="001D4C49"/>
    <w:rsid w:val="001D6807"/>
    <w:rsid w:val="001F17C2"/>
    <w:rsid w:val="0020155A"/>
    <w:rsid w:val="00203D2B"/>
    <w:rsid w:val="00207561"/>
    <w:rsid w:val="00215931"/>
    <w:rsid w:val="0022376E"/>
    <w:rsid w:val="00223B37"/>
    <w:rsid w:val="002264EC"/>
    <w:rsid w:val="0022793B"/>
    <w:rsid w:val="00231745"/>
    <w:rsid w:val="00235332"/>
    <w:rsid w:val="00245819"/>
    <w:rsid w:val="00251DEC"/>
    <w:rsid w:val="00253DF3"/>
    <w:rsid w:val="0026662A"/>
    <w:rsid w:val="00281AC1"/>
    <w:rsid w:val="00294EB4"/>
    <w:rsid w:val="00296065"/>
    <w:rsid w:val="002A4583"/>
    <w:rsid w:val="002A46C3"/>
    <w:rsid w:val="002A56B7"/>
    <w:rsid w:val="002A63B5"/>
    <w:rsid w:val="002B04C6"/>
    <w:rsid w:val="002B0F6E"/>
    <w:rsid w:val="002B3CBE"/>
    <w:rsid w:val="002B4170"/>
    <w:rsid w:val="002C2E43"/>
    <w:rsid w:val="002C4EEB"/>
    <w:rsid w:val="002D41EC"/>
    <w:rsid w:val="002E63F1"/>
    <w:rsid w:val="002E75FD"/>
    <w:rsid w:val="002E7B5F"/>
    <w:rsid w:val="002F7182"/>
    <w:rsid w:val="00302BEF"/>
    <w:rsid w:val="003106A0"/>
    <w:rsid w:val="00310A02"/>
    <w:rsid w:val="00316C8B"/>
    <w:rsid w:val="00320C3C"/>
    <w:rsid w:val="00320D35"/>
    <w:rsid w:val="003258CA"/>
    <w:rsid w:val="00330946"/>
    <w:rsid w:val="00343655"/>
    <w:rsid w:val="00372100"/>
    <w:rsid w:val="003873AF"/>
    <w:rsid w:val="003920F4"/>
    <w:rsid w:val="00392CE1"/>
    <w:rsid w:val="003A7FEC"/>
    <w:rsid w:val="003C5BE9"/>
    <w:rsid w:val="003E53E5"/>
    <w:rsid w:val="003F25CA"/>
    <w:rsid w:val="003F6C2A"/>
    <w:rsid w:val="004009B5"/>
    <w:rsid w:val="004078D6"/>
    <w:rsid w:val="00407BDA"/>
    <w:rsid w:val="00410222"/>
    <w:rsid w:val="00411545"/>
    <w:rsid w:val="00411AD2"/>
    <w:rsid w:val="00417DD0"/>
    <w:rsid w:val="0042057A"/>
    <w:rsid w:val="004214D3"/>
    <w:rsid w:val="00451B5A"/>
    <w:rsid w:val="00455C4D"/>
    <w:rsid w:val="00456515"/>
    <w:rsid w:val="004566E5"/>
    <w:rsid w:val="00461D15"/>
    <w:rsid w:val="00462EAA"/>
    <w:rsid w:val="00485F72"/>
    <w:rsid w:val="00492259"/>
    <w:rsid w:val="0049757E"/>
    <w:rsid w:val="004A1CA5"/>
    <w:rsid w:val="004B14DC"/>
    <w:rsid w:val="004B3108"/>
    <w:rsid w:val="004B7B16"/>
    <w:rsid w:val="004C422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F1B"/>
    <w:rsid w:val="00505C78"/>
    <w:rsid w:val="00520680"/>
    <w:rsid w:val="00526AD1"/>
    <w:rsid w:val="00530663"/>
    <w:rsid w:val="005360B0"/>
    <w:rsid w:val="00545BA2"/>
    <w:rsid w:val="005473FC"/>
    <w:rsid w:val="0056060D"/>
    <w:rsid w:val="00561300"/>
    <w:rsid w:val="005652D4"/>
    <w:rsid w:val="00572EAD"/>
    <w:rsid w:val="00574508"/>
    <w:rsid w:val="0057734E"/>
    <w:rsid w:val="005976E1"/>
    <w:rsid w:val="005A105A"/>
    <w:rsid w:val="005B5122"/>
    <w:rsid w:val="005C07F4"/>
    <w:rsid w:val="005C7208"/>
    <w:rsid w:val="005D1380"/>
    <w:rsid w:val="005D5879"/>
    <w:rsid w:val="005E2BBF"/>
    <w:rsid w:val="005E4BDF"/>
    <w:rsid w:val="005F0B3D"/>
    <w:rsid w:val="00600BAF"/>
    <w:rsid w:val="00605169"/>
    <w:rsid w:val="0062276C"/>
    <w:rsid w:val="00627375"/>
    <w:rsid w:val="0063049C"/>
    <w:rsid w:val="0063786E"/>
    <w:rsid w:val="006533D1"/>
    <w:rsid w:val="00660D6B"/>
    <w:rsid w:val="006640F4"/>
    <w:rsid w:val="00671A63"/>
    <w:rsid w:val="00694957"/>
    <w:rsid w:val="00694FAE"/>
    <w:rsid w:val="00697A06"/>
    <w:rsid w:val="006A5349"/>
    <w:rsid w:val="006A6BF9"/>
    <w:rsid w:val="006B0139"/>
    <w:rsid w:val="006B4242"/>
    <w:rsid w:val="006C1451"/>
    <w:rsid w:val="006C7C06"/>
    <w:rsid w:val="006E1803"/>
    <w:rsid w:val="006E1D0E"/>
    <w:rsid w:val="006E2ABD"/>
    <w:rsid w:val="0071542F"/>
    <w:rsid w:val="00717CDB"/>
    <w:rsid w:val="00726EFF"/>
    <w:rsid w:val="0072750F"/>
    <w:rsid w:val="00727B14"/>
    <w:rsid w:val="00734C25"/>
    <w:rsid w:val="00735187"/>
    <w:rsid w:val="00736A53"/>
    <w:rsid w:val="007456D4"/>
    <w:rsid w:val="00746DC5"/>
    <w:rsid w:val="00750109"/>
    <w:rsid w:val="00751251"/>
    <w:rsid w:val="0076042E"/>
    <w:rsid w:val="007628D7"/>
    <w:rsid w:val="00764344"/>
    <w:rsid w:val="00773562"/>
    <w:rsid w:val="007816AD"/>
    <w:rsid w:val="00785C78"/>
    <w:rsid w:val="007969D9"/>
    <w:rsid w:val="007A0E80"/>
    <w:rsid w:val="007A0FE9"/>
    <w:rsid w:val="007A18BF"/>
    <w:rsid w:val="007A69A5"/>
    <w:rsid w:val="007C14B7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0EBF"/>
    <w:rsid w:val="00813179"/>
    <w:rsid w:val="008170FF"/>
    <w:rsid w:val="0082077B"/>
    <w:rsid w:val="008227A6"/>
    <w:rsid w:val="0082770B"/>
    <w:rsid w:val="00830B96"/>
    <w:rsid w:val="00832E83"/>
    <w:rsid w:val="00836A20"/>
    <w:rsid w:val="0083755C"/>
    <w:rsid w:val="00841F0F"/>
    <w:rsid w:val="00842B3F"/>
    <w:rsid w:val="00843976"/>
    <w:rsid w:val="008446BC"/>
    <w:rsid w:val="008505D5"/>
    <w:rsid w:val="00850D5B"/>
    <w:rsid w:val="00872340"/>
    <w:rsid w:val="0088170E"/>
    <w:rsid w:val="00884337"/>
    <w:rsid w:val="008876A2"/>
    <w:rsid w:val="008A093B"/>
    <w:rsid w:val="008A2C13"/>
    <w:rsid w:val="008B379D"/>
    <w:rsid w:val="008D2114"/>
    <w:rsid w:val="008D3C23"/>
    <w:rsid w:val="008D771C"/>
    <w:rsid w:val="008E44CA"/>
    <w:rsid w:val="008F4305"/>
    <w:rsid w:val="008F49E6"/>
    <w:rsid w:val="008F52D4"/>
    <w:rsid w:val="008F63E2"/>
    <w:rsid w:val="008F6813"/>
    <w:rsid w:val="0090624F"/>
    <w:rsid w:val="009109A6"/>
    <w:rsid w:val="009149F4"/>
    <w:rsid w:val="00920C2E"/>
    <w:rsid w:val="00942DA2"/>
    <w:rsid w:val="009508EE"/>
    <w:rsid w:val="00955855"/>
    <w:rsid w:val="00960CA0"/>
    <w:rsid w:val="00961B8F"/>
    <w:rsid w:val="0096530A"/>
    <w:rsid w:val="00971744"/>
    <w:rsid w:val="00975D2B"/>
    <w:rsid w:val="009763C9"/>
    <w:rsid w:val="009830B8"/>
    <w:rsid w:val="00985EAD"/>
    <w:rsid w:val="0099181A"/>
    <w:rsid w:val="0099284C"/>
    <w:rsid w:val="00994E0F"/>
    <w:rsid w:val="009A0625"/>
    <w:rsid w:val="009B1ECE"/>
    <w:rsid w:val="009B7022"/>
    <w:rsid w:val="009D1BE2"/>
    <w:rsid w:val="009E125D"/>
    <w:rsid w:val="009E2376"/>
    <w:rsid w:val="009E4572"/>
    <w:rsid w:val="009F2FAC"/>
    <w:rsid w:val="009F3CAB"/>
    <w:rsid w:val="00A03052"/>
    <w:rsid w:val="00A0497C"/>
    <w:rsid w:val="00A06F75"/>
    <w:rsid w:val="00A15423"/>
    <w:rsid w:val="00A25689"/>
    <w:rsid w:val="00A25771"/>
    <w:rsid w:val="00A36973"/>
    <w:rsid w:val="00A471A4"/>
    <w:rsid w:val="00A50424"/>
    <w:rsid w:val="00A529E3"/>
    <w:rsid w:val="00A6225E"/>
    <w:rsid w:val="00A66B39"/>
    <w:rsid w:val="00A731E2"/>
    <w:rsid w:val="00A74502"/>
    <w:rsid w:val="00A8116D"/>
    <w:rsid w:val="00A87C79"/>
    <w:rsid w:val="00A92281"/>
    <w:rsid w:val="00AA7C67"/>
    <w:rsid w:val="00AB7625"/>
    <w:rsid w:val="00AC5CC7"/>
    <w:rsid w:val="00AC69FA"/>
    <w:rsid w:val="00AC7022"/>
    <w:rsid w:val="00AD491B"/>
    <w:rsid w:val="00AD51E7"/>
    <w:rsid w:val="00AE14AA"/>
    <w:rsid w:val="00AE54F1"/>
    <w:rsid w:val="00AE6E02"/>
    <w:rsid w:val="00AE7988"/>
    <w:rsid w:val="00B0777A"/>
    <w:rsid w:val="00B14CE5"/>
    <w:rsid w:val="00B20174"/>
    <w:rsid w:val="00B21DB9"/>
    <w:rsid w:val="00B233F4"/>
    <w:rsid w:val="00B24676"/>
    <w:rsid w:val="00B45E31"/>
    <w:rsid w:val="00B638EB"/>
    <w:rsid w:val="00B704D1"/>
    <w:rsid w:val="00B70C62"/>
    <w:rsid w:val="00B76BD7"/>
    <w:rsid w:val="00B938AA"/>
    <w:rsid w:val="00B93C91"/>
    <w:rsid w:val="00BA5186"/>
    <w:rsid w:val="00BA6C82"/>
    <w:rsid w:val="00BC1F74"/>
    <w:rsid w:val="00BD1344"/>
    <w:rsid w:val="00BD7C3B"/>
    <w:rsid w:val="00BF0177"/>
    <w:rsid w:val="00BF1E8D"/>
    <w:rsid w:val="00BF348E"/>
    <w:rsid w:val="00C00A3E"/>
    <w:rsid w:val="00C061A0"/>
    <w:rsid w:val="00C20441"/>
    <w:rsid w:val="00C20E35"/>
    <w:rsid w:val="00C23E68"/>
    <w:rsid w:val="00C268C5"/>
    <w:rsid w:val="00C269BA"/>
    <w:rsid w:val="00C31B0B"/>
    <w:rsid w:val="00C335D8"/>
    <w:rsid w:val="00C47A9A"/>
    <w:rsid w:val="00C63375"/>
    <w:rsid w:val="00C677E2"/>
    <w:rsid w:val="00C7049A"/>
    <w:rsid w:val="00C7296A"/>
    <w:rsid w:val="00C73427"/>
    <w:rsid w:val="00C74D00"/>
    <w:rsid w:val="00C77C70"/>
    <w:rsid w:val="00C81D5F"/>
    <w:rsid w:val="00C92DF1"/>
    <w:rsid w:val="00CA10C0"/>
    <w:rsid w:val="00CA178A"/>
    <w:rsid w:val="00CA222A"/>
    <w:rsid w:val="00CA4AF0"/>
    <w:rsid w:val="00CB5A39"/>
    <w:rsid w:val="00CB7CC7"/>
    <w:rsid w:val="00CC6120"/>
    <w:rsid w:val="00CD6F1E"/>
    <w:rsid w:val="00CD730F"/>
    <w:rsid w:val="00CD7884"/>
    <w:rsid w:val="00CF0E0F"/>
    <w:rsid w:val="00CF5693"/>
    <w:rsid w:val="00D01801"/>
    <w:rsid w:val="00D160FA"/>
    <w:rsid w:val="00D248BB"/>
    <w:rsid w:val="00D2517E"/>
    <w:rsid w:val="00D3650B"/>
    <w:rsid w:val="00D3729F"/>
    <w:rsid w:val="00D40263"/>
    <w:rsid w:val="00D42528"/>
    <w:rsid w:val="00D50568"/>
    <w:rsid w:val="00D76F2F"/>
    <w:rsid w:val="00D776F4"/>
    <w:rsid w:val="00D91205"/>
    <w:rsid w:val="00D9613A"/>
    <w:rsid w:val="00D97538"/>
    <w:rsid w:val="00D97CC1"/>
    <w:rsid w:val="00DA297F"/>
    <w:rsid w:val="00DA5F03"/>
    <w:rsid w:val="00DB3D18"/>
    <w:rsid w:val="00DC6478"/>
    <w:rsid w:val="00DD0A6E"/>
    <w:rsid w:val="00DD246B"/>
    <w:rsid w:val="00DE5974"/>
    <w:rsid w:val="00DE5BD9"/>
    <w:rsid w:val="00DF2B09"/>
    <w:rsid w:val="00E00BFF"/>
    <w:rsid w:val="00E03981"/>
    <w:rsid w:val="00E03DA8"/>
    <w:rsid w:val="00E0494C"/>
    <w:rsid w:val="00E05F7C"/>
    <w:rsid w:val="00E07143"/>
    <w:rsid w:val="00E15728"/>
    <w:rsid w:val="00E15B0D"/>
    <w:rsid w:val="00E1723F"/>
    <w:rsid w:val="00E22C94"/>
    <w:rsid w:val="00E252BA"/>
    <w:rsid w:val="00E3627E"/>
    <w:rsid w:val="00E36B87"/>
    <w:rsid w:val="00E44AC1"/>
    <w:rsid w:val="00E5084D"/>
    <w:rsid w:val="00E51BC7"/>
    <w:rsid w:val="00E56EB7"/>
    <w:rsid w:val="00E91BD1"/>
    <w:rsid w:val="00E93970"/>
    <w:rsid w:val="00EA12CA"/>
    <w:rsid w:val="00EA37C5"/>
    <w:rsid w:val="00EB1B04"/>
    <w:rsid w:val="00EB6075"/>
    <w:rsid w:val="00EC2496"/>
    <w:rsid w:val="00ED238F"/>
    <w:rsid w:val="00EE06C2"/>
    <w:rsid w:val="00EE7CB7"/>
    <w:rsid w:val="00EF01F8"/>
    <w:rsid w:val="00EF7559"/>
    <w:rsid w:val="00F13D80"/>
    <w:rsid w:val="00F201E4"/>
    <w:rsid w:val="00F2089C"/>
    <w:rsid w:val="00F26CB7"/>
    <w:rsid w:val="00F40A8D"/>
    <w:rsid w:val="00F42715"/>
    <w:rsid w:val="00F42E85"/>
    <w:rsid w:val="00F44BC3"/>
    <w:rsid w:val="00F44D3F"/>
    <w:rsid w:val="00F450C3"/>
    <w:rsid w:val="00F711A5"/>
    <w:rsid w:val="00F72301"/>
    <w:rsid w:val="00F83047"/>
    <w:rsid w:val="00F83159"/>
    <w:rsid w:val="00FA05D3"/>
    <w:rsid w:val="00FA73F5"/>
    <w:rsid w:val="00FB1E18"/>
    <w:rsid w:val="00FB35B7"/>
    <w:rsid w:val="00FB4599"/>
    <w:rsid w:val="00FD3B8D"/>
    <w:rsid w:val="00FD5E61"/>
    <w:rsid w:val="00FE0711"/>
    <w:rsid w:val="00FE1807"/>
    <w:rsid w:val="00FE381E"/>
    <w:rsid w:val="00FF1D48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5BB72"/>
  <w15:chartTrackingRefBased/>
  <w15:docId w15:val="{8DBEC2E1-0C53-4E64-BF78-6D7D7A77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473F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ind w:left="0"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E125D"/>
    <w:pPr>
      <w:keepNext/>
      <w:keepLines/>
      <w:numPr>
        <w:ilvl w:val="1"/>
        <w:numId w:val="7"/>
      </w:numPr>
      <w:spacing w:before="100" w:beforeAutospacing="1" w:after="240" w:line="24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B4170"/>
    <w:pPr>
      <w:keepNext/>
      <w:keepLines/>
      <w:numPr>
        <w:ilvl w:val="2"/>
        <w:numId w:val="7"/>
      </w:numPr>
      <w:ind w:left="709" w:hanging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227A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90624F"/>
    <w:pPr>
      <w:spacing w:after="0" w:line="240" w:lineRule="auto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semiHidden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90624F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9E125D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2B417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1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vuforia.com/platform-support/vuforia-engine-recommended-device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vuforia.mont.com/about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ssetstore.unity.com/packages/3d/vehicles/land/low-poly-cars-101798%20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s://library.vuforia.com/articles/Solution/ground-plane-guide.html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University\&#1064;&#1072;&#1073;&#1083;&#1086;&#1085;%20&#1087;&#1086;%20&#1043;&#1054;&#1057;&#1058;&#1072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C6D50-02A5-4988-848F-F92B8F78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ГОСТам.dotx</Template>
  <TotalTime>783</TotalTime>
  <Pages>12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66</cp:revision>
  <cp:lastPrinted>2019-12-09T10:24:00Z</cp:lastPrinted>
  <dcterms:created xsi:type="dcterms:W3CDTF">2021-02-21T11:07:00Z</dcterms:created>
  <dcterms:modified xsi:type="dcterms:W3CDTF">2021-03-18T08:03:00Z</dcterms:modified>
</cp:coreProperties>
</file>