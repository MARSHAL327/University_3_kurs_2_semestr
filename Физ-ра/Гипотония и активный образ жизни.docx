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2F" w:rsidRPr="00C23FAD" w:rsidRDefault="007D2B2F" w:rsidP="007D2B2F">
      <w:pPr>
        <w:pStyle w:val="Report0"/>
        <w:ind w:firstLine="0"/>
        <w:jc w:val="center"/>
        <w:rPr>
          <w:szCs w:val="28"/>
        </w:rPr>
      </w:pPr>
      <w:r w:rsidRPr="00C23FAD">
        <w:rPr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«СЕВАСТОПОЛЬСКИЙ ГОСУДАРСТВЕННЫЙ УНИВЕРСИТЕТ»</w:t>
      </w:r>
    </w:p>
    <w:p w:rsidR="007D2B2F" w:rsidRPr="00C23FAD" w:rsidRDefault="007D2B2F" w:rsidP="007D2B2F">
      <w:pPr>
        <w:pStyle w:val="Report0"/>
        <w:ind w:firstLine="0"/>
        <w:jc w:val="center"/>
        <w:rPr>
          <w:bCs/>
          <w:szCs w:val="28"/>
        </w:rPr>
      </w:pPr>
      <w:r w:rsidRPr="00C23FAD">
        <w:rPr>
          <w:szCs w:val="28"/>
        </w:rPr>
        <w:t>КАФЕДРА «ФИЗВОСПИТАНИЕ И СПОРТ»</w:t>
      </w:r>
    </w:p>
    <w:p w:rsidR="007D2B2F" w:rsidRPr="00C23FAD" w:rsidRDefault="007D2B2F" w:rsidP="007D2B2F">
      <w:pPr>
        <w:pStyle w:val="Report0"/>
        <w:ind w:firstLine="0"/>
        <w:jc w:val="center"/>
        <w:rPr>
          <w:bCs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/>
          <w:szCs w:val="28"/>
        </w:rPr>
      </w:pPr>
    </w:p>
    <w:p w:rsidR="007D2B2F" w:rsidRPr="00C23FAD" w:rsidRDefault="007D2B2F" w:rsidP="007D2B2F">
      <w:pPr>
        <w:pStyle w:val="Report0"/>
        <w:ind w:firstLine="0"/>
        <w:jc w:val="center"/>
        <w:rPr>
          <w:b/>
          <w:sz w:val="36"/>
        </w:rPr>
      </w:pPr>
      <w:r w:rsidRPr="00C23FAD">
        <w:rPr>
          <w:b/>
          <w:sz w:val="36"/>
        </w:rPr>
        <w:t>РЕФЕРАТ</w:t>
      </w:r>
    </w:p>
    <w:p w:rsidR="007D2B2F" w:rsidRPr="00C23FAD" w:rsidRDefault="007D2B2F" w:rsidP="007D2B2F">
      <w:pPr>
        <w:pStyle w:val="Report0"/>
        <w:ind w:firstLine="0"/>
        <w:jc w:val="center"/>
        <w:rPr>
          <w:szCs w:val="28"/>
        </w:rPr>
      </w:pPr>
      <w:r w:rsidRPr="00C23FAD">
        <w:rPr>
          <w:szCs w:val="28"/>
        </w:rPr>
        <w:t>на тему «</w:t>
      </w:r>
      <w:r w:rsidR="00E8336F" w:rsidRPr="00E8336F">
        <w:t>Гипотония и активный образ жизни</w:t>
      </w:r>
      <w:r w:rsidRPr="00C23FAD">
        <w:rPr>
          <w:szCs w:val="28"/>
        </w:rPr>
        <w:t>»</w:t>
      </w:r>
    </w:p>
    <w:p w:rsidR="007D2B2F" w:rsidRPr="00C23FAD" w:rsidRDefault="007D2B2F" w:rsidP="007D2B2F">
      <w:pPr>
        <w:pStyle w:val="Report0"/>
        <w:ind w:firstLine="0"/>
        <w:jc w:val="center"/>
        <w:rPr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Cs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Cs/>
          <w:szCs w:val="28"/>
        </w:rPr>
      </w:pPr>
    </w:p>
    <w:p w:rsidR="007D2B2F" w:rsidRPr="00C23FAD" w:rsidRDefault="007D2B2F" w:rsidP="007D2B2F">
      <w:pPr>
        <w:pStyle w:val="Report0"/>
        <w:ind w:firstLine="0"/>
        <w:jc w:val="right"/>
        <w:rPr>
          <w:bCs/>
          <w:szCs w:val="28"/>
        </w:rPr>
      </w:pPr>
      <w:r w:rsidRPr="00C23FAD">
        <w:rPr>
          <w:bCs/>
          <w:szCs w:val="28"/>
        </w:rPr>
        <w:t>Выполнил</w:t>
      </w:r>
    </w:p>
    <w:p w:rsidR="007D2B2F" w:rsidRPr="00C23FAD" w:rsidRDefault="007D2B2F" w:rsidP="007D2B2F">
      <w:pPr>
        <w:pStyle w:val="Report0"/>
        <w:ind w:firstLine="0"/>
        <w:jc w:val="right"/>
        <w:rPr>
          <w:bCs/>
          <w:szCs w:val="28"/>
        </w:rPr>
      </w:pPr>
      <w:r w:rsidRPr="00C23FAD">
        <w:rPr>
          <w:bCs/>
          <w:szCs w:val="28"/>
        </w:rPr>
        <w:t xml:space="preserve">студент </w:t>
      </w:r>
      <w:proofErr w:type="spellStart"/>
      <w:r w:rsidRPr="00C23FAD">
        <w:rPr>
          <w:bCs/>
          <w:szCs w:val="28"/>
        </w:rPr>
        <w:t>ИИТиУТС</w:t>
      </w:r>
      <w:proofErr w:type="spellEnd"/>
    </w:p>
    <w:p w:rsidR="007D2B2F" w:rsidRPr="00C23FAD" w:rsidRDefault="007D2B2F" w:rsidP="007D2B2F">
      <w:pPr>
        <w:pStyle w:val="Report0"/>
        <w:ind w:firstLine="0"/>
        <w:jc w:val="right"/>
        <w:rPr>
          <w:bCs/>
          <w:szCs w:val="28"/>
        </w:rPr>
      </w:pPr>
      <w:r w:rsidRPr="00C23FAD">
        <w:rPr>
          <w:bCs/>
          <w:szCs w:val="28"/>
        </w:rPr>
        <w:t>группы ПИ/б-18-1-о</w:t>
      </w:r>
    </w:p>
    <w:p w:rsidR="007D2B2F" w:rsidRPr="00C23FAD" w:rsidRDefault="007D2B2F" w:rsidP="007D2B2F">
      <w:pPr>
        <w:pStyle w:val="Report0"/>
        <w:ind w:firstLine="0"/>
        <w:jc w:val="right"/>
        <w:rPr>
          <w:bCs/>
          <w:szCs w:val="28"/>
        </w:rPr>
      </w:pPr>
      <w:proofErr w:type="spellStart"/>
      <w:r w:rsidRPr="00C23FAD">
        <w:rPr>
          <w:bCs/>
          <w:szCs w:val="28"/>
        </w:rPr>
        <w:t>Шведенко</w:t>
      </w:r>
      <w:proofErr w:type="spellEnd"/>
      <w:r w:rsidRPr="00C23FAD">
        <w:rPr>
          <w:bCs/>
          <w:szCs w:val="28"/>
        </w:rPr>
        <w:t xml:space="preserve"> Александр</w:t>
      </w:r>
    </w:p>
    <w:p w:rsidR="00995CE9" w:rsidRDefault="00F2285F" w:rsidP="00995CE9">
      <w:pPr>
        <w:pStyle w:val="Report0"/>
        <w:ind w:firstLine="0"/>
        <w:jc w:val="right"/>
        <w:rPr>
          <w:bCs/>
          <w:szCs w:val="28"/>
        </w:rPr>
      </w:pPr>
      <w:r w:rsidRPr="00F2285F">
        <w:rPr>
          <w:bCs/>
          <w:szCs w:val="28"/>
        </w:rPr>
        <w:t xml:space="preserve">проверил: доцент, </w:t>
      </w:r>
      <w:proofErr w:type="spellStart"/>
      <w:proofErr w:type="gramStart"/>
      <w:r w:rsidRPr="00F2285F">
        <w:rPr>
          <w:bCs/>
          <w:szCs w:val="28"/>
        </w:rPr>
        <w:t>канд.</w:t>
      </w:r>
      <w:r w:rsidR="006B6D24">
        <w:rPr>
          <w:bCs/>
          <w:szCs w:val="28"/>
        </w:rPr>
        <w:t>биол</w:t>
      </w:r>
      <w:proofErr w:type="gramEnd"/>
      <w:r w:rsidR="006B6D24">
        <w:rPr>
          <w:bCs/>
          <w:szCs w:val="28"/>
        </w:rPr>
        <w:t>.наук</w:t>
      </w:r>
      <w:proofErr w:type="spellEnd"/>
      <w:r w:rsidR="006B6D24">
        <w:rPr>
          <w:bCs/>
          <w:szCs w:val="28"/>
        </w:rPr>
        <w:t xml:space="preserve">, </w:t>
      </w:r>
    </w:p>
    <w:p w:rsidR="00862F8D" w:rsidRDefault="006B6D24" w:rsidP="00862F8D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 xml:space="preserve">доцент кафедры </w:t>
      </w:r>
      <w:proofErr w:type="spellStart"/>
      <w:r>
        <w:rPr>
          <w:bCs/>
          <w:szCs w:val="28"/>
        </w:rPr>
        <w:t>ФВиС</w:t>
      </w:r>
      <w:proofErr w:type="spellEnd"/>
      <w:r>
        <w:rPr>
          <w:bCs/>
          <w:szCs w:val="28"/>
        </w:rPr>
        <w:t xml:space="preserve"> </w:t>
      </w:r>
    </w:p>
    <w:p w:rsidR="007D2B2F" w:rsidRPr="00C23FAD" w:rsidRDefault="00F2285F" w:rsidP="00862F8D">
      <w:pPr>
        <w:pStyle w:val="Report0"/>
        <w:ind w:firstLine="0"/>
        <w:jc w:val="right"/>
        <w:rPr>
          <w:bCs/>
          <w:szCs w:val="28"/>
        </w:rPr>
      </w:pPr>
      <w:proofErr w:type="spellStart"/>
      <w:r w:rsidRPr="00F2285F">
        <w:rPr>
          <w:bCs/>
          <w:szCs w:val="28"/>
        </w:rPr>
        <w:t>Собянина</w:t>
      </w:r>
      <w:proofErr w:type="spellEnd"/>
      <w:r w:rsidRPr="00F2285F">
        <w:rPr>
          <w:bCs/>
          <w:szCs w:val="28"/>
        </w:rPr>
        <w:t xml:space="preserve"> Г.Н.</w:t>
      </w:r>
    </w:p>
    <w:tbl>
      <w:tblPr>
        <w:tblStyle w:val="a6"/>
        <w:tblpPr w:leftFromText="180" w:rightFromText="180" w:vertAnchor="text" w:horzAnchor="margin" w:tblpY="377"/>
        <w:tblW w:w="3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</w:tblGrid>
      <w:tr w:rsidR="00C23FAD" w:rsidRPr="00C23FAD" w:rsidTr="00C23FAD">
        <w:tc>
          <w:tcPr>
            <w:tcW w:w="3598" w:type="dxa"/>
          </w:tcPr>
          <w:p w:rsidR="007D2B2F" w:rsidRPr="00C23FAD" w:rsidRDefault="007D2B2F" w:rsidP="007D2B2F">
            <w:pPr>
              <w:pStyle w:val="Report0"/>
              <w:ind w:firstLine="0"/>
              <w:jc w:val="center"/>
              <w:rPr>
                <w:bCs/>
                <w:szCs w:val="28"/>
              </w:rPr>
            </w:pPr>
          </w:p>
        </w:tc>
      </w:tr>
    </w:tbl>
    <w:p w:rsidR="007D2B2F" w:rsidRPr="00C23FAD" w:rsidRDefault="007D2B2F" w:rsidP="007D2B2F">
      <w:pPr>
        <w:rPr>
          <w:rFonts w:cs="Times New Roman"/>
          <w:noProof/>
          <w:szCs w:val="28"/>
        </w:rPr>
      </w:pPr>
    </w:p>
    <w:p w:rsidR="00C23FAD" w:rsidRDefault="00C23FAD" w:rsidP="007D2B2F">
      <w:pPr>
        <w:rPr>
          <w:rFonts w:cs="Times New Roman"/>
          <w:noProof/>
          <w:szCs w:val="28"/>
        </w:rPr>
      </w:pPr>
    </w:p>
    <w:p w:rsidR="00B4290B" w:rsidRDefault="00B4290B" w:rsidP="007D2B2F">
      <w:pPr>
        <w:rPr>
          <w:rFonts w:cs="Times New Roman"/>
          <w:noProof/>
          <w:szCs w:val="28"/>
        </w:rPr>
      </w:pPr>
    </w:p>
    <w:p w:rsidR="00B4290B" w:rsidRDefault="00B4290B" w:rsidP="007D2B2F">
      <w:pPr>
        <w:rPr>
          <w:rFonts w:cs="Times New Roman"/>
          <w:noProof/>
          <w:szCs w:val="28"/>
        </w:rPr>
      </w:pPr>
    </w:p>
    <w:p w:rsidR="00B4290B" w:rsidRDefault="00B4290B" w:rsidP="007D2B2F">
      <w:pPr>
        <w:rPr>
          <w:rFonts w:cs="Times New Roman"/>
          <w:noProof/>
          <w:szCs w:val="28"/>
        </w:rPr>
      </w:pPr>
    </w:p>
    <w:p w:rsidR="00C61D99" w:rsidRDefault="00C61D99" w:rsidP="007D2B2F">
      <w:pPr>
        <w:rPr>
          <w:rFonts w:cs="Times New Roman"/>
          <w:noProof/>
          <w:szCs w:val="28"/>
        </w:rPr>
      </w:pPr>
    </w:p>
    <w:p w:rsidR="00C23FAD" w:rsidRPr="00C23FAD" w:rsidRDefault="00C23FAD" w:rsidP="007D2B2F">
      <w:pPr>
        <w:rPr>
          <w:rFonts w:cs="Times New Roman"/>
          <w:noProof/>
          <w:szCs w:val="28"/>
        </w:rPr>
      </w:pPr>
    </w:p>
    <w:p w:rsidR="007D2B2F" w:rsidRPr="00872157" w:rsidRDefault="00303883" w:rsidP="00DA05EF">
      <w:pPr>
        <w:spacing w:after="200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>Севастополь 2021</w:t>
      </w:r>
      <w:bookmarkStart w:id="0" w:name="_GoBack"/>
      <w:bookmarkEnd w:id="0"/>
      <w:r w:rsidR="007D2B2F" w:rsidRPr="00C23FAD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  <w:lang w:eastAsia="en-US"/>
        </w:rPr>
        <w:id w:val="2114013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6B76" w:rsidRDefault="00B56B76" w:rsidP="00B56B76">
          <w:pPr>
            <w:pStyle w:val="ae"/>
            <w:numPr>
              <w:ilvl w:val="0"/>
              <w:numId w:val="0"/>
            </w:numPr>
            <w:jc w:val="center"/>
            <w:rPr>
              <w:rStyle w:val="10"/>
            </w:rPr>
          </w:pPr>
          <w:r w:rsidRPr="00B56B76">
            <w:rPr>
              <w:rStyle w:val="10"/>
              <w:color w:val="auto"/>
            </w:rPr>
            <w:t>СОДЕРЖАНИЕ</w:t>
          </w:r>
        </w:p>
        <w:p w:rsidR="00B56B76" w:rsidRPr="00B56B76" w:rsidRDefault="00B56B76" w:rsidP="00B56B76">
          <w:pPr>
            <w:rPr>
              <w:lang w:eastAsia="ru-RU"/>
            </w:rPr>
          </w:pPr>
        </w:p>
        <w:p w:rsidR="00DE6772" w:rsidRDefault="00B56B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11770" w:history="1">
            <w:r w:rsidR="00DE6772" w:rsidRPr="0025082F">
              <w:rPr>
                <w:rStyle w:val="af"/>
                <w:noProof/>
              </w:rPr>
              <w:t>ВВЕДЕНИЕ</w:t>
            </w:r>
            <w:r w:rsidR="00DE6772">
              <w:rPr>
                <w:noProof/>
                <w:webHidden/>
              </w:rPr>
              <w:tab/>
            </w:r>
            <w:r w:rsidR="00DE6772">
              <w:rPr>
                <w:noProof/>
                <w:webHidden/>
              </w:rPr>
              <w:fldChar w:fldCharType="begin"/>
            </w:r>
            <w:r w:rsidR="00DE6772">
              <w:rPr>
                <w:noProof/>
                <w:webHidden/>
              </w:rPr>
              <w:instrText xml:space="preserve"> PAGEREF _Toc68511770 \h </w:instrText>
            </w:r>
            <w:r w:rsidR="00DE6772">
              <w:rPr>
                <w:noProof/>
                <w:webHidden/>
              </w:rPr>
            </w:r>
            <w:r w:rsidR="00DE6772">
              <w:rPr>
                <w:noProof/>
                <w:webHidden/>
              </w:rPr>
              <w:fldChar w:fldCharType="separate"/>
            </w:r>
            <w:r w:rsidR="00DE6772">
              <w:rPr>
                <w:noProof/>
                <w:webHidden/>
              </w:rPr>
              <w:t>3</w:t>
            </w:r>
            <w:r w:rsidR="00DE6772">
              <w:rPr>
                <w:noProof/>
                <w:webHidden/>
              </w:rPr>
              <w:fldChar w:fldCharType="end"/>
            </w:r>
          </w:hyperlink>
        </w:p>
        <w:p w:rsidR="00DE6772" w:rsidRDefault="00AC60B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511771" w:history="1">
            <w:r w:rsidR="00DE6772" w:rsidRPr="0025082F">
              <w:rPr>
                <w:rStyle w:val="af"/>
                <w:noProof/>
              </w:rPr>
              <w:t>1</w:t>
            </w:r>
            <w:r w:rsidR="00DE6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6772" w:rsidRPr="0025082F">
              <w:rPr>
                <w:rStyle w:val="af"/>
                <w:noProof/>
              </w:rPr>
              <w:t>Причины гипотонии</w:t>
            </w:r>
            <w:r w:rsidR="00DE6772">
              <w:rPr>
                <w:noProof/>
                <w:webHidden/>
              </w:rPr>
              <w:tab/>
            </w:r>
            <w:r w:rsidR="00DE6772">
              <w:rPr>
                <w:noProof/>
                <w:webHidden/>
              </w:rPr>
              <w:fldChar w:fldCharType="begin"/>
            </w:r>
            <w:r w:rsidR="00DE6772">
              <w:rPr>
                <w:noProof/>
                <w:webHidden/>
              </w:rPr>
              <w:instrText xml:space="preserve"> PAGEREF _Toc68511771 \h </w:instrText>
            </w:r>
            <w:r w:rsidR="00DE6772">
              <w:rPr>
                <w:noProof/>
                <w:webHidden/>
              </w:rPr>
            </w:r>
            <w:r w:rsidR="00DE6772">
              <w:rPr>
                <w:noProof/>
                <w:webHidden/>
              </w:rPr>
              <w:fldChar w:fldCharType="separate"/>
            </w:r>
            <w:r w:rsidR="00DE6772">
              <w:rPr>
                <w:noProof/>
                <w:webHidden/>
              </w:rPr>
              <w:t>4</w:t>
            </w:r>
            <w:r w:rsidR="00DE6772">
              <w:rPr>
                <w:noProof/>
                <w:webHidden/>
              </w:rPr>
              <w:fldChar w:fldCharType="end"/>
            </w:r>
          </w:hyperlink>
        </w:p>
        <w:p w:rsidR="00DE6772" w:rsidRDefault="00AC60B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511772" w:history="1">
            <w:r w:rsidR="00DE6772" w:rsidRPr="0025082F">
              <w:rPr>
                <w:rStyle w:val="af"/>
                <w:noProof/>
              </w:rPr>
              <w:t>2</w:t>
            </w:r>
            <w:r w:rsidR="00DE6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6772" w:rsidRPr="0025082F">
              <w:rPr>
                <w:rStyle w:val="af"/>
                <w:noProof/>
              </w:rPr>
              <w:t>Профилактика гипотонии</w:t>
            </w:r>
            <w:r w:rsidR="00DE6772">
              <w:rPr>
                <w:noProof/>
                <w:webHidden/>
              </w:rPr>
              <w:tab/>
            </w:r>
            <w:r w:rsidR="00DE6772">
              <w:rPr>
                <w:noProof/>
                <w:webHidden/>
              </w:rPr>
              <w:fldChar w:fldCharType="begin"/>
            </w:r>
            <w:r w:rsidR="00DE6772">
              <w:rPr>
                <w:noProof/>
                <w:webHidden/>
              </w:rPr>
              <w:instrText xml:space="preserve"> PAGEREF _Toc68511772 \h </w:instrText>
            </w:r>
            <w:r w:rsidR="00DE6772">
              <w:rPr>
                <w:noProof/>
                <w:webHidden/>
              </w:rPr>
            </w:r>
            <w:r w:rsidR="00DE6772">
              <w:rPr>
                <w:noProof/>
                <w:webHidden/>
              </w:rPr>
              <w:fldChar w:fldCharType="separate"/>
            </w:r>
            <w:r w:rsidR="00DE6772">
              <w:rPr>
                <w:noProof/>
                <w:webHidden/>
              </w:rPr>
              <w:t>5</w:t>
            </w:r>
            <w:r w:rsidR="00DE6772">
              <w:rPr>
                <w:noProof/>
                <w:webHidden/>
              </w:rPr>
              <w:fldChar w:fldCharType="end"/>
            </w:r>
          </w:hyperlink>
        </w:p>
        <w:p w:rsidR="00DE6772" w:rsidRDefault="00AC60B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511773" w:history="1">
            <w:r w:rsidR="00DE6772" w:rsidRPr="0025082F">
              <w:rPr>
                <w:rStyle w:val="af"/>
                <w:noProof/>
                <w:lang w:eastAsia="ru-RU"/>
              </w:rPr>
              <w:t>2.1</w:t>
            </w:r>
            <w:r w:rsidR="00DE6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6772" w:rsidRPr="0025082F">
              <w:rPr>
                <w:rStyle w:val="af"/>
                <w:noProof/>
                <w:lang w:eastAsia="ru-RU"/>
              </w:rPr>
              <w:t>Рекомендуемые упражнения при гипотонии</w:t>
            </w:r>
            <w:r w:rsidR="00DE6772">
              <w:rPr>
                <w:noProof/>
                <w:webHidden/>
              </w:rPr>
              <w:tab/>
            </w:r>
            <w:r w:rsidR="00DE6772">
              <w:rPr>
                <w:noProof/>
                <w:webHidden/>
              </w:rPr>
              <w:fldChar w:fldCharType="begin"/>
            </w:r>
            <w:r w:rsidR="00DE6772">
              <w:rPr>
                <w:noProof/>
                <w:webHidden/>
              </w:rPr>
              <w:instrText xml:space="preserve"> PAGEREF _Toc68511773 \h </w:instrText>
            </w:r>
            <w:r w:rsidR="00DE6772">
              <w:rPr>
                <w:noProof/>
                <w:webHidden/>
              </w:rPr>
            </w:r>
            <w:r w:rsidR="00DE6772">
              <w:rPr>
                <w:noProof/>
                <w:webHidden/>
              </w:rPr>
              <w:fldChar w:fldCharType="separate"/>
            </w:r>
            <w:r w:rsidR="00DE6772">
              <w:rPr>
                <w:noProof/>
                <w:webHidden/>
              </w:rPr>
              <w:t>6</w:t>
            </w:r>
            <w:r w:rsidR="00DE6772">
              <w:rPr>
                <w:noProof/>
                <w:webHidden/>
              </w:rPr>
              <w:fldChar w:fldCharType="end"/>
            </w:r>
          </w:hyperlink>
        </w:p>
        <w:p w:rsidR="00DE6772" w:rsidRDefault="00AC60B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511774" w:history="1">
            <w:r w:rsidR="00DE6772" w:rsidRPr="0025082F">
              <w:rPr>
                <w:rStyle w:val="af"/>
                <w:noProof/>
              </w:rPr>
              <w:t>3</w:t>
            </w:r>
            <w:r w:rsidR="00DE6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6772" w:rsidRPr="0025082F">
              <w:rPr>
                <w:rStyle w:val="af"/>
                <w:noProof/>
                <w:shd w:val="clear" w:color="auto" w:fill="FCFCFC"/>
              </w:rPr>
              <w:t>лечебная физкультура</w:t>
            </w:r>
            <w:r w:rsidR="00DE6772">
              <w:rPr>
                <w:noProof/>
                <w:webHidden/>
              </w:rPr>
              <w:tab/>
            </w:r>
            <w:r w:rsidR="00DE6772">
              <w:rPr>
                <w:noProof/>
                <w:webHidden/>
              </w:rPr>
              <w:fldChar w:fldCharType="begin"/>
            </w:r>
            <w:r w:rsidR="00DE6772">
              <w:rPr>
                <w:noProof/>
                <w:webHidden/>
              </w:rPr>
              <w:instrText xml:space="preserve"> PAGEREF _Toc68511774 \h </w:instrText>
            </w:r>
            <w:r w:rsidR="00DE6772">
              <w:rPr>
                <w:noProof/>
                <w:webHidden/>
              </w:rPr>
            </w:r>
            <w:r w:rsidR="00DE6772">
              <w:rPr>
                <w:noProof/>
                <w:webHidden/>
              </w:rPr>
              <w:fldChar w:fldCharType="separate"/>
            </w:r>
            <w:r w:rsidR="00DE6772">
              <w:rPr>
                <w:noProof/>
                <w:webHidden/>
              </w:rPr>
              <w:t>7</w:t>
            </w:r>
            <w:r w:rsidR="00DE6772">
              <w:rPr>
                <w:noProof/>
                <w:webHidden/>
              </w:rPr>
              <w:fldChar w:fldCharType="end"/>
            </w:r>
          </w:hyperlink>
        </w:p>
        <w:p w:rsidR="00DE6772" w:rsidRDefault="00AC60B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511775" w:history="1">
            <w:r w:rsidR="00DE6772" w:rsidRPr="0025082F">
              <w:rPr>
                <w:rStyle w:val="af"/>
                <w:noProof/>
                <w:lang w:eastAsia="ru-RU"/>
              </w:rPr>
              <w:t>4</w:t>
            </w:r>
            <w:r w:rsidR="00DE6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6772" w:rsidRPr="0025082F">
              <w:rPr>
                <w:rStyle w:val="af"/>
                <w:noProof/>
                <w:lang w:eastAsia="ru-RU"/>
              </w:rPr>
              <w:t>Правильное дыхание</w:t>
            </w:r>
            <w:r w:rsidR="00DE6772">
              <w:rPr>
                <w:noProof/>
                <w:webHidden/>
              </w:rPr>
              <w:tab/>
            </w:r>
            <w:r w:rsidR="00DE6772">
              <w:rPr>
                <w:noProof/>
                <w:webHidden/>
              </w:rPr>
              <w:fldChar w:fldCharType="begin"/>
            </w:r>
            <w:r w:rsidR="00DE6772">
              <w:rPr>
                <w:noProof/>
                <w:webHidden/>
              </w:rPr>
              <w:instrText xml:space="preserve"> PAGEREF _Toc68511775 \h </w:instrText>
            </w:r>
            <w:r w:rsidR="00DE6772">
              <w:rPr>
                <w:noProof/>
                <w:webHidden/>
              </w:rPr>
            </w:r>
            <w:r w:rsidR="00DE6772">
              <w:rPr>
                <w:noProof/>
                <w:webHidden/>
              </w:rPr>
              <w:fldChar w:fldCharType="separate"/>
            </w:r>
            <w:r w:rsidR="00DE6772">
              <w:rPr>
                <w:noProof/>
                <w:webHidden/>
              </w:rPr>
              <w:t>8</w:t>
            </w:r>
            <w:r w:rsidR="00DE6772">
              <w:rPr>
                <w:noProof/>
                <w:webHidden/>
              </w:rPr>
              <w:fldChar w:fldCharType="end"/>
            </w:r>
          </w:hyperlink>
        </w:p>
        <w:p w:rsidR="00DE6772" w:rsidRDefault="00AC60B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511776" w:history="1">
            <w:r w:rsidR="00DE6772" w:rsidRPr="0025082F">
              <w:rPr>
                <w:rStyle w:val="af"/>
                <w:noProof/>
              </w:rPr>
              <w:t>4.1</w:t>
            </w:r>
            <w:r w:rsidR="00DE67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6772" w:rsidRPr="0025082F">
              <w:rPr>
                <w:rStyle w:val="af"/>
                <w:noProof/>
              </w:rPr>
              <w:t>Контроль давления после тренировок</w:t>
            </w:r>
            <w:r w:rsidR="00DE6772">
              <w:rPr>
                <w:noProof/>
                <w:webHidden/>
              </w:rPr>
              <w:tab/>
            </w:r>
            <w:r w:rsidR="00DE6772">
              <w:rPr>
                <w:noProof/>
                <w:webHidden/>
              </w:rPr>
              <w:fldChar w:fldCharType="begin"/>
            </w:r>
            <w:r w:rsidR="00DE6772">
              <w:rPr>
                <w:noProof/>
                <w:webHidden/>
              </w:rPr>
              <w:instrText xml:space="preserve"> PAGEREF _Toc68511776 \h </w:instrText>
            </w:r>
            <w:r w:rsidR="00DE6772">
              <w:rPr>
                <w:noProof/>
                <w:webHidden/>
              </w:rPr>
            </w:r>
            <w:r w:rsidR="00DE6772">
              <w:rPr>
                <w:noProof/>
                <w:webHidden/>
              </w:rPr>
              <w:fldChar w:fldCharType="separate"/>
            </w:r>
            <w:r w:rsidR="00DE6772">
              <w:rPr>
                <w:noProof/>
                <w:webHidden/>
              </w:rPr>
              <w:t>8</w:t>
            </w:r>
            <w:r w:rsidR="00DE6772">
              <w:rPr>
                <w:noProof/>
                <w:webHidden/>
              </w:rPr>
              <w:fldChar w:fldCharType="end"/>
            </w:r>
          </w:hyperlink>
        </w:p>
        <w:p w:rsidR="00DE6772" w:rsidRDefault="00AC60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511777" w:history="1">
            <w:r w:rsidR="00DE6772" w:rsidRPr="0025082F">
              <w:rPr>
                <w:rStyle w:val="af"/>
                <w:noProof/>
              </w:rPr>
              <w:t>Вывод</w:t>
            </w:r>
            <w:r w:rsidR="00DE6772">
              <w:rPr>
                <w:noProof/>
                <w:webHidden/>
              </w:rPr>
              <w:tab/>
            </w:r>
            <w:r w:rsidR="00DE6772">
              <w:rPr>
                <w:noProof/>
                <w:webHidden/>
              </w:rPr>
              <w:fldChar w:fldCharType="begin"/>
            </w:r>
            <w:r w:rsidR="00DE6772">
              <w:rPr>
                <w:noProof/>
                <w:webHidden/>
              </w:rPr>
              <w:instrText xml:space="preserve"> PAGEREF _Toc68511777 \h </w:instrText>
            </w:r>
            <w:r w:rsidR="00DE6772">
              <w:rPr>
                <w:noProof/>
                <w:webHidden/>
              </w:rPr>
            </w:r>
            <w:r w:rsidR="00DE6772">
              <w:rPr>
                <w:noProof/>
                <w:webHidden/>
              </w:rPr>
              <w:fldChar w:fldCharType="separate"/>
            </w:r>
            <w:r w:rsidR="00DE6772">
              <w:rPr>
                <w:noProof/>
                <w:webHidden/>
              </w:rPr>
              <w:t>9</w:t>
            </w:r>
            <w:r w:rsidR="00DE6772">
              <w:rPr>
                <w:noProof/>
                <w:webHidden/>
              </w:rPr>
              <w:fldChar w:fldCharType="end"/>
            </w:r>
          </w:hyperlink>
        </w:p>
        <w:p w:rsidR="00DE6772" w:rsidRDefault="00AC60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511778" w:history="1">
            <w:r w:rsidR="00DE6772" w:rsidRPr="0025082F">
              <w:rPr>
                <w:rStyle w:val="af"/>
                <w:noProof/>
              </w:rPr>
              <w:t>СПИСОК ИСПОЛЬЗОВАННОЙ ЛИТЕРАТУРЫ</w:t>
            </w:r>
            <w:r w:rsidR="00DE6772">
              <w:rPr>
                <w:noProof/>
                <w:webHidden/>
              </w:rPr>
              <w:tab/>
            </w:r>
            <w:r w:rsidR="00DE6772">
              <w:rPr>
                <w:noProof/>
                <w:webHidden/>
              </w:rPr>
              <w:fldChar w:fldCharType="begin"/>
            </w:r>
            <w:r w:rsidR="00DE6772">
              <w:rPr>
                <w:noProof/>
                <w:webHidden/>
              </w:rPr>
              <w:instrText xml:space="preserve"> PAGEREF _Toc68511778 \h </w:instrText>
            </w:r>
            <w:r w:rsidR="00DE6772">
              <w:rPr>
                <w:noProof/>
                <w:webHidden/>
              </w:rPr>
            </w:r>
            <w:r w:rsidR="00DE6772">
              <w:rPr>
                <w:noProof/>
                <w:webHidden/>
              </w:rPr>
              <w:fldChar w:fldCharType="separate"/>
            </w:r>
            <w:r w:rsidR="00DE6772">
              <w:rPr>
                <w:noProof/>
                <w:webHidden/>
              </w:rPr>
              <w:t>10</w:t>
            </w:r>
            <w:r w:rsidR="00DE6772">
              <w:rPr>
                <w:noProof/>
                <w:webHidden/>
              </w:rPr>
              <w:fldChar w:fldCharType="end"/>
            </w:r>
          </w:hyperlink>
        </w:p>
        <w:p w:rsidR="00872157" w:rsidRPr="00B56B76" w:rsidRDefault="00B56B76" w:rsidP="00B56B76">
          <w:pPr>
            <w:ind w:firstLine="0"/>
            <w:rPr>
              <w:rFonts w:cs="Times New Roman"/>
              <w:szCs w:val="28"/>
            </w:rPr>
          </w:pPr>
          <w:r>
            <w:rPr>
              <w:b/>
              <w:bCs/>
            </w:rPr>
            <w:fldChar w:fldCharType="end"/>
          </w:r>
          <w:r w:rsidRPr="00C23FAD">
            <w:rPr>
              <w:rFonts w:cs="Times New Roman"/>
              <w:szCs w:val="28"/>
            </w:rPr>
            <w:br w:type="page"/>
          </w:r>
        </w:p>
      </w:sdtContent>
    </w:sdt>
    <w:p w:rsidR="007D2B2F" w:rsidRDefault="007D2B2F" w:rsidP="00C23FAD">
      <w:pPr>
        <w:pStyle w:val="1"/>
        <w:numPr>
          <w:ilvl w:val="0"/>
          <w:numId w:val="0"/>
        </w:numPr>
        <w:spacing w:line="360" w:lineRule="auto"/>
      </w:pPr>
      <w:bookmarkStart w:id="1" w:name="_Toc57899831"/>
      <w:bookmarkStart w:id="2" w:name="_Toc57900621"/>
      <w:bookmarkStart w:id="3" w:name="_Toc68511770"/>
      <w:r w:rsidRPr="00C23FAD">
        <w:lastRenderedPageBreak/>
        <w:t>ВВЕДЕНИЕ</w:t>
      </w:r>
      <w:bookmarkEnd w:id="1"/>
      <w:bookmarkEnd w:id="2"/>
      <w:bookmarkEnd w:id="3"/>
    </w:p>
    <w:p w:rsidR="00E8336F" w:rsidRDefault="00E8336F" w:rsidP="00E8336F"/>
    <w:p w:rsidR="00A22095" w:rsidRDefault="00A22095" w:rsidP="00E8336F"/>
    <w:p w:rsidR="00E8336F" w:rsidRDefault="00E8336F" w:rsidP="00E8336F">
      <w:r>
        <w:t>Г</w:t>
      </w:r>
      <w:r w:rsidRPr="00E8336F">
        <w:t xml:space="preserve">ипотония, или, как еще называют это явление, артериальная гипотензия – это состояние организма человека, при котором артериальной давление снижено по сравнению с нормальными показателями. Нормой является соотношение систолического (верхнего) и диастолического (нижнего) давления 120/80мм рт. ст. (допустимы небольшие отклонения). Гипотония характеризуется снижением артериального давления ниже 90/60 мм рт. ст. </w:t>
      </w:r>
    </w:p>
    <w:p w:rsidR="00A22095" w:rsidRDefault="00A22095" w:rsidP="00A22095">
      <w:r>
        <w:t>Здоровый образ жизни [5] – это логически взаимосвязанная, продуманная и спланированная система поведения человека, направленная на получение положительных результатов в сохранении и укреплении его здоровья. Здоровый образ жизни создает наилучшие условия для нормального течения физиологических и психических процессов, что снижает вероятность различных заболеваний и увеличивает продолжительность активной жизни.</w:t>
      </w:r>
    </w:p>
    <w:p w:rsidR="00A22095" w:rsidRDefault="00A22095" w:rsidP="00A22095">
      <w:r>
        <w:t>Актуальность здорового образа жизни вызвана возрастанием и изменением характера нагрузок на организм человека в связи с усложнением общественной жизни, увеличением рисков техногенного, экологического, психологического, политического и военного характера, провоцирующих негативные сдвиги в состоянии здоровья</w:t>
      </w:r>
      <w:r w:rsidR="00DE6772">
        <w:t xml:space="preserve"> </w:t>
      </w:r>
      <w:r w:rsidR="00DE6772">
        <w:rPr>
          <w:color w:val="000000"/>
          <w:sz w:val="27"/>
          <w:szCs w:val="27"/>
        </w:rPr>
        <w:t>[1]</w:t>
      </w:r>
      <w:r>
        <w:t>.</w:t>
      </w:r>
    </w:p>
    <w:p w:rsidR="00A22095" w:rsidRPr="00303883" w:rsidRDefault="00A22095" w:rsidP="00DA312A">
      <w:r>
        <w:t>Какой бы совершенной ни была медицина, она не может избавить каждого от всех болезней. Человек – творец своего здоровья, за которое надо бороться. С раннего возраста необходимо вести активный образ жизни, закаливаться, заниматься физкультурой и спортом, соблюдать правила личной гигиены, – словом, добиваться разумными путя</w:t>
      </w:r>
      <w:r w:rsidR="00DA312A">
        <w:t>ми подлинной гармонии здоровья.</w:t>
      </w:r>
    </w:p>
    <w:p w:rsidR="00F07C29" w:rsidRDefault="00A22095" w:rsidP="00E014A1">
      <w:pPr>
        <w:rPr>
          <w:rStyle w:val="field"/>
        </w:rPr>
      </w:pPr>
      <w:r>
        <w:t>Целью работы является исследование теоретическ</w:t>
      </w:r>
      <w:bookmarkStart w:id="4" w:name="_Toc57899844"/>
      <w:bookmarkStart w:id="5" w:name="_Toc57900650"/>
      <w:r w:rsidR="00E014A1">
        <w:t>их основ здорового образа жизни</w:t>
      </w:r>
      <w:r w:rsidR="00E014A1" w:rsidRPr="00E014A1">
        <w:t>.</w:t>
      </w:r>
      <w:r w:rsidR="004636B0">
        <w:br w:type="page"/>
      </w:r>
    </w:p>
    <w:p w:rsidR="00E014A1" w:rsidRDefault="00E014A1" w:rsidP="00E014A1">
      <w:pPr>
        <w:pStyle w:val="1"/>
        <w:rPr>
          <w:sz w:val="36"/>
        </w:rPr>
      </w:pPr>
      <w:bookmarkStart w:id="6" w:name="_Toc68511771"/>
      <w:r>
        <w:lastRenderedPageBreak/>
        <w:t>Причины гипотонии</w:t>
      </w:r>
      <w:bookmarkEnd w:id="6"/>
    </w:p>
    <w:p w:rsidR="00F25795" w:rsidRDefault="00F25795" w:rsidP="00F25795">
      <w:pPr>
        <w:rPr>
          <w:lang w:eastAsia="ru-RU"/>
        </w:rPr>
      </w:pPr>
    </w:p>
    <w:p w:rsidR="00E014A1" w:rsidRPr="00E014A1" w:rsidRDefault="00E014A1" w:rsidP="00E014A1">
      <w:pPr>
        <w:rPr>
          <w:lang w:eastAsia="ru-RU"/>
        </w:rPr>
      </w:pPr>
      <w:r w:rsidRPr="00E014A1">
        <w:rPr>
          <w:lang w:eastAsia="ru-RU"/>
        </w:rPr>
        <w:t>В зависимости от причин данного состояния выделяют следующие формы гипотонии.</w:t>
      </w:r>
      <w:r w:rsidR="00DE6772" w:rsidRPr="00DE6772">
        <w:rPr>
          <w:color w:val="000000"/>
          <w:sz w:val="27"/>
          <w:szCs w:val="27"/>
        </w:rPr>
        <w:t xml:space="preserve"> </w:t>
      </w:r>
      <w:r w:rsidR="00DE6772">
        <w:rPr>
          <w:color w:val="000000"/>
          <w:sz w:val="27"/>
          <w:szCs w:val="27"/>
        </w:rPr>
        <w:t>[</w:t>
      </w:r>
      <w:r w:rsidR="00A963FE">
        <w:rPr>
          <w:color w:val="000000"/>
          <w:sz w:val="27"/>
          <w:szCs w:val="27"/>
        </w:rPr>
        <w:t>9</w:t>
      </w:r>
      <w:r w:rsidR="00DE6772">
        <w:rPr>
          <w:color w:val="000000"/>
          <w:sz w:val="27"/>
          <w:szCs w:val="27"/>
        </w:rPr>
        <w:t>]</w:t>
      </w:r>
    </w:p>
    <w:p w:rsidR="00E014A1" w:rsidRPr="00E014A1" w:rsidRDefault="00E014A1" w:rsidP="00E014A1">
      <w:pPr>
        <w:rPr>
          <w:lang w:eastAsia="ru-RU"/>
        </w:rPr>
      </w:pPr>
      <w:r>
        <w:rPr>
          <w:b/>
          <w:bCs/>
          <w:lang w:eastAsia="ru-RU"/>
        </w:rPr>
        <w:t xml:space="preserve">Первичная </w:t>
      </w:r>
      <w:r>
        <w:rPr>
          <w:b/>
          <w:bCs/>
          <w:lang w:eastAsia="ru-RU"/>
        </w:rPr>
        <w:softHyphen/>
        <w:t xml:space="preserve">– </w:t>
      </w:r>
      <w:r>
        <w:rPr>
          <w:lang w:eastAsia="ru-RU"/>
        </w:rPr>
        <w:t>э</w:t>
      </w:r>
      <w:r w:rsidRPr="00E014A1">
        <w:rPr>
          <w:lang w:eastAsia="ru-RU"/>
        </w:rPr>
        <w:t xml:space="preserve">то особая форма </w:t>
      </w:r>
      <w:proofErr w:type="spellStart"/>
      <w:r w:rsidRPr="00E014A1">
        <w:rPr>
          <w:lang w:eastAsia="ru-RU"/>
        </w:rPr>
        <w:t>неврозоподобного</w:t>
      </w:r>
      <w:proofErr w:type="spellEnd"/>
      <w:r w:rsidRPr="00E014A1">
        <w:rPr>
          <w:lang w:eastAsia="ru-RU"/>
        </w:rPr>
        <w:t xml:space="preserve"> заболевания сосудодвигательных центров головного мозга. Главные причины первичной гипотонии: сильные стрессы, длительное эмоциональное перенапряжение.</w:t>
      </w:r>
    </w:p>
    <w:p w:rsidR="00E014A1" w:rsidRPr="00E014A1" w:rsidRDefault="00E014A1" w:rsidP="00E014A1">
      <w:pPr>
        <w:rPr>
          <w:lang w:eastAsia="ru-RU"/>
        </w:rPr>
      </w:pPr>
      <w:r>
        <w:rPr>
          <w:b/>
          <w:bCs/>
          <w:lang w:eastAsia="ru-RU"/>
        </w:rPr>
        <w:t>Вторичная –</w:t>
      </w:r>
      <w:r w:rsidR="0030662B">
        <w:rPr>
          <w:b/>
          <w:bCs/>
          <w:lang w:eastAsia="ru-RU"/>
        </w:rPr>
        <w:t xml:space="preserve"> </w:t>
      </w:r>
      <w:r w:rsidR="0030662B">
        <w:rPr>
          <w:lang w:eastAsia="ru-RU"/>
        </w:rPr>
        <w:t> о</w:t>
      </w:r>
      <w:r w:rsidRPr="00E014A1">
        <w:rPr>
          <w:lang w:eastAsia="ru-RU"/>
        </w:rPr>
        <w:t>на зачастую является сопутствующей патологией при некоторых заболеваниях щитовидной железы, гепатитах, анемиях, опухолевых заболеваниях, язвенной болезни желудка, туберкулеза, ревматизма, цирроза печени, травм мозга, при приеме ряда лекарственных препаратов и др.</w:t>
      </w:r>
    </w:p>
    <w:p w:rsidR="002003B0" w:rsidRDefault="00E014A1" w:rsidP="00E014A1">
      <w:pPr>
        <w:rPr>
          <w:lang w:eastAsia="ru-RU"/>
        </w:rPr>
      </w:pPr>
      <w:r w:rsidRPr="00E014A1">
        <w:rPr>
          <w:lang w:eastAsia="ru-RU"/>
        </w:rPr>
        <w:t xml:space="preserve">Нередко гипотония является признаком </w:t>
      </w:r>
      <w:proofErr w:type="gramStart"/>
      <w:r w:rsidRPr="00E014A1">
        <w:rPr>
          <w:lang w:eastAsia="ru-RU"/>
        </w:rPr>
        <w:t>вегето-сосудистой</w:t>
      </w:r>
      <w:proofErr w:type="gramEnd"/>
      <w:r w:rsidRPr="00E014A1">
        <w:rPr>
          <w:lang w:eastAsia="ru-RU"/>
        </w:rPr>
        <w:t xml:space="preserve"> дистонии (ВСД) – состояния организма, которое характеризуется нарушением деятельности вегетативной нервной систем</w:t>
      </w:r>
      <w:r w:rsidR="002003B0">
        <w:rPr>
          <w:lang w:eastAsia="ru-RU"/>
        </w:rPr>
        <w:t>ы, регулирующей работу органов.</w:t>
      </w:r>
    </w:p>
    <w:p w:rsidR="00E014A1" w:rsidRPr="00E014A1" w:rsidRDefault="00E014A1" w:rsidP="00E014A1">
      <w:pPr>
        <w:rPr>
          <w:lang w:eastAsia="ru-RU"/>
        </w:rPr>
      </w:pPr>
      <w:r w:rsidRPr="00E014A1">
        <w:rPr>
          <w:lang w:eastAsia="ru-RU"/>
        </w:rPr>
        <w:t>Это может приводить к нарушению регуляции сердечно-сосудистой системы нервной и эндокринной систем, и, соответственно, к нарушению ЧСС, терморегуляции, снижению сосудистого тонуса и т. п. ВСД развивается из-за гормональных сбоев, неврозов, сильных стрессов и психологических травм, воздействия вредных профессиональных факторов, злоупотребления алкоголем.</w:t>
      </w:r>
    </w:p>
    <w:p w:rsidR="00E014A1" w:rsidRPr="00F25795" w:rsidRDefault="00E014A1" w:rsidP="002003B0">
      <w:pPr>
        <w:rPr>
          <w:lang w:eastAsia="ru-RU"/>
        </w:rPr>
      </w:pPr>
      <w:r w:rsidRPr="00E014A1">
        <w:rPr>
          <w:lang w:eastAsia="ru-RU"/>
        </w:rPr>
        <w:t>Гипотония может развиться и у здоровых людей, например, у спортсменов при регулярных физических нагрузках. При этом случае пониженное давление выступает своеобразной предохранительной реакцией организма. К понижению давления также могут приводить резкая смена климатических или погодных условий, повышение влажности, действие электромагнитных полей, радиации и т. д.</w:t>
      </w:r>
    </w:p>
    <w:p w:rsidR="00E014A1" w:rsidRDefault="00E014A1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rPr>
          <w:rFonts w:eastAsiaTheme="majorEastAsia" w:cstheme="majorBidi"/>
          <w:b/>
          <w:caps/>
          <w:szCs w:val="32"/>
        </w:rPr>
        <w:br w:type="page"/>
      </w:r>
    </w:p>
    <w:p w:rsidR="002003B0" w:rsidRDefault="002003B0" w:rsidP="002003B0">
      <w:pPr>
        <w:pStyle w:val="1"/>
      </w:pPr>
      <w:bookmarkStart w:id="7" w:name="_Toc68511772"/>
      <w:r>
        <w:lastRenderedPageBreak/>
        <w:t>Профилактика гипотонии</w:t>
      </w:r>
      <w:bookmarkEnd w:id="7"/>
    </w:p>
    <w:p w:rsidR="002003B0" w:rsidRDefault="002003B0" w:rsidP="002003B0"/>
    <w:p w:rsidR="00296984" w:rsidRDefault="00296984" w:rsidP="002003B0"/>
    <w:p w:rsidR="002003B0" w:rsidRPr="002003B0" w:rsidRDefault="002003B0" w:rsidP="002003B0">
      <w:pPr>
        <w:rPr>
          <w:lang w:eastAsia="ru-RU"/>
        </w:rPr>
      </w:pPr>
      <w:r w:rsidRPr="002003B0">
        <w:rPr>
          <w:lang w:eastAsia="ru-RU"/>
        </w:rPr>
        <w:t>Для того чтобы не допустить развития гипотонии, рекомендуется соблюдать следующие правила профилактики и здорового образа жизни:</w:t>
      </w:r>
    </w:p>
    <w:p w:rsidR="002003B0" w:rsidRPr="002003B0" w:rsidRDefault="002003B0" w:rsidP="00296984">
      <w:pPr>
        <w:pStyle w:val="ad"/>
        <w:numPr>
          <w:ilvl w:val="0"/>
          <w:numId w:val="34"/>
        </w:numPr>
        <w:ind w:left="0" w:firstLine="0"/>
        <w:rPr>
          <w:lang w:eastAsia="ru-RU"/>
        </w:rPr>
      </w:pPr>
      <w:r w:rsidRPr="002003B0">
        <w:rPr>
          <w:lang w:eastAsia="ru-RU"/>
        </w:rPr>
        <w:t>полноценно питаться;</w:t>
      </w:r>
    </w:p>
    <w:p w:rsidR="002003B0" w:rsidRPr="002003B0" w:rsidRDefault="002003B0" w:rsidP="00296984">
      <w:pPr>
        <w:pStyle w:val="ad"/>
        <w:numPr>
          <w:ilvl w:val="0"/>
          <w:numId w:val="34"/>
        </w:numPr>
        <w:ind w:left="0" w:firstLine="0"/>
        <w:rPr>
          <w:lang w:eastAsia="ru-RU"/>
        </w:rPr>
      </w:pPr>
      <w:r w:rsidRPr="002003B0">
        <w:rPr>
          <w:lang w:eastAsia="ru-RU"/>
        </w:rPr>
        <w:t>строго соблюдать режим дня, спать не менее 8 часов в сутки;</w:t>
      </w:r>
    </w:p>
    <w:p w:rsidR="002003B0" w:rsidRPr="002003B0" w:rsidRDefault="002003B0" w:rsidP="00296984">
      <w:pPr>
        <w:pStyle w:val="ad"/>
        <w:numPr>
          <w:ilvl w:val="0"/>
          <w:numId w:val="34"/>
        </w:numPr>
        <w:ind w:left="0" w:firstLine="0"/>
        <w:rPr>
          <w:lang w:eastAsia="ru-RU"/>
        </w:rPr>
      </w:pPr>
      <w:r w:rsidRPr="002003B0">
        <w:rPr>
          <w:lang w:eastAsia="ru-RU"/>
        </w:rPr>
        <w:t>быть физически активным для того, чтобы постоянно держать сосуды в тонусе (заниматься бегом, плаванием, гулять на свежем воздухе);</w:t>
      </w:r>
    </w:p>
    <w:p w:rsidR="002003B0" w:rsidRPr="002003B0" w:rsidRDefault="002003B0" w:rsidP="00296984">
      <w:pPr>
        <w:pStyle w:val="ad"/>
        <w:numPr>
          <w:ilvl w:val="0"/>
          <w:numId w:val="34"/>
        </w:numPr>
        <w:ind w:left="0" w:firstLine="0"/>
        <w:rPr>
          <w:lang w:eastAsia="ru-RU"/>
        </w:rPr>
      </w:pPr>
      <w:r w:rsidRPr="002003B0">
        <w:rPr>
          <w:lang w:eastAsia="ru-RU"/>
        </w:rPr>
        <w:t>отказаться от вредных привычек, контролировать массу тела;</w:t>
      </w:r>
    </w:p>
    <w:p w:rsidR="002003B0" w:rsidRPr="002003B0" w:rsidRDefault="002003B0" w:rsidP="00296984">
      <w:pPr>
        <w:pStyle w:val="ad"/>
        <w:numPr>
          <w:ilvl w:val="0"/>
          <w:numId w:val="34"/>
        </w:numPr>
        <w:ind w:left="0" w:firstLine="0"/>
        <w:rPr>
          <w:lang w:eastAsia="ru-RU"/>
        </w:rPr>
      </w:pPr>
      <w:r w:rsidRPr="002003B0">
        <w:rPr>
          <w:lang w:eastAsia="ru-RU"/>
        </w:rPr>
        <w:t>следить за давление и систематически посещать врача.</w:t>
      </w:r>
    </w:p>
    <w:p w:rsidR="008426AE" w:rsidRDefault="005179A3" w:rsidP="005179A3">
      <w:pPr>
        <w:rPr>
          <w:lang w:eastAsia="ru-RU"/>
        </w:rPr>
      </w:pPr>
      <w:r>
        <w:rPr>
          <w:lang w:eastAsia="ru-RU"/>
        </w:rPr>
        <w:t>Г</w:t>
      </w:r>
      <w:r w:rsidRPr="005179A3">
        <w:rPr>
          <w:lang w:eastAsia="ru-RU"/>
        </w:rPr>
        <w:t>ипотония – не повод отказываться от спорта. Важно правильно выбрать направление и интенсивность нагрузок. Во время тренировок необходимо контролировать давление и другие важные показатели. Выбирать подходящий спорт следует с учетом рекомендаций лечащего врача. Безопаснее и эффективнее за</w:t>
      </w:r>
      <w:r w:rsidR="008426AE">
        <w:rPr>
          <w:lang w:eastAsia="ru-RU"/>
        </w:rPr>
        <w:t>ниматься под контролем тренера</w:t>
      </w:r>
      <w:r w:rsidR="00B01247" w:rsidRPr="00303883">
        <w:rPr>
          <w:lang w:eastAsia="ru-RU"/>
        </w:rPr>
        <w:t xml:space="preserve"> [9]</w:t>
      </w:r>
      <w:r w:rsidR="008426AE">
        <w:rPr>
          <w:lang w:eastAsia="ru-RU"/>
        </w:rPr>
        <w:t>.</w:t>
      </w:r>
    </w:p>
    <w:p w:rsidR="005179A3" w:rsidRDefault="005179A3" w:rsidP="005179A3">
      <w:pPr>
        <w:rPr>
          <w:lang w:eastAsia="ru-RU"/>
        </w:rPr>
      </w:pPr>
      <w:r w:rsidRPr="005179A3">
        <w:rPr>
          <w:lang w:eastAsia="ru-RU"/>
        </w:rPr>
        <w:t>Нагружать организм спортивными упражнениями нужно постепенно, начинать занятия следует с легких упражнений, со временем увеличивать нагрузку. Занятия спортом имеют множество плюсов. Адекватная физическая нагрузка не имеет побочных эффектов. Регулярные занятия улучшают состояние АД и снижают вероятность появления других заболеваний.</w:t>
      </w:r>
    </w:p>
    <w:p w:rsidR="00707F22" w:rsidRDefault="00707F22" w:rsidP="005179A3">
      <w:pPr>
        <w:rPr>
          <w:lang w:eastAsia="ru-RU"/>
        </w:rPr>
      </w:pPr>
    </w:p>
    <w:p w:rsidR="00707F22" w:rsidRDefault="00707F22" w:rsidP="005179A3">
      <w:pPr>
        <w:rPr>
          <w:lang w:eastAsia="ru-RU"/>
        </w:rPr>
      </w:pPr>
    </w:p>
    <w:p w:rsidR="00707F22" w:rsidRDefault="00707F22" w:rsidP="005179A3">
      <w:pPr>
        <w:rPr>
          <w:lang w:eastAsia="ru-RU"/>
        </w:rPr>
      </w:pPr>
    </w:p>
    <w:p w:rsidR="00707F22" w:rsidRDefault="00707F22" w:rsidP="005179A3">
      <w:pPr>
        <w:rPr>
          <w:lang w:eastAsia="ru-RU"/>
        </w:rPr>
      </w:pPr>
    </w:p>
    <w:p w:rsidR="00707F22" w:rsidRDefault="00707F22" w:rsidP="005179A3">
      <w:pPr>
        <w:rPr>
          <w:lang w:eastAsia="ru-RU"/>
        </w:rPr>
      </w:pPr>
    </w:p>
    <w:p w:rsidR="00707F22" w:rsidRDefault="00707F22" w:rsidP="00707F22">
      <w:pPr>
        <w:pStyle w:val="2"/>
        <w:rPr>
          <w:lang w:eastAsia="ru-RU"/>
        </w:rPr>
      </w:pPr>
      <w:bookmarkStart w:id="8" w:name="_Toc68511773"/>
      <w:r>
        <w:rPr>
          <w:lang w:eastAsia="ru-RU"/>
        </w:rPr>
        <w:lastRenderedPageBreak/>
        <w:t>Рекомендуемые упражнения при гипотонии</w:t>
      </w:r>
      <w:bookmarkEnd w:id="8"/>
      <w:r>
        <w:rPr>
          <w:lang w:eastAsia="ru-RU"/>
        </w:rPr>
        <w:t xml:space="preserve"> </w:t>
      </w:r>
    </w:p>
    <w:p w:rsidR="00707F22" w:rsidRPr="00707F22" w:rsidRDefault="00707F22" w:rsidP="00707F22">
      <w:pPr>
        <w:rPr>
          <w:lang w:eastAsia="ru-RU"/>
        </w:rPr>
      </w:pPr>
    </w:p>
    <w:p w:rsidR="008426AE" w:rsidRDefault="005179A3" w:rsidP="008426AE">
      <w:pPr>
        <w:rPr>
          <w:lang w:eastAsia="ru-RU"/>
        </w:rPr>
      </w:pPr>
      <w:r w:rsidRPr="005179A3">
        <w:rPr>
          <w:lang w:eastAsia="ru-RU"/>
        </w:rPr>
        <w:t>В зависимости от возрастной категории, полового признака и других индивидуальных качеств назначаются определенные виды физических занятий.</w:t>
      </w:r>
    </w:p>
    <w:p w:rsidR="009808DF" w:rsidRDefault="005179A3" w:rsidP="009808DF">
      <w:pPr>
        <w:ind w:firstLine="596"/>
        <w:rPr>
          <w:lang w:eastAsia="ru-RU"/>
        </w:rPr>
      </w:pPr>
      <w:r w:rsidRPr="005179A3">
        <w:rPr>
          <w:lang w:eastAsia="ru-RU"/>
        </w:rPr>
        <w:t xml:space="preserve">При пониженном давлении можно заниматься следующими видами </w:t>
      </w:r>
      <w:r w:rsidR="009808DF">
        <w:rPr>
          <w:lang w:eastAsia="ru-RU"/>
        </w:rPr>
        <w:t>спорта</w:t>
      </w:r>
      <w:r w:rsidR="009808DF" w:rsidRPr="009808DF">
        <w:rPr>
          <w:lang w:eastAsia="ru-RU"/>
        </w:rPr>
        <w:t xml:space="preserve"> [</w:t>
      </w:r>
      <w:r w:rsidR="009808DF" w:rsidRPr="00EA7123">
        <w:rPr>
          <w:lang w:eastAsia="ru-RU"/>
        </w:rPr>
        <w:t>5</w:t>
      </w:r>
      <w:r w:rsidR="009808DF" w:rsidRPr="009808DF">
        <w:rPr>
          <w:lang w:eastAsia="ru-RU"/>
        </w:rPr>
        <w:t>]</w:t>
      </w:r>
      <w:r w:rsidR="009808DF">
        <w:rPr>
          <w:lang w:eastAsia="ru-RU"/>
        </w:rPr>
        <w:t>:</w:t>
      </w:r>
    </w:p>
    <w:p w:rsidR="008426AE" w:rsidRDefault="005179A3" w:rsidP="009808DF">
      <w:pPr>
        <w:ind w:firstLine="596"/>
        <w:rPr>
          <w:lang w:eastAsia="ru-RU"/>
        </w:rPr>
      </w:pPr>
      <w:r w:rsidRPr="005179A3">
        <w:rPr>
          <w:lang w:eastAsia="ru-RU"/>
        </w:rPr>
        <w:t>• Бег трусцой. Начинать лучше с ходьбы, а затем переходить к бегу в спокойном темпе, время бега на</w:t>
      </w:r>
      <w:r w:rsidR="008426AE">
        <w:rPr>
          <w:lang w:eastAsia="ru-RU"/>
        </w:rPr>
        <w:t>ращивают постепенно и медленно.</w:t>
      </w:r>
    </w:p>
    <w:p w:rsidR="008426AE" w:rsidRDefault="005179A3" w:rsidP="008426AE">
      <w:pPr>
        <w:rPr>
          <w:lang w:eastAsia="ru-RU"/>
        </w:rPr>
      </w:pPr>
      <w:r w:rsidRPr="005179A3">
        <w:rPr>
          <w:lang w:eastAsia="ru-RU"/>
        </w:rPr>
        <w:t>Эффективно чередов</w:t>
      </w:r>
      <w:r w:rsidR="008426AE">
        <w:rPr>
          <w:lang w:eastAsia="ru-RU"/>
        </w:rPr>
        <w:t>ать пробежку с быстрой ходьбой.</w:t>
      </w:r>
    </w:p>
    <w:p w:rsidR="008426AE" w:rsidRDefault="005179A3" w:rsidP="008426AE">
      <w:pPr>
        <w:rPr>
          <w:lang w:eastAsia="ru-RU"/>
        </w:rPr>
      </w:pPr>
      <w:r w:rsidRPr="005179A3">
        <w:rPr>
          <w:lang w:eastAsia="ru-RU"/>
        </w:rPr>
        <w:t xml:space="preserve">• Плавание и </w:t>
      </w:r>
      <w:proofErr w:type="spellStart"/>
      <w:r w:rsidRPr="005179A3">
        <w:rPr>
          <w:lang w:eastAsia="ru-RU"/>
        </w:rPr>
        <w:t>аквааэробика</w:t>
      </w:r>
      <w:proofErr w:type="spellEnd"/>
      <w:r w:rsidRPr="005179A3">
        <w:rPr>
          <w:lang w:eastAsia="ru-RU"/>
        </w:rPr>
        <w:t>. Этот вид спорта хорош тем, что задействует все группы мышц. Во время плавания на тело человека давит вода. Это важно для повышения эласти</w:t>
      </w:r>
      <w:r w:rsidR="008426AE">
        <w:rPr>
          <w:lang w:eastAsia="ru-RU"/>
        </w:rPr>
        <w:t>чности и наполняемости сосудов.</w:t>
      </w:r>
    </w:p>
    <w:p w:rsidR="008426AE" w:rsidRDefault="005179A3" w:rsidP="008426AE">
      <w:pPr>
        <w:rPr>
          <w:lang w:eastAsia="ru-RU"/>
        </w:rPr>
      </w:pPr>
      <w:r w:rsidRPr="005179A3">
        <w:rPr>
          <w:lang w:eastAsia="ru-RU"/>
        </w:rPr>
        <w:t xml:space="preserve">• Велосипедный спорт. При езде на велосипеде активно работают мышцы ног, за счет чего кровь поднимается наверх. Это обеспечивает ее циркуляцию, </w:t>
      </w:r>
      <w:r w:rsidR="008426AE">
        <w:rPr>
          <w:lang w:eastAsia="ru-RU"/>
        </w:rPr>
        <w:t>избавляет от застойных явлений.</w:t>
      </w:r>
    </w:p>
    <w:p w:rsidR="008426AE" w:rsidRDefault="005179A3" w:rsidP="008426AE">
      <w:pPr>
        <w:rPr>
          <w:lang w:eastAsia="ru-RU"/>
        </w:rPr>
      </w:pPr>
      <w:r w:rsidRPr="005179A3">
        <w:rPr>
          <w:lang w:eastAsia="ru-RU"/>
        </w:rPr>
        <w:t>• Йога. Заниматься ею стоит индивидуально, чтобы комплекс был разработан с учетом особенностей организма. Для гипотоников особенно эфф</w:t>
      </w:r>
      <w:r w:rsidR="008426AE">
        <w:rPr>
          <w:lang w:eastAsia="ru-RU"/>
        </w:rPr>
        <w:t>ективны вечерние занятия йогой.</w:t>
      </w:r>
    </w:p>
    <w:p w:rsidR="008426AE" w:rsidRDefault="005179A3" w:rsidP="008426AE">
      <w:pPr>
        <w:rPr>
          <w:lang w:eastAsia="ru-RU"/>
        </w:rPr>
      </w:pPr>
      <w:r w:rsidRPr="005179A3">
        <w:rPr>
          <w:lang w:eastAsia="ru-RU"/>
        </w:rPr>
        <w:t>• Танцы. Разновидностей это спорта множество, но при гипотонии выбор ограничен. Следует выбирать танцы в спокойном ритме, без резких движений. Хорошо подо</w:t>
      </w:r>
      <w:r w:rsidR="008426AE">
        <w:rPr>
          <w:lang w:eastAsia="ru-RU"/>
        </w:rPr>
        <w:t>йдут бальные и восточные танцы.</w:t>
      </w:r>
    </w:p>
    <w:p w:rsidR="008426AE" w:rsidRDefault="005179A3" w:rsidP="008426AE">
      <w:pPr>
        <w:rPr>
          <w:lang w:eastAsia="ru-RU"/>
        </w:rPr>
      </w:pPr>
      <w:r w:rsidRPr="005179A3">
        <w:rPr>
          <w:lang w:eastAsia="ru-RU"/>
        </w:rPr>
        <w:t xml:space="preserve">• </w:t>
      </w:r>
      <w:proofErr w:type="spellStart"/>
      <w:r w:rsidRPr="005179A3">
        <w:rPr>
          <w:lang w:eastAsia="ru-RU"/>
        </w:rPr>
        <w:t>Пилатес</w:t>
      </w:r>
      <w:proofErr w:type="spellEnd"/>
      <w:r w:rsidRPr="005179A3">
        <w:rPr>
          <w:lang w:eastAsia="ru-RU"/>
        </w:rPr>
        <w:t xml:space="preserve">, </w:t>
      </w:r>
      <w:proofErr w:type="spellStart"/>
      <w:r w:rsidRPr="005179A3">
        <w:rPr>
          <w:lang w:eastAsia="ru-RU"/>
        </w:rPr>
        <w:t>калланетика</w:t>
      </w:r>
      <w:proofErr w:type="spellEnd"/>
      <w:r w:rsidRPr="005179A3">
        <w:rPr>
          <w:lang w:eastAsia="ru-RU"/>
        </w:rPr>
        <w:t>, тренажеры. Заниматься надо умеренно, комплексы согласовывать с тренером. Разрешены велотренажер, бе</w:t>
      </w:r>
      <w:r w:rsidR="008426AE">
        <w:rPr>
          <w:lang w:eastAsia="ru-RU"/>
        </w:rPr>
        <w:t>говая дорожка (темп небольшой).</w:t>
      </w:r>
    </w:p>
    <w:p w:rsidR="002003B0" w:rsidRPr="008E28B9" w:rsidRDefault="005179A3" w:rsidP="008E28B9">
      <w:pPr>
        <w:rPr>
          <w:lang w:eastAsia="ru-RU"/>
        </w:rPr>
      </w:pPr>
      <w:r w:rsidRPr="005179A3">
        <w:rPr>
          <w:lang w:eastAsia="ru-RU"/>
        </w:rPr>
        <w:t>• Настольный теннис.</w:t>
      </w:r>
    </w:p>
    <w:p w:rsidR="002003B0" w:rsidRDefault="002003B0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rPr>
          <w:rFonts w:eastAsiaTheme="majorEastAsia" w:cstheme="majorBidi"/>
          <w:b/>
          <w:caps/>
          <w:szCs w:val="32"/>
        </w:rPr>
        <w:br w:type="page"/>
      </w:r>
    </w:p>
    <w:p w:rsidR="002D2F42" w:rsidRDefault="002D2F42" w:rsidP="002D2F42">
      <w:pPr>
        <w:pStyle w:val="1"/>
        <w:rPr>
          <w:shd w:val="clear" w:color="auto" w:fill="FCFCFC"/>
        </w:rPr>
      </w:pPr>
      <w:bookmarkStart w:id="9" w:name="_Toc68511774"/>
      <w:r>
        <w:rPr>
          <w:shd w:val="clear" w:color="auto" w:fill="FCFCFC"/>
        </w:rPr>
        <w:lastRenderedPageBreak/>
        <w:t>лечебная физкультура</w:t>
      </w:r>
      <w:bookmarkEnd w:id="9"/>
    </w:p>
    <w:p w:rsidR="002D2F42" w:rsidRDefault="002D2F42" w:rsidP="008E28B9">
      <w:pPr>
        <w:rPr>
          <w:shd w:val="clear" w:color="auto" w:fill="FCFCFC"/>
        </w:rPr>
      </w:pPr>
    </w:p>
    <w:p w:rsidR="002D2F42" w:rsidRDefault="002D2F42" w:rsidP="008E28B9">
      <w:pPr>
        <w:rPr>
          <w:shd w:val="clear" w:color="auto" w:fill="FCFCFC"/>
        </w:rPr>
      </w:pPr>
    </w:p>
    <w:p w:rsidR="008E28B9" w:rsidRDefault="008E28B9" w:rsidP="008E28B9">
      <w:r>
        <w:rPr>
          <w:shd w:val="clear" w:color="auto" w:fill="FCFCFC"/>
        </w:rPr>
        <w:t>При низком давлении показана также лечебная физкультура. ЛФК при гипотонии широко используется для людей разного возраста. Лечебная физкультура включает в себя комплекс упражнений:</w:t>
      </w:r>
    </w:p>
    <w:p w:rsidR="008E28B9" w:rsidRDefault="008E28B9" w:rsidP="008E28B9">
      <w:r>
        <w:rPr>
          <w:shd w:val="clear" w:color="auto" w:fill="FCFCFC"/>
        </w:rPr>
        <w:t>• Ходьба. Первое время можно ограничиться только ею либо начинать заниматься с нее. В первый раз достаточно 5 минут ходьбы, затем время нужно постепенно увеличивать до получаса.</w:t>
      </w:r>
    </w:p>
    <w:p w:rsidR="008E28B9" w:rsidRDefault="008E28B9" w:rsidP="008E28B9">
      <w:r>
        <w:rPr>
          <w:shd w:val="clear" w:color="auto" w:fill="FCFCFC"/>
        </w:rPr>
        <w:t>• Наклоны. Такое упражнение следует делать осторожно, избегая резких движений. Наклоняться нужно вперед и в стороны. При головокружениях это упражнение противопоказано.</w:t>
      </w:r>
    </w:p>
    <w:p w:rsidR="008E28B9" w:rsidRDefault="008E28B9" w:rsidP="008E28B9">
      <w:r>
        <w:rPr>
          <w:shd w:val="clear" w:color="auto" w:fill="FCFCFC"/>
        </w:rPr>
        <w:t>• Отжимания. Начинать следует с упрощенных упражнений, отжимаясь от стены или на коленях.</w:t>
      </w:r>
    </w:p>
    <w:p w:rsidR="008E28B9" w:rsidRDefault="008E28B9" w:rsidP="008E28B9">
      <w:r>
        <w:rPr>
          <w:shd w:val="clear" w:color="auto" w:fill="FCFCFC"/>
        </w:rPr>
        <w:t>• Махи ногами в положении лежа. Нужно поднимать поочередно прямые ноги, немного задерживая их в таком положении.</w:t>
      </w:r>
    </w:p>
    <w:p w:rsidR="008E28B9" w:rsidRDefault="008E28B9" w:rsidP="008E28B9">
      <w:r>
        <w:rPr>
          <w:shd w:val="clear" w:color="auto" w:fill="FCFCFC"/>
        </w:rPr>
        <w:t>• Приседания. Сначала стоит использовать для упражнений низкий стул, затем можно обходиться без него, но положение тела сохранять аналогичным.</w:t>
      </w:r>
    </w:p>
    <w:p w:rsidR="008E28B9" w:rsidRDefault="008E28B9" w:rsidP="008E28B9">
      <w:r>
        <w:rPr>
          <w:shd w:val="clear" w:color="auto" w:fill="FCFCFC"/>
        </w:rPr>
        <w:t>• Выпады вперед. Спина при этом должна быть прямая, а колено ноги спереди согнуто под прямым углом. В дальнейшем такое упражнение можно выполнять с гантелями.</w:t>
      </w:r>
    </w:p>
    <w:p w:rsidR="008E28B9" w:rsidRDefault="008E28B9" w:rsidP="008E28B9">
      <w:r>
        <w:rPr>
          <w:shd w:val="clear" w:color="auto" w:fill="FCFCFC"/>
        </w:rPr>
        <w:t>• Велосипед. Для этого упражнения нужно лечь на спину и крутить воображаемые педали.</w:t>
      </w:r>
    </w:p>
    <w:p w:rsidR="00F25795" w:rsidRDefault="008E28B9" w:rsidP="008E28B9">
      <w:pPr>
        <w:rPr>
          <w:shd w:val="clear" w:color="auto" w:fill="FCFCFC"/>
        </w:rPr>
      </w:pPr>
      <w:r>
        <w:rPr>
          <w:shd w:val="clear" w:color="auto" w:fill="FCFCFC"/>
        </w:rPr>
        <w:t>• Ножницы. Для ног такое упражнение делается в положении лежа, для рук – стоя.</w:t>
      </w:r>
    </w:p>
    <w:p w:rsidR="002D2F42" w:rsidRDefault="002D2F42" w:rsidP="008E28B9">
      <w:pPr>
        <w:rPr>
          <w:shd w:val="clear" w:color="auto" w:fill="FCFCFC"/>
        </w:rPr>
      </w:pPr>
    </w:p>
    <w:p w:rsidR="002D2F42" w:rsidRDefault="002D2F42" w:rsidP="008E28B9">
      <w:pPr>
        <w:rPr>
          <w:shd w:val="clear" w:color="auto" w:fill="FCFCFC"/>
        </w:rPr>
      </w:pPr>
    </w:p>
    <w:p w:rsidR="002D2F42" w:rsidRPr="008E28B9" w:rsidRDefault="002D2F42" w:rsidP="008E28B9">
      <w:pPr>
        <w:rPr>
          <w:rFonts w:eastAsiaTheme="majorEastAsia" w:cstheme="majorBidi"/>
          <w:caps/>
          <w:szCs w:val="32"/>
        </w:rPr>
      </w:pPr>
    </w:p>
    <w:p w:rsidR="002D2F42" w:rsidRDefault="002D2F42" w:rsidP="002D2F42">
      <w:pPr>
        <w:rPr>
          <w:lang w:eastAsia="ru-RU"/>
        </w:rPr>
      </w:pPr>
    </w:p>
    <w:p w:rsidR="002D2F42" w:rsidRDefault="002D2F42" w:rsidP="002D2F42">
      <w:pPr>
        <w:pStyle w:val="1"/>
        <w:rPr>
          <w:lang w:eastAsia="ru-RU"/>
        </w:rPr>
      </w:pPr>
      <w:bookmarkStart w:id="10" w:name="_Toc68511775"/>
      <w:r>
        <w:rPr>
          <w:lang w:eastAsia="ru-RU"/>
        </w:rPr>
        <w:lastRenderedPageBreak/>
        <w:t>Правильное дыхание</w:t>
      </w:r>
      <w:bookmarkEnd w:id="10"/>
    </w:p>
    <w:p w:rsidR="002D2F42" w:rsidRDefault="002D2F42" w:rsidP="002D2F42">
      <w:pPr>
        <w:rPr>
          <w:lang w:eastAsia="ru-RU"/>
        </w:rPr>
      </w:pPr>
    </w:p>
    <w:p w:rsidR="002D2F42" w:rsidRDefault="002D2F42" w:rsidP="002D2F42">
      <w:pPr>
        <w:rPr>
          <w:lang w:eastAsia="ru-RU"/>
        </w:rPr>
      </w:pPr>
    </w:p>
    <w:p w:rsidR="002D2F42" w:rsidRPr="002D2F42" w:rsidRDefault="002D2F42" w:rsidP="002D2F42">
      <w:pPr>
        <w:rPr>
          <w:lang w:eastAsia="ru-RU"/>
        </w:rPr>
      </w:pPr>
      <w:r w:rsidRPr="002D2F42">
        <w:rPr>
          <w:lang w:eastAsia="ru-RU"/>
        </w:rPr>
        <w:t>Выполняя упражнения, следует помнить о правильном дыхании. Полезно практиковать дыхательную гимнастику. Во время тренировок дышать надо через нос. Ритм дыхания необходимо синхронизировать с движениями – все рывки совершаются на вдохе.</w:t>
      </w:r>
    </w:p>
    <w:p w:rsidR="00BB06E6" w:rsidRDefault="002D2F42" w:rsidP="002D2F42">
      <w:pPr>
        <w:rPr>
          <w:lang w:eastAsia="ru-RU"/>
        </w:rPr>
      </w:pPr>
      <w:r w:rsidRPr="002D2F42">
        <w:rPr>
          <w:lang w:eastAsia="ru-RU"/>
        </w:rPr>
        <w:t xml:space="preserve">Для гипотоников хорошо подходят упражнения, которые </w:t>
      </w:r>
      <w:r w:rsidR="00456722">
        <w:rPr>
          <w:lang w:eastAsia="ru-RU"/>
        </w:rPr>
        <w:t xml:space="preserve">необходимо делать </w:t>
      </w:r>
      <w:r w:rsidRPr="002D2F42">
        <w:rPr>
          <w:lang w:eastAsia="ru-RU"/>
        </w:rPr>
        <w:t>лежа на полу. Такое положение следует принимать также, если во время тренировки почувствовалось недомогание или головокружение. В этом случае нуж</w:t>
      </w:r>
      <w:r w:rsidR="00BB06E6">
        <w:rPr>
          <w:lang w:eastAsia="ru-RU"/>
        </w:rPr>
        <w:t>но выпить сладкую воду или чай.</w:t>
      </w:r>
    </w:p>
    <w:p w:rsidR="00BB06E6" w:rsidRDefault="00BB06E6" w:rsidP="002D2F42">
      <w:pPr>
        <w:rPr>
          <w:lang w:eastAsia="ru-RU"/>
        </w:rPr>
      </w:pPr>
    </w:p>
    <w:p w:rsidR="002D2F42" w:rsidRDefault="002D2F42" w:rsidP="00BB06E6">
      <w:pPr>
        <w:pStyle w:val="2"/>
      </w:pPr>
      <w:bookmarkStart w:id="11" w:name="_Toc68511776"/>
      <w:r w:rsidRPr="00BB06E6">
        <w:t>Контроль давления после тренировок</w:t>
      </w:r>
      <w:bookmarkEnd w:id="11"/>
    </w:p>
    <w:p w:rsidR="00BB06E6" w:rsidRPr="00BB06E6" w:rsidRDefault="00BB06E6" w:rsidP="00BB06E6"/>
    <w:p w:rsidR="002D2F42" w:rsidRPr="002D2F42" w:rsidRDefault="002D2F42" w:rsidP="002D2F42">
      <w:pPr>
        <w:rPr>
          <w:lang w:eastAsia="ru-RU"/>
        </w:rPr>
      </w:pPr>
      <w:r w:rsidRPr="002D2F42">
        <w:rPr>
          <w:lang w:eastAsia="ru-RU"/>
        </w:rPr>
        <w:t>Гипотоникам необходимо постоянно контролировать свое давление. Обязательно нужно делать замеры до и после тренировок, чтобы вычислить произошедшие изменения. На основании этого результата надо корректировать длительность и интенсивность занятий спортом</w:t>
      </w:r>
      <w:r w:rsidR="00EA7123" w:rsidRPr="00EA7123">
        <w:rPr>
          <w:lang w:eastAsia="ru-RU"/>
        </w:rPr>
        <w:t xml:space="preserve"> [</w:t>
      </w:r>
      <w:r w:rsidR="00EA7123">
        <w:rPr>
          <w:lang w:eastAsia="ru-RU"/>
        </w:rPr>
        <w:t>6</w:t>
      </w:r>
      <w:r w:rsidR="00EA7123" w:rsidRPr="00EA7123">
        <w:rPr>
          <w:lang w:eastAsia="ru-RU"/>
        </w:rPr>
        <w:t>]</w:t>
      </w:r>
      <w:r w:rsidRPr="002D2F42">
        <w:rPr>
          <w:lang w:eastAsia="ru-RU"/>
        </w:rPr>
        <w:t>.</w:t>
      </w:r>
    </w:p>
    <w:p w:rsidR="002D2F42" w:rsidRPr="002D2F42" w:rsidRDefault="002D2F42" w:rsidP="002D2F42">
      <w:pPr>
        <w:rPr>
          <w:lang w:eastAsia="ru-RU"/>
        </w:rPr>
      </w:pPr>
      <w:r w:rsidRPr="002D2F42">
        <w:rPr>
          <w:lang w:eastAsia="ru-RU"/>
        </w:rPr>
        <w:t>Профессионалы знают, что оптимально делать замеры за 20 минут до тренировки и через 10 минут после нее.</w:t>
      </w:r>
    </w:p>
    <w:p w:rsidR="002D2F42" w:rsidRDefault="002D2F42" w:rsidP="00707F22">
      <w:pPr>
        <w:rPr>
          <w:lang w:eastAsia="ru-RU"/>
        </w:rPr>
      </w:pPr>
      <w:r w:rsidRPr="002D2F42">
        <w:rPr>
          <w:lang w:eastAsia="ru-RU"/>
        </w:rPr>
        <w:t>Рекомендуется контролировать показатели и во время тренировок. Для этого удобно использовать специальные фитнес-браслеты. Они измеряют не только давление, но и другие показатели, например, частоту сердечного ритма, уровень кислорода в крови.</w:t>
      </w:r>
    </w:p>
    <w:p w:rsidR="002D2F42" w:rsidRPr="002D2F42" w:rsidRDefault="002D2F42" w:rsidP="00DE6772">
      <w:pPr>
        <w:spacing w:line="259" w:lineRule="auto"/>
        <w:ind w:firstLine="0"/>
        <w:contextualSpacing w:val="0"/>
        <w:jc w:val="left"/>
      </w:pPr>
      <w:r>
        <w:br w:type="page"/>
      </w:r>
    </w:p>
    <w:p w:rsidR="00DE6772" w:rsidRDefault="00F07C29" w:rsidP="00F07C29">
      <w:pPr>
        <w:pStyle w:val="1"/>
        <w:numPr>
          <w:ilvl w:val="0"/>
          <w:numId w:val="0"/>
        </w:numPr>
      </w:pPr>
      <w:bookmarkStart w:id="12" w:name="_Toc68511777"/>
      <w:r>
        <w:lastRenderedPageBreak/>
        <w:t>Вывод</w:t>
      </w:r>
      <w:bookmarkEnd w:id="12"/>
    </w:p>
    <w:p w:rsidR="00DE6772" w:rsidRDefault="00DE6772" w:rsidP="00DE6772"/>
    <w:p w:rsidR="00DE6772" w:rsidRDefault="00DE6772" w:rsidP="00DE6772"/>
    <w:p w:rsidR="003911E0" w:rsidRDefault="003911E0" w:rsidP="003911E0">
      <w:r>
        <w:t xml:space="preserve">При гипотонии можно и нужно заниматься спортом, тем самым укрепиться здоровье и усилиться иммунитет, что поможет в будущем. </w:t>
      </w:r>
      <w:r w:rsidR="00AF6826">
        <w:t xml:space="preserve">Необходимо </w:t>
      </w:r>
      <w:r>
        <w:t xml:space="preserve">уделять этому должное внимание и регулярно выполнять специальные упражнения. </w:t>
      </w:r>
    </w:p>
    <w:p w:rsidR="003911E0" w:rsidRPr="003911E0" w:rsidRDefault="003911E0" w:rsidP="003911E0">
      <w:r>
        <w:t xml:space="preserve">Были даны рекомендации, а также рекомендуемые упражнения, которые помогут </w:t>
      </w:r>
      <w:r w:rsidR="00CD5D74">
        <w:t xml:space="preserve">при гипотонии </w:t>
      </w:r>
      <w:r>
        <w:t xml:space="preserve">не только во время выполнения физических нагрузок, а также и в повседневной жизни. </w:t>
      </w:r>
      <w:r w:rsidR="00DF283A">
        <w:t>Даже при гипотонии можно вести активный образ жизни и наслаждаться спортом.</w:t>
      </w:r>
    </w:p>
    <w:p w:rsidR="00DE6772" w:rsidRDefault="00DE6772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7D2B2F" w:rsidRPr="00C23FAD" w:rsidRDefault="007D2B2F" w:rsidP="00C23FAD">
      <w:pPr>
        <w:pStyle w:val="1"/>
        <w:numPr>
          <w:ilvl w:val="0"/>
          <w:numId w:val="0"/>
        </w:numPr>
      </w:pPr>
      <w:bookmarkStart w:id="13" w:name="_Toc68511778"/>
      <w:r w:rsidRPr="00C23FAD">
        <w:lastRenderedPageBreak/>
        <w:t>СПИСОК ИСПОЛЬЗОВАННОЙ ЛИТЕРАТУРЫ</w:t>
      </w:r>
      <w:bookmarkEnd w:id="4"/>
      <w:bookmarkEnd w:id="5"/>
      <w:bookmarkEnd w:id="13"/>
    </w:p>
    <w:p w:rsidR="007D2B2F" w:rsidRPr="00C23FAD" w:rsidRDefault="007D2B2F" w:rsidP="007D2B2F">
      <w:pPr>
        <w:jc w:val="center"/>
        <w:outlineLvl w:val="0"/>
        <w:rPr>
          <w:rFonts w:cs="Times New Roman"/>
          <w:szCs w:val="28"/>
        </w:rPr>
      </w:pPr>
    </w:p>
    <w:p w:rsidR="007D2B2F" w:rsidRPr="00C23FAD" w:rsidRDefault="007D2B2F" w:rsidP="007D2B2F">
      <w:pPr>
        <w:jc w:val="center"/>
        <w:outlineLvl w:val="0"/>
        <w:rPr>
          <w:rFonts w:cs="Times New Roman"/>
          <w:szCs w:val="28"/>
        </w:rPr>
      </w:pPr>
    </w:p>
    <w:p w:rsidR="003A79E5" w:rsidRPr="009E3D56" w:rsidRDefault="003A79E5" w:rsidP="00F25795">
      <w:pPr>
        <w:pStyle w:val="ad"/>
        <w:numPr>
          <w:ilvl w:val="0"/>
          <w:numId w:val="30"/>
        </w:numPr>
        <w:ind w:left="0"/>
      </w:pPr>
      <w:r w:rsidRPr="009E3D56">
        <w:t>Лаптев А.П. Береги здоровье смолоду / А.П. Лаптев. - М.: Медицина, 1988. - 144 с.</w:t>
      </w:r>
    </w:p>
    <w:p w:rsidR="009E3D56" w:rsidRPr="009E3D56" w:rsidRDefault="003A79E5" w:rsidP="00F25795">
      <w:pPr>
        <w:pStyle w:val="ad"/>
        <w:numPr>
          <w:ilvl w:val="0"/>
          <w:numId w:val="30"/>
        </w:numPr>
        <w:ind w:left="0"/>
        <w:rPr>
          <w:color w:val="000000"/>
          <w:spacing w:val="6"/>
        </w:rPr>
      </w:pPr>
      <w:r w:rsidRPr="009E3D56">
        <w:rPr>
          <w:color w:val="000000"/>
          <w:spacing w:val="6"/>
        </w:rPr>
        <w:t>Дружинина Л.В. От 0 до 3 /Л. В. Дружинина. – М.: Медицина, 1991. – 124 с.</w:t>
      </w:r>
    </w:p>
    <w:p w:rsidR="004566E5" w:rsidRPr="009E3D56" w:rsidRDefault="009E3D56" w:rsidP="00F25795">
      <w:pPr>
        <w:pStyle w:val="ad"/>
        <w:numPr>
          <w:ilvl w:val="0"/>
          <w:numId w:val="30"/>
        </w:numPr>
        <w:ind w:left="0"/>
        <w:rPr>
          <w:color w:val="000000"/>
          <w:spacing w:val="6"/>
        </w:rPr>
      </w:pPr>
      <w:proofErr w:type="spellStart"/>
      <w:r w:rsidRPr="009E3D56">
        <w:rPr>
          <w:color w:val="000000"/>
        </w:rPr>
        <w:t>Клетова</w:t>
      </w:r>
      <w:proofErr w:type="spellEnd"/>
      <w:r w:rsidRPr="009E3D56">
        <w:rPr>
          <w:color w:val="000000"/>
        </w:rPr>
        <w:t xml:space="preserve"> Е. А. Как быть здоровым / Е. А. </w:t>
      </w:r>
      <w:proofErr w:type="spellStart"/>
      <w:r w:rsidRPr="009E3D56">
        <w:rPr>
          <w:color w:val="000000"/>
        </w:rPr>
        <w:t>Клетова</w:t>
      </w:r>
      <w:proofErr w:type="spellEnd"/>
      <w:r w:rsidRPr="009E3D56">
        <w:rPr>
          <w:color w:val="000000"/>
        </w:rPr>
        <w:t>. – М.: Медицина, 1990. – 340 с.</w:t>
      </w:r>
    </w:p>
    <w:p w:rsidR="009E3D56" w:rsidRPr="009E3D56" w:rsidRDefault="009E3D56" w:rsidP="00F25795">
      <w:pPr>
        <w:pStyle w:val="ad"/>
        <w:numPr>
          <w:ilvl w:val="0"/>
          <w:numId w:val="30"/>
        </w:numPr>
        <w:ind w:left="0"/>
        <w:rPr>
          <w:color w:val="000000"/>
          <w:spacing w:val="6"/>
        </w:rPr>
      </w:pPr>
      <w:proofErr w:type="spellStart"/>
      <w:r w:rsidRPr="009E3D56">
        <w:rPr>
          <w:color w:val="000000"/>
        </w:rPr>
        <w:t>Ильинич</w:t>
      </w:r>
      <w:proofErr w:type="spellEnd"/>
      <w:r w:rsidRPr="009E3D56">
        <w:rPr>
          <w:color w:val="000000"/>
        </w:rPr>
        <w:t xml:space="preserve"> В.И. Физическая культура студента / В.И. </w:t>
      </w:r>
      <w:proofErr w:type="spellStart"/>
      <w:r w:rsidRPr="009E3D56">
        <w:rPr>
          <w:color w:val="000000"/>
        </w:rPr>
        <w:t>Ильинич</w:t>
      </w:r>
      <w:proofErr w:type="spellEnd"/>
      <w:r w:rsidRPr="009E3D56">
        <w:rPr>
          <w:color w:val="000000"/>
        </w:rPr>
        <w:t xml:space="preserve">. – М.: </w:t>
      </w:r>
      <w:proofErr w:type="spellStart"/>
      <w:r w:rsidRPr="009E3D56">
        <w:rPr>
          <w:color w:val="000000"/>
        </w:rPr>
        <w:t>Гардарики</w:t>
      </w:r>
      <w:proofErr w:type="spellEnd"/>
      <w:r w:rsidRPr="009E3D56">
        <w:rPr>
          <w:color w:val="000000"/>
        </w:rPr>
        <w:t>, 2003. – 448 с.</w:t>
      </w:r>
    </w:p>
    <w:p w:rsidR="009E3D56" w:rsidRPr="00F25795" w:rsidRDefault="009E3D56" w:rsidP="00F25795">
      <w:pPr>
        <w:pStyle w:val="ad"/>
        <w:numPr>
          <w:ilvl w:val="0"/>
          <w:numId w:val="30"/>
        </w:numPr>
        <w:ind w:left="0"/>
        <w:rPr>
          <w:color w:val="000000"/>
          <w:spacing w:val="6"/>
        </w:rPr>
      </w:pPr>
      <w:r w:rsidRPr="009E3D56">
        <w:rPr>
          <w:color w:val="000000"/>
        </w:rPr>
        <w:t>Чешихина В.В. Физическая культура и здоровый образ жизни студенческой молодежи / В.В. Чешихина учебное пособие. – М.: МГСУ «Союз», 2000. – 250 с.</w:t>
      </w:r>
    </w:p>
    <w:p w:rsidR="00F25795" w:rsidRPr="00F25795" w:rsidRDefault="00F25795" w:rsidP="00F25795">
      <w:pPr>
        <w:pStyle w:val="ad"/>
        <w:numPr>
          <w:ilvl w:val="0"/>
          <w:numId w:val="30"/>
        </w:numPr>
        <w:ind w:left="0"/>
        <w:rPr>
          <w:lang w:eastAsia="ru-RU"/>
        </w:rPr>
      </w:pPr>
      <w:r w:rsidRPr="00F25795">
        <w:rPr>
          <w:lang w:eastAsia="ru-RU"/>
        </w:rPr>
        <w:t>Дыхательная гимнастика Бутейко и Стрельниковой [Электронный ресурс] // STOPRINIT.RU – 2020. – Режим доступа: https://stoprinit.ru/lechenie/dyxatelnaya-gimnastika-butejko-i-strelnikovoj.html</w:t>
      </w:r>
    </w:p>
    <w:p w:rsidR="00F25795" w:rsidRPr="00F25795" w:rsidRDefault="00F25795" w:rsidP="00F25795">
      <w:pPr>
        <w:pStyle w:val="ad"/>
        <w:numPr>
          <w:ilvl w:val="0"/>
          <w:numId w:val="30"/>
        </w:numPr>
        <w:ind w:left="0"/>
        <w:rPr>
          <w:lang w:eastAsia="ru-RU"/>
        </w:rPr>
      </w:pPr>
      <w:r w:rsidRPr="00F25795">
        <w:rPr>
          <w:lang w:eastAsia="ru-RU"/>
        </w:rPr>
        <w:t>Некоторые методы дыхательной гимнастики [Электронный ресурс] // Sam-sebe-apteka.ru – Режим доступа: http://sam-sebe-apteka.ru/71-dyhanie/treningi-dlya-uluchsheniya-dyhaniya/394-metody-dyhatelnoj-gimnastiki</w:t>
      </w:r>
    </w:p>
    <w:p w:rsidR="00F25795" w:rsidRDefault="00F25795" w:rsidP="00F25795">
      <w:pPr>
        <w:pStyle w:val="ad"/>
        <w:numPr>
          <w:ilvl w:val="0"/>
          <w:numId w:val="30"/>
        </w:numPr>
        <w:ind w:left="0"/>
        <w:rPr>
          <w:lang w:eastAsia="ru-RU"/>
        </w:rPr>
      </w:pPr>
      <w:r w:rsidRPr="00F25795">
        <w:rPr>
          <w:lang w:eastAsia="ru-RU"/>
        </w:rPr>
        <w:t xml:space="preserve">Система К. </w:t>
      </w:r>
      <w:proofErr w:type="spellStart"/>
      <w:r w:rsidRPr="00F25795">
        <w:rPr>
          <w:lang w:eastAsia="ru-RU"/>
        </w:rPr>
        <w:t>Динейки</w:t>
      </w:r>
      <w:proofErr w:type="spellEnd"/>
      <w:r w:rsidRPr="00F25795">
        <w:rPr>
          <w:lang w:eastAsia="ru-RU"/>
        </w:rPr>
        <w:t xml:space="preserve"> [Электронный ресурс] // Studwood.ru – Режим доступа: https://studwood.ru/1168172/turizm/sistema_dineyki</w:t>
      </w:r>
    </w:p>
    <w:p w:rsidR="00DE6772" w:rsidRPr="00F25795" w:rsidRDefault="00DE6772" w:rsidP="00A963FE">
      <w:pPr>
        <w:pStyle w:val="ad"/>
        <w:numPr>
          <w:ilvl w:val="0"/>
          <w:numId w:val="30"/>
        </w:numPr>
        <w:ind w:left="-284" w:firstLine="0"/>
        <w:rPr>
          <w:lang w:eastAsia="ru-RU"/>
        </w:rPr>
      </w:pPr>
      <w:r>
        <w:rPr>
          <w:lang w:eastAsia="ru-RU"/>
        </w:rPr>
        <w:t xml:space="preserve"> Гипотония </w:t>
      </w:r>
      <w:r w:rsidRPr="00F25795">
        <w:rPr>
          <w:lang w:eastAsia="ru-RU"/>
        </w:rPr>
        <w:t>[Электронный ресурс]</w:t>
      </w:r>
      <w:r w:rsidR="00A963FE" w:rsidRPr="00F25795">
        <w:rPr>
          <w:lang w:eastAsia="ru-RU"/>
        </w:rPr>
        <w:t xml:space="preserve"> – Режим доступа:</w:t>
      </w:r>
      <w:r w:rsidR="00A963FE" w:rsidRPr="00A963FE">
        <w:t xml:space="preserve"> </w:t>
      </w:r>
      <w:r w:rsidR="00A963FE" w:rsidRPr="00A963FE">
        <w:rPr>
          <w:lang w:eastAsia="ru-RU"/>
        </w:rPr>
        <w:t>https://abc-medicina.com/kardiologiya/gipoto</w:t>
      </w:r>
      <w:r w:rsidR="00A963FE">
        <w:rPr>
          <w:lang w:eastAsia="ru-RU"/>
        </w:rPr>
        <w:t>nija</w:t>
      </w:r>
    </w:p>
    <w:p w:rsidR="00F25795" w:rsidRPr="009E3D56" w:rsidRDefault="00F25795" w:rsidP="00F25795">
      <w:pPr>
        <w:pStyle w:val="ad"/>
        <w:ind w:left="0" w:firstLine="0"/>
        <w:rPr>
          <w:color w:val="000000"/>
          <w:spacing w:val="6"/>
        </w:rPr>
      </w:pPr>
    </w:p>
    <w:sectPr w:rsidR="00F25795" w:rsidRPr="009E3D56" w:rsidSect="00BC1384">
      <w:headerReference w:type="default" r:id="rId8"/>
      <w:pgSz w:w="11906" w:h="16838"/>
      <w:pgMar w:top="851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0B9" w:rsidRDefault="00AC60B9">
      <w:pPr>
        <w:spacing w:line="240" w:lineRule="auto"/>
      </w:pPr>
      <w:r>
        <w:separator/>
      </w:r>
    </w:p>
  </w:endnote>
  <w:endnote w:type="continuationSeparator" w:id="0">
    <w:p w:rsidR="00AC60B9" w:rsidRDefault="00AC6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0B9" w:rsidRDefault="00AC60B9">
      <w:pPr>
        <w:spacing w:line="240" w:lineRule="auto"/>
      </w:pPr>
      <w:r>
        <w:separator/>
      </w:r>
    </w:p>
  </w:footnote>
  <w:footnote w:type="continuationSeparator" w:id="0">
    <w:p w:rsidR="00AC60B9" w:rsidRDefault="00AC6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23FAD" w:rsidRDefault="00C23FAD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883">
          <w:rPr>
            <w:noProof/>
          </w:rPr>
          <w:t>2</w:t>
        </w:r>
        <w:r>
          <w:fldChar w:fldCharType="end"/>
        </w:r>
      </w:p>
    </w:sdtContent>
  </w:sdt>
  <w:p w:rsidR="00C23FAD" w:rsidRDefault="00C23FA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1C4F"/>
    <w:multiLevelType w:val="hybridMultilevel"/>
    <w:tmpl w:val="68365CE6"/>
    <w:lvl w:ilvl="0" w:tplc="531606A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45BD6"/>
    <w:multiLevelType w:val="multilevel"/>
    <w:tmpl w:val="B9DC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B1916"/>
    <w:multiLevelType w:val="multilevel"/>
    <w:tmpl w:val="3CE8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53AC2"/>
    <w:multiLevelType w:val="hybridMultilevel"/>
    <w:tmpl w:val="EA5C8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07E75"/>
    <w:multiLevelType w:val="multilevel"/>
    <w:tmpl w:val="2484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70501"/>
    <w:multiLevelType w:val="multilevel"/>
    <w:tmpl w:val="D830326E"/>
    <w:lvl w:ilvl="0">
      <w:start w:val="1"/>
      <w:numFmt w:val="decimal"/>
      <w:lvlText w:val="%1."/>
      <w:lvlJc w:val="left"/>
      <w:pPr>
        <w:ind w:left="829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835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1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78" w:hanging="1440"/>
      </w:pPr>
      <w:rPr>
        <w:rFonts w:hint="default"/>
      </w:rPr>
    </w:lvl>
  </w:abstractNum>
  <w:abstractNum w:abstractNumId="7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A6DAD"/>
    <w:multiLevelType w:val="hybridMultilevel"/>
    <w:tmpl w:val="8F262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03446"/>
    <w:multiLevelType w:val="hybridMultilevel"/>
    <w:tmpl w:val="2CF06FD4"/>
    <w:lvl w:ilvl="0" w:tplc="0419000F">
      <w:start w:val="1"/>
      <w:numFmt w:val="decimal"/>
      <w:lvlText w:val="%1."/>
      <w:lvlJc w:val="left"/>
      <w:pPr>
        <w:tabs>
          <w:tab w:val="num" w:pos="388"/>
        </w:tabs>
        <w:ind w:left="3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DE31EF"/>
    <w:multiLevelType w:val="hybridMultilevel"/>
    <w:tmpl w:val="D10C4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57966"/>
    <w:multiLevelType w:val="hybridMultilevel"/>
    <w:tmpl w:val="34343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1192A"/>
    <w:multiLevelType w:val="hybridMultilevel"/>
    <w:tmpl w:val="A508B12A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65BCB"/>
    <w:multiLevelType w:val="hybridMultilevel"/>
    <w:tmpl w:val="905225A4"/>
    <w:lvl w:ilvl="0" w:tplc="22069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245DF3"/>
    <w:multiLevelType w:val="hybridMultilevel"/>
    <w:tmpl w:val="4F7A884C"/>
    <w:lvl w:ilvl="0" w:tplc="0419000F">
      <w:start w:val="1"/>
      <w:numFmt w:val="decimal"/>
      <w:lvlText w:val="%1."/>
      <w:lvlJc w:val="left"/>
      <w:pPr>
        <w:ind w:left="9575" w:hanging="360"/>
      </w:pPr>
    </w:lvl>
    <w:lvl w:ilvl="1" w:tplc="04190019" w:tentative="1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5" w15:restartNumberingAfterBreak="0">
    <w:nsid w:val="44407FCC"/>
    <w:multiLevelType w:val="hybridMultilevel"/>
    <w:tmpl w:val="1B12E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761CA4"/>
    <w:multiLevelType w:val="hybridMultilevel"/>
    <w:tmpl w:val="012649AE"/>
    <w:lvl w:ilvl="0" w:tplc="0419000F">
      <w:start w:val="1"/>
      <w:numFmt w:val="decimal"/>
      <w:lvlText w:val="%1."/>
      <w:lvlJc w:val="left"/>
      <w:pPr>
        <w:ind w:left="3589" w:hanging="360"/>
      </w:p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9" w15:restartNumberingAfterBreak="0">
    <w:nsid w:val="4E903C57"/>
    <w:multiLevelType w:val="hybridMultilevel"/>
    <w:tmpl w:val="3AC2B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62762"/>
    <w:multiLevelType w:val="multilevel"/>
    <w:tmpl w:val="4576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F97719"/>
    <w:multiLevelType w:val="hybridMultilevel"/>
    <w:tmpl w:val="A95A5028"/>
    <w:lvl w:ilvl="0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2" w15:restartNumberingAfterBreak="0">
    <w:nsid w:val="58AC101A"/>
    <w:multiLevelType w:val="hybridMultilevel"/>
    <w:tmpl w:val="C6AC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D1A9B"/>
    <w:multiLevelType w:val="multilevel"/>
    <w:tmpl w:val="C46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F44FDC"/>
    <w:multiLevelType w:val="hybridMultilevel"/>
    <w:tmpl w:val="CF266E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D3740"/>
    <w:multiLevelType w:val="hybridMultilevel"/>
    <w:tmpl w:val="93E8BA06"/>
    <w:lvl w:ilvl="0" w:tplc="53160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1924C56"/>
    <w:multiLevelType w:val="hybridMultilevel"/>
    <w:tmpl w:val="D018C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215593A"/>
    <w:multiLevelType w:val="hybridMultilevel"/>
    <w:tmpl w:val="AD6C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1531E"/>
    <w:multiLevelType w:val="hybridMultilevel"/>
    <w:tmpl w:val="CB5632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30" w15:restartNumberingAfterBreak="0">
    <w:nsid w:val="796A2489"/>
    <w:multiLevelType w:val="multilevel"/>
    <w:tmpl w:val="CABC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6B56A3"/>
    <w:multiLevelType w:val="multilevel"/>
    <w:tmpl w:val="0B287B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C2D1903"/>
    <w:multiLevelType w:val="multilevel"/>
    <w:tmpl w:val="9096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5"/>
  </w:num>
  <w:num w:numId="4">
    <w:abstractNumId w:val="25"/>
  </w:num>
  <w:num w:numId="5">
    <w:abstractNumId w:val="7"/>
  </w:num>
  <w:num w:numId="6">
    <w:abstractNumId w:val="25"/>
    <w:lvlOverride w:ilvl="0">
      <w:startOverride w:val="1"/>
    </w:lvlOverride>
  </w:num>
  <w:num w:numId="7">
    <w:abstractNumId w:val="31"/>
  </w:num>
  <w:num w:numId="8">
    <w:abstractNumId w:val="0"/>
  </w:num>
  <w:num w:numId="9">
    <w:abstractNumId w:val="33"/>
  </w:num>
  <w:num w:numId="10">
    <w:abstractNumId w:val="6"/>
  </w:num>
  <w:num w:numId="11">
    <w:abstractNumId w:val="9"/>
  </w:num>
  <w:num w:numId="12">
    <w:abstractNumId w:val="28"/>
  </w:num>
  <w:num w:numId="13">
    <w:abstractNumId w:val="8"/>
  </w:num>
  <w:num w:numId="14">
    <w:abstractNumId w:val="11"/>
  </w:num>
  <w:num w:numId="15">
    <w:abstractNumId w:val="12"/>
  </w:num>
  <w:num w:numId="16">
    <w:abstractNumId w:val="29"/>
  </w:num>
  <w:num w:numId="17">
    <w:abstractNumId w:val="4"/>
  </w:num>
  <w:num w:numId="18">
    <w:abstractNumId w:val="10"/>
  </w:num>
  <w:num w:numId="19">
    <w:abstractNumId w:val="14"/>
  </w:num>
  <w:num w:numId="20">
    <w:abstractNumId w:val="20"/>
  </w:num>
  <w:num w:numId="21">
    <w:abstractNumId w:val="2"/>
  </w:num>
  <w:num w:numId="22">
    <w:abstractNumId w:val="32"/>
  </w:num>
  <w:num w:numId="23">
    <w:abstractNumId w:val="5"/>
  </w:num>
  <w:num w:numId="24">
    <w:abstractNumId w:val="3"/>
  </w:num>
  <w:num w:numId="25">
    <w:abstractNumId w:val="30"/>
  </w:num>
  <w:num w:numId="26">
    <w:abstractNumId w:val="19"/>
  </w:num>
  <w:num w:numId="27">
    <w:abstractNumId w:val="22"/>
  </w:num>
  <w:num w:numId="28">
    <w:abstractNumId w:val="27"/>
  </w:num>
  <w:num w:numId="29">
    <w:abstractNumId w:val="26"/>
  </w:num>
  <w:num w:numId="30">
    <w:abstractNumId w:val="1"/>
  </w:num>
  <w:num w:numId="31">
    <w:abstractNumId w:val="23"/>
  </w:num>
  <w:num w:numId="32">
    <w:abstractNumId w:val="24"/>
  </w:num>
  <w:num w:numId="33">
    <w:abstractNumId w:val="18"/>
  </w:num>
  <w:num w:numId="34">
    <w:abstractNumId w:val="21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60"/>
    <w:rsid w:val="00005096"/>
    <w:rsid w:val="0001479E"/>
    <w:rsid w:val="0002382B"/>
    <w:rsid w:val="00025A49"/>
    <w:rsid w:val="00031798"/>
    <w:rsid w:val="000442D8"/>
    <w:rsid w:val="00046BEC"/>
    <w:rsid w:val="00076F35"/>
    <w:rsid w:val="00095469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6A65"/>
    <w:rsid w:val="00187DAB"/>
    <w:rsid w:val="00195511"/>
    <w:rsid w:val="001A23EC"/>
    <w:rsid w:val="001C076F"/>
    <w:rsid w:val="001C254E"/>
    <w:rsid w:val="001D4C49"/>
    <w:rsid w:val="001D6807"/>
    <w:rsid w:val="001F17C2"/>
    <w:rsid w:val="001F5B24"/>
    <w:rsid w:val="002003B0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96984"/>
    <w:rsid w:val="002A4583"/>
    <w:rsid w:val="002A46C3"/>
    <w:rsid w:val="002A56B7"/>
    <w:rsid w:val="002A63B5"/>
    <w:rsid w:val="002B04C6"/>
    <w:rsid w:val="002B0F6E"/>
    <w:rsid w:val="002B3CBE"/>
    <w:rsid w:val="002C2E43"/>
    <w:rsid w:val="002C4EEB"/>
    <w:rsid w:val="002D2F42"/>
    <w:rsid w:val="002D41EC"/>
    <w:rsid w:val="002E63F1"/>
    <w:rsid w:val="002E7B5F"/>
    <w:rsid w:val="002F7182"/>
    <w:rsid w:val="00302BEF"/>
    <w:rsid w:val="00303883"/>
    <w:rsid w:val="0030662B"/>
    <w:rsid w:val="003106A0"/>
    <w:rsid w:val="00310A02"/>
    <w:rsid w:val="00316C8B"/>
    <w:rsid w:val="00320D35"/>
    <w:rsid w:val="003258CA"/>
    <w:rsid w:val="00343655"/>
    <w:rsid w:val="00372100"/>
    <w:rsid w:val="003839C8"/>
    <w:rsid w:val="003911E0"/>
    <w:rsid w:val="003920F4"/>
    <w:rsid w:val="003A79E5"/>
    <w:rsid w:val="003A7FEC"/>
    <w:rsid w:val="003E53E5"/>
    <w:rsid w:val="003E7B9E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56722"/>
    <w:rsid w:val="00461D15"/>
    <w:rsid w:val="00462EAA"/>
    <w:rsid w:val="004636B0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179A3"/>
    <w:rsid w:val="00520680"/>
    <w:rsid w:val="00526AD1"/>
    <w:rsid w:val="00530663"/>
    <w:rsid w:val="005360B0"/>
    <w:rsid w:val="0056060D"/>
    <w:rsid w:val="005652D4"/>
    <w:rsid w:val="00572EAD"/>
    <w:rsid w:val="00574508"/>
    <w:rsid w:val="0057734E"/>
    <w:rsid w:val="005976E1"/>
    <w:rsid w:val="005A105A"/>
    <w:rsid w:val="005B1D06"/>
    <w:rsid w:val="005B5122"/>
    <w:rsid w:val="005C07F4"/>
    <w:rsid w:val="005C0E3E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786E"/>
    <w:rsid w:val="006533D1"/>
    <w:rsid w:val="00660D6B"/>
    <w:rsid w:val="00671A63"/>
    <w:rsid w:val="00694957"/>
    <w:rsid w:val="00694FAE"/>
    <w:rsid w:val="00697A06"/>
    <w:rsid w:val="006A6BF9"/>
    <w:rsid w:val="006B0139"/>
    <w:rsid w:val="006B4242"/>
    <w:rsid w:val="006B6D24"/>
    <w:rsid w:val="006C1451"/>
    <w:rsid w:val="006C7C06"/>
    <w:rsid w:val="006E1803"/>
    <w:rsid w:val="006E1D0E"/>
    <w:rsid w:val="00707F22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28D7"/>
    <w:rsid w:val="00764344"/>
    <w:rsid w:val="00773562"/>
    <w:rsid w:val="00785C78"/>
    <w:rsid w:val="007969D9"/>
    <w:rsid w:val="007A0E80"/>
    <w:rsid w:val="007A0FE9"/>
    <w:rsid w:val="007A18BF"/>
    <w:rsid w:val="007C14B7"/>
    <w:rsid w:val="007D2B2F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2E83"/>
    <w:rsid w:val="00836A20"/>
    <w:rsid w:val="008426AE"/>
    <w:rsid w:val="00842B3F"/>
    <w:rsid w:val="00843976"/>
    <w:rsid w:val="008446BC"/>
    <w:rsid w:val="008505D5"/>
    <w:rsid w:val="00850D5B"/>
    <w:rsid w:val="00862F8D"/>
    <w:rsid w:val="00872157"/>
    <w:rsid w:val="00872340"/>
    <w:rsid w:val="0088170E"/>
    <w:rsid w:val="008876A2"/>
    <w:rsid w:val="008A093B"/>
    <w:rsid w:val="008B379D"/>
    <w:rsid w:val="008D2114"/>
    <w:rsid w:val="008D3C23"/>
    <w:rsid w:val="008D771C"/>
    <w:rsid w:val="008E28B9"/>
    <w:rsid w:val="008F4305"/>
    <w:rsid w:val="008F63E2"/>
    <w:rsid w:val="009149F4"/>
    <w:rsid w:val="00946EC8"/>
    <w:rsid w:val="00955855"/>
    <w:rsid w:val="00961B8F"/>
    <w:rsid w:val="009763C9"/>
    <w:rsid w:val="009808DF"/>
    <w:rsid w:val="009830B8"/>
    <w:rsid w:val="00985EAD"/>
    <w:rsid w:val="0099181A"/>
    <w:rsid w:val="0099284C"/>
    <w:rsid w:val="009942E8"/>
    <w:rsid w:val="00994E0F"/>
    <w:rsid w:val="00995CE9"/>
    <w:rsid w:val="009A0625"/>
    <w:rsid w:val="009B1ECE"/>
    <w:rsid w:val="009B7022"/>
    <w:rsid w:val="009E125D"/>
    <w:rsid w:val="009E2376"/>
    <w:rsid w:val="009E3D56"/>
    <w:rsid w:val="009E4572"/>
    <w:rsid w:val="009F3CAB"/>
    <w:rsid w:val="00A0497C"/>
    <w:rsid w:val="00A06F75"/>
    <w:rsid w:val="00A15423"/>
    <w:rsid w:val="00A22095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963FE"/>
    <w:rsid w:val="00AA7C67"/>
    <w:rsid w:val="00AC5CC7"/>
    <w:rsid w:val="00AC60B9"/>
    <w:rsid w:val="00AC69FA"/>
    <w:rsid w:val="00AC7022"/>
    <w:rsid w:val="00AD491B"/>
    <w:rsid w:val="00AD51E7"/>
    <w:rsid w:val="00AF6826"/>
    <w:rsid w:val="00B01247"/>
    <w:rsid w:val="00B0777A"/>
    <w:rsid w:val="00B14CE5"/>
    <w:rsid w:val="00B20174"/>
    <w:rsid w:val="00B21DB9"/>
    <w:rsid w:val="00B233F4"/>
    <w:rsid w:val="00B24676"/>
    <w:rsid w:val="00B4290B"/>
    <w:rsid w:val="00B432D8"/>
    <w:rsid w:val="00B56B76"/>
    <w:rsid w:val="00B638EB"/>
    <w:rsid w:val="00B704D1"/>
    <w:rsid w:val="00B70C62"/>
    <w:rsid w:val="00B76BD7"/>
    <w:rsid w:val="00B938AA"/>
    <w:rsid w:val="00B93C91"/>
    <w:rsid w:val="00BA5186"/>
    <w:rsid w:val="00BA6C82"/>
    <w:rsid w:val="00BB06E6"/>
    <w:rsid w:val="00BC1384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3FAD"/>
    <w:rsid w:val="00C269BA"/>
    <w:rsid w:val="00C31B0B"/>
    <w:rsid w:val="00C335D8"/>
    <w:rsid w:val="00C47A9A"/>
    <w:rsid w:val="00C61D99"/>
    <w:rsid w:val="00C63375"/>
    <w:rsid w:val="00C677E2"/>
    <w:rsid w:val="00C7049A"/>
    <w:rsid w:val="00C73427"/>
    <w:rsid w:val="00C77C70"/>
    <w:rsid w:val="00CA178A"/>
    <w:rsid w:val="00CA222A"/>
    <w:rsid w:val="00CB5A39"/>
    <w:rsid w:val="00CB7CC7"/>
    <w:rsid w:val="00CC6120"/>
    <w:rsid w:val="00CD5D74"/>
    <w:rsid w:val="00CD6F1E"/>
    <w:rsid w:val="00CD730F"/>
    <w:rsid w:val="00CD7884"/>
    <w:rsid w:val="00CF0E0F"/>
    <w:rsid w:val="00CF5693"/>
    <w:rsid w:val="00D01801"/>
    <w:rsid w:val="00D1683A"/>
    <w:rsid w:val="00D248BB"/>
    <w:rsid w:val="00D3650B"/>
    <w:rsid w:val="00D40263"/>
    <w:rsid w:val="00D42528"/>
    <w:rsid w:val="00D50568"/>
    <w:rsid w:val="00D76F2F"/>
    <w:rsid w:val="00D776F4"/>
    <w:rsid w:val="00D8433B"/>
    <w:rsid w:val="00D91205"/>
    <w:rsid w:val="00D9613A"/>
    <w:rsid w:val="00D97A6D"/>
    <w:rsid w:val="00D97CC1"/>
    <w:rsid w:val="00DA05EF"/>
    <w:rsid w:val="00DA297F"/>
    <w:rsid w:val="00DA312A"/>
    <w:rsid w:val="00DA5F03"/>
    <w:rsid w:val="00DB3D18"/>
    <w:rsid w:val="00DD246B"/>
    <w:rsid w:val="00DE5974"/>
    <w:rsid w:val="00DE6772"/>
    <w:rsid w:val="00DF283A"/>
    <w:rsid w:val="00DF2B09"/>
    <w:rsid w:val="00E00BFF"/>
    <w:rsid w:val="00E014A1"/>
    <w:rsid w:val="00E0494C"/>
    <w:rsid w:val="00E07143"/>
    <w:rsid w:val="00E15728"/>
    <w:rsid w:val="00E252BA"/>
    <w:rsid w:val="00E3627E"/>
    <w:rsid w:val="00E36B87"/>
    <w:rsid w:val="00E44AC1"/>
    <w:rsid w:val="00E5084D"/>
    <w:rsid w:val="00E8336F"/>
    <w:rsid w:val="00E91BD1"/>
    <w:rsid w:val="00E93970"/>
    <w:rsid w:val="00EA12CA"/>
    <w:rsid w:val="00EA37C5"/>
    <w:rsid w:val="00EA7123"/>
    <w:rsid w:val="00EB1B04"/>
    <w:rsid w:val="00EB6075"/>
    <w:rsid w:val="00EC2496"/>
    <w:rsid w:val="00ED238F"/>
    <w:rsid w:val="00EE06C2"/>
    <w:rsid w:val="00EF01F8"/>
    <w:rsid w:val="00EF7559"/>
    <w:rsid w:val="00F03754"/>
    <w:rsid w:val="00F07C29"/>
    <w:rsid w:val="00F13D80"/>
    <w:rsid w:val="00F201E4"/>
    <w:rsid w:val="00F2089C"/>
    <w:rsid w:val="00F2285F"/>
    <w:rsid w:val="00F25795"/>
    <w:rsid w:val="00F26CB7"/>
    <w:rsid w:val="00F40A8D"/>
    <w:rsid w:val="00F42715"/>
    <w:rsid w:val="00F42E85"/>
    <w:rsid w:val="00F44BC3"/>
    <w:rsid w:val="00F450C3"/>
    <w:rsid w:val="00F64C46"/>
    <w:rsid w:val="00F711A5"/>
    <w:rsid w:val="00F83047"/>
    <w:rsid w:val="00F83159"/>
    <w:rsid w:val="00FA05D3"/>
    <w:rsid w:val="00FA73F5"/>
    <w:rsid w:val="00FB1E18"/>
    <w:rsid w:val="00FB2E89"/>
    <w:rsid w:val="00FB35B7"/>
    <w:rsid w:val="00FB4599"/>
    <w:rsid w:val="00FD3B8D"/>
    <w:rsid w:val="00FE0711"/>
    <w:rsid w:val="00FE381E"/>
    <w:rsid w:val="00FF1D48"/>
    <w:rsid w:val="00FF28CD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F2DCE"/>
  <w15:chartTrackingRefBased/>
  <w15:docId w15:val="{2AEA3DB7-B2D4-41B2-9C79-14F08818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5795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1683A"/>
    <w:pPr>
      <w:keepNext/>
      <w:keepLines/>
      <w:numPr>
        <w:ilvl w:val="1"/>
        <w:numId w:val="7"/>
      </w:numPr>
      <w:spacing w:before="100" w:beforeAutospacing="1" w:after="240" w:line="240" w:lineRule="auto"/>
      <w:ind w:left="1418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227A6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126205"/>
    <w:pPr>
      <w:spacing w:after="0" w:line="240" w:lineRule="auto"/>
      <w:jc w:val="both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E5084D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D1683A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8227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character" w:customStyle="1" w:styleId="Report0Char">
    <w:name w:val="Report0 Char"/>
    <w:basedOn w:val="a1"/>
    <w:link w:val="Report0"/>
    <w:semiHidden/>
    <w:locked/>
    <w:rsid w:val="007D2B2F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0"/>
    <w:link w:val="Report0Char"/>
    <w:semiHidden/>
    <w:qFormat/>
    <w:rsid w:val="007D2B2F"/>
    <w:pPr>
      <w:spacing w:after="0"/>
      <w:contextualSpacing w:val="0"/>
    </w:pPr>
    <w:rPr>
      <w:rFonts w:cs="Times New Roman"/>
      <w:szCs w:val="36"/>
    </w:rPr>
  </w:style>
  <w:style w:type="character" w:customStyle="1" w:styleId="mw-headline">
    <w:name w:val="mw-headline"/>
    <w:basedOn w:val="a1"/>
    <w:rsid w:val="007D2B2F"/>
  </w:style>
  <w:style w:type="character" w:customStyle="1" w:styleId="mw-editsection-bracket">
    <w:name w:val="mw-editsection-bracket"/>
    <w:basedOn w:val="a1"/>
    <w:rsid w:val="007D2B2F"/>
  </w:style>
  <w:style w:type="character" w:styleId="af6">
    <w:name w:val="Strong"/>
    <w:basedOn w:val="a1"/>
    <w:uiPriority w:val="22"/>
    <w:qFormat/>
    <w:rsid w:val="007D2B2F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B56B76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msk-figurebody">
    <w:name w:val="msk-figure__body"/>
    <w:basedOn w:val="a0"/>
    <w:rsid w:val="00F07C2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ield">
    <w:name w:val="field"/>
    <w:basedOn w:val="a1"/>
    <w:rsid w:val="00F07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&#1064;&#1072;&#1073;&#1083;&#1086;&#1085;_&#1076;&#1083;&#1103;_&#1086;&#1090;&#1095;&#110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1F98D-0C5C-44DD-B278-9DA99181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Шаблон_для_отчётов.dotx</Template>
  <TotalTime>2210</TotalTime>
  <Pages>10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88</cp:revision>
  <cp:lastPrinted>2019-12-09T10:24:00Z</cp:lastPrinted>
  <dcterms:created xsi:type="dcterms:W3CDTF">2019-10-27T19:28:00Z</dcterms:created>
  <dcterms:modified xsi:type="dcterms:W3CDTF">2021-04-07T12:06:00Z</dcterms:modified>
</cp:coreProperties>
</file>