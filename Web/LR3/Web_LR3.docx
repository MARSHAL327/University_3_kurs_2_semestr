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6FC" w:rsidRDefault="00607286" w:rsidP="00770FC6">
      <w:pPr>
        <w:pStyle w:val="1"/>
      </w:pPr>
      <w:r>
        <w:t>Л</w:t>
      </w:r>
      <w:r w:rsidR="009066FC">
        <w:t xml:space="preserve">АБОРАТОРНАЯ РАБОТА №10 </w:t>
      </w:r>
    </w:p>
    <w:p w:rsidR="00B73F11" w:rsidRDefault="009066FC" w:rsidP="009066FC">
      <w:pPr>
        <w:pStyle w:val="1"/>
        <w:numPr>
          <w:ilvl w:val="0"/>
          <w:numId w:val="0"/>
        </w:numPr>
        <w:ind w:left="432"/>
      </w:pPr>
      <w:r>
        <w:t>«Исследование механизма сессий в PHP»</w:t>
      </w:r>
    </w:p>
    <w:p w:rsidR="009066FC" w:rsidRPr="009066FC" w:rsidRDefault="009066FC" w:rsidP="009066FC"/>
    <w:p w:rsidR="00B73F11" w:rsidRDefault="00B73F11" w:rsidP="00B73F11">
      <w:pPr>
        <w:pStyle w:val="2"/>
        <w:ind w:left="709" w:firstLine="0"/>
      </w:pPr>
      <w:r>
        <w:t>Цель работы</w:t>
      </w:r>
    </w:p>
    <w:p w:rsidR="00607286" w:rsidRDefault="009066FC" w:rsidP="00B73F11">
      <w:r>
        <w:t>Исследовать механизмы сохранения данных в процессе работы пользователя с сайтом, изучить возможности авторизации пользователей с использованием механизма сессий PHP, приобрести практические навыки использования переменных, сохраняющих свое значение при переходе от одной страницы сайта к другой.</w:t>
      </w:r>
    </w:p>
    <w:p w:rsidR="009066FC" w:rsidRDefault="009066FC" w:rsidP="00B73F11"/>
    <w:p w:rsidR="00B73F11" w:rsidRDefault="00B73F11" w:rsidP="00607286">
      <w:pPr>
        <w:pStyle w:val="2"/>
        <w:ind w:firstLine="133"/>
      </w:pPr>
      <w:r>
        <w:t>Порядок выполнения работы</w:t>
      </w:r>
    </w:p>
    <w:p w:rsidR="009066FC" w:rsidRDefault="002B7B5E" w:rsidP="009066FC">
      <w:r>
        <w:t>1. В соответствии с реко</w:t>
      </w:r>
      <w:r w:rsidR="009066FC">
        <w:t xml:space="preserve">мендациями п. 3.2.7 реализовать зону администрирования сайта и переместить в нее страницы «Редактор блога» и «Загрузка сообщений гостевой книги». </w:t>
      </w:r>
    </w:p>
    <w:p w:rsidR="009066FC" w:rsidRDefault="009066FC" w:rsidP="009066FC">
      <w:r>
        <w:t xml:space="preserve">2. Реализовать накопление информации о посетителях (см п. 3.2.6) страниц пользовательского раздела сайта в разработанной для этого таблице базы данных. Структура информации: </w:t>
      </w:r>
    </w:p>
    <w:p w:rsidR="009066FC" w:rsidRDefault="009066FC" w:rsidP="009066FC">
      <w:r>
        <w:sym w:font="Symbol" w:char="F0B7"/>
      </w:r>
      <w:r>
        <w:t xml:space="preserve"> Дата и время посещения; </w:t>
      </w:r>
    </w:p>
    <w:p w:rsidR="009066FC" w:rsidRDefault="009066FC" w:rsidP="009066FC">
      <w:r>
        <w:sym w:font="Symbol" w:char="F0B7"/>
      </w:r>
      <w:r>
        <w:t xml:space="preserve"> IP-адрес компьютера посетителя; </w:t>
      </w:r>
    </w:p>
    <w:p w:rsidR="009066FC" w:rsidRDefault="009066FC" w:rsidP="009066FC">
      <w:r>
        <w:sym w:font="Symbol" w:char="F0B7"/>
      </w:r>
      <w:r>
        <w:t xml:space="preserve"> Имя хоста компьютера посетителя; </w:t>
      </w:r>
    </w:p>
    <w:p w:rsidR="009066FC" w:rsidRDefault="009066FC" w:rsidP="009066FC">
      <w:r>
        <w:sym w:font="Symbol" w:char="F0B7"/>
      </w:r>
      <w:r>
        <w:t xml:space="preserve"> Название браузера, который использовал посетитель. </w:t>
      </w:r>
    </w:p>
    <w:p w:rsidR="009066FC" w:rsidRDefault="009066FC" w:rsidP="009066FC">
      <w:r>
        <w:t xml:space="preserve">3. Добавить в зону администрирования сайта страницу «Статистика посещений», отображающую информацию о посетителях сайта. Реализовать постраничное отображение информации в порядке убывания даты и времени посещения. </w:t>
      </w:r>
    </w:p>
    <w:p w:rsidR="009066FC" w:rsidRDefault="009066FC" w:rsidP="009066FC">
      <w:r>
        <w:t xml:space="preserve">4. Добавить в зону администратора форму входа, содержащую поля логин и пароль. Логин и пароль </w:t>
      </w:r>
      <w:proofErr w:type="spellStart"/>
      <w:r>
        <w:t>админстратора</w:t>
      </w:r>
      <w:proofErr w:type="spellEnd"/>
      <w:r>
        <w:t xml:space="preserve"> хранить к коде программы. Проверку пароля осуществлять сравнением зашифрованного пароля с вычисленны</w:t>
      </w:r>
      <w:r w:rsidR="002B7B5E">
        <w:t xml:space="preserve">м заранее </w:t>
      </w:r>
      <w:proofErr w:type="spellStart"/>
      <w:r w:rsidR="002B7B5E">
        <w:t>хешем</w:t>
      </w:r>
      <w:proofErr w:type="spellEnd"/>
      <w:r w:rsidR="002B7B5E">
        <w:t xml:space="preserve"> верного пароля.</w:t>
      </w:r>
    </w:p>
    <w:p w:rsidR="009066FC" w:rsidRDefault="009066FC" w:rsidP="009066FC">
      <w:r>
        <w:lastRenderedPageBreak/>
        <w:t>5. На всех страницах зоны администратора реализовать проверку авторизации и в случае, если посетитель не авторизован как администратор –перенаправлять польз</w:t>
      </w:r>
      <w:r w:rsidR="002B7B5E">
        <w:t>ователя на страницу авторизации</w:t>
      </w:r>
      <w:r>
        <w:t xml:space="preserve">. </w:t>
      </w:r>
    </w:p>
    <w:p w:rsidR="009066FC" w:rsidRDefault="009066FC" w:rsidP="009066FC">
      <w:r>
        <w:t xml:space="preserve">6. В пользовательском разделе сайта разработать страницу «Регистрация пользователя», содержащую форму для ввода (все поля обязательны к заполнению): </w:t>
      </w:r>
    </w:p>
    <w:p w:rsidR="009066FC" w:rsidRDefault="009066FC" w:rsidP="009066FC">
      <w:r>
        <w:sym w:font="Symbol" w:char="F0B7"/>
      </w:r>
      <w:r>
        <w:t xml:space="preserve"> ФИО пользователя; </w:t>
      </w:r>
    </w:p>
    <w:p w:rsidR="009066FC" w:rsidRDefault="009066FC" w:rsidP="009066FC">
      <w:r>
        <w:sym w:font="Symbol" w:char="F0B7"/>
      </w:r>
      <w:r>
        <w:t xml:space="preserve"> e-</w:t>
      </w:r>
      <w:proofErr w:type="spellStart"/>
      <w:r>
        <w:t>mail</w:t>
      </w:r>
      <w:proofErr w:type="spellEnd"/>
      <w:r>
        <w:t xml:space="preserve"> пользователя; </w:t>
      </w:r>
    </w:p>
    <w:p w:rsidR="009066FC" w:rsidRDefault="009066FC" w:rsidP="009066FC">
      <w:r>
        <w:sym w:font="Symbol" w:char="F0B7"/>
      </w:r>
      <w:r>
        <w:t xml:space="preserve"> логин пользователя; </w:t>
      </w:r>
    </w:p>
    <w:p w:rsidR="009066FC" w:rsidRDefault="009066FC" w:rsidP="009066FC">
      <w:r>
        <w:sym w:font="Symbol" w:char="F0B7"/>
      </w:r>
      <w:r>
        <w:t xml:space="preserve"> пароль пользователя.</w:t>
      </w:r>
    </w:p>
    <w:p w:rsidR="009066FC" w:rsidRDefault="009066FC" w:rsidP="009066FC">
      <w:r>
        <w:t xml:space="preserve">Добавлять введенную пользователем информацию в разработанную таблицу базы данных. Предусмотреть проверку на невозможность добавления двух одинаковых логинов. </w:t>
      </w:r>
    </w:p>
    <w:p w:rsidR="009066FC" w:rsidRDefault="009066FC" w:rsidP="009066FC">
      <w:r>
        <w:t xml:space="preserve">7. Добавить в меню пользовательского раздела сайта ссылку «Войти» на форму авторизации. Форма должна содержать строку ввода логина, строку ввода пароля, кнопку "Войти", а также ссылку «Регистрация» (на страницу «Регистрация пользователя»). После успешной авторизации в меню сайта вместо ссылки «Войти» должна отображаться ссылка "Выйти", при нажатии которой происходит выход авторизированного пользователя (завершение текущей сессии). После успешной авторизации на каждой странице сайта (возможно в области меню) должно отображаться "Пользователь: ФИО" (ФИО – Фамилия Имя Отчество пользователя). </w:t>
      </w:r>
    </w:p>
    <w:p w:rsidR="009066FC" w:rsidRPr="009066FC" w:rsidRDefault="009066FC" w:rsidP="009066FC">
      <w:r>
        <w:t>8. Реализовать отображение результатов тестирования на странице «Тест по дисциплине» только авторизованным пользователям.</w:t>
      </w:r>
    </w:p>
    <w:p w:rsidR="003C42CF" w:rsidRDefault="003C42CF" w:rsidP="00291E3E">
      <w:pPr>
        <w:pStyle w:val="2"/>
        <w:ind w:firstLine="133"/>
      </w:pPr>
      <w:r>
        <w:lastRenderedPageBreak/>
        <w:t>Ход работы</w:t>
      </w:r>
    </w:p>
    <w:p w:rsidR="006A47AC" w:rsidRDefault="00616732" w:rsidP="009669D3">
      <w:pPr>
        <w:pStyle w:val="3"/>
        <w:ind w:left="0" w:firstLine="709"/>
      </w:pPr>
      <w:r>
        <w:t>Реализация раздела администратора</w:t>
      </w:r>
      <w:r w:rsidR="00291E3E">
        <w:t xml:space="preserve"> представлен</w:t>
      </w:r>
      <w:r>
        <w:t>а</w:t>
      </w:r>
      <w:r w:rsidR="00291E3E">
        <w:t xml:space="preserve"> </w:t>
      </w:r>
      <w:r>
        <w:t>на рисунке 3</w:t>
      </w:r>
      <w:r w:rsidR="009669D3">
        <w:t>.1</w:t>
      </w:r>
      <w:r w:rsidR="00291E3E">
        <w:t>.</w:t>
      </w:r>
      <w:r w:rsidR="009669D3" w:rsidRPr="009669D3">
        <w:t xml:space="preserve"> </w:t>
      </w:r>
    </w:p>
    <w:p w:rsidR="009669D3" w:rsidRDefault="00616732" w:rsidP="00616732">
      <w:pPr>
        <w:jc w:val="center"/>
      </w:pPr>
      <w:r w:rsidRPr="00616732">
        <w:rPr>
          <w:noProof/>
          <w:lang w:eastAsia="ru-RU"/>
        </w:rPr>
        <w:drawing>
          <wp:inline distT="0" distB="0" distL="0" distR="0" wp14:anchorId="255ABA97" wp14:editId="7AA34630">
            <wp:extent cx="5470498" cy="190166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8467" cy="190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9CD" w:rsidRPr="00D309CD" w:rsidRDefault="00616732" w:rsidP="00D309CD">
      <w:pPr>
        <w:jc w:val="center"/>
      </w:pPr>
      <w:r>
        <w:t>Рисунок 3</w:t>
      </w:r>
      <w:r w:rsidR="00D309CD">
        <w:t xml:space="preserve">.1 – Реализация </w:t>
      </w:r>
      <w:r>
        <w:t>раздела администратора</w:t>
      </w:r>
    </w:p>
    <w:p w:rsidR="009669D3" w:rsidRPr="009669D3" w:rsidRDefault="009669D3" w:rsidP="009669D3"/>
    <w:p w:rsidR="006A47AC" w:rsidRDefault="00F26365" w:rsidP="00254D44">
      <w:pPr>
        <w:pStyle w:val="3"/>
        <w:ind w:left="0" w:firstLine="709"/>
      </w:pPr>
      <w:r>
        <w:t>На рисунке 3</w:t>
      </w:r>
      <w:r w:rsidR="00277AE5">
        <w:t xml:space="preserve">.2 представлена разработанная страница </w:t>
      </w:r>
      <w:r>
        <w:t>«Статистика посещений». Полна реализация кода представлена в приложении А</w:t>
      </w:r>
    </w:p>
    <w:p w:rsidR="00F26365" w:rsidRDefault="00F26365" w:rsidP="00F26365">
      <w:pPr>
        <w:jc w:val="center"/>
      </w:pPr>
      <w:r w:rsidRPr="00F26365">
        <w:rPr>
          <w:noProof/>
          <w:lang w:eastAsia="ru-RU"/>
        </w:rPr>
        <w:drawing>
          <wp:inline distT="0" distB="0" distL="0" distR="0" wp14:anchorId="48A94E33" wp14:editId="3013F1E1">
            <wp:extent cx="5287010" cy="17367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9051" cy="174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65" w:rsidRPr="00F26365" w:rsidRDefault="00F26365" w:rsidP="00F26365">
      <w:pPr>
        <w:jc w:val="center"/>
      </w:pPr>
      <w:r>
        <w:t>Рисунок 3.2 – Страница «Статистика посещений»</w:t>
      </w:r>
    </w:p>
    <w:p w:rsidR="00277AE5" w:rsidRDefault="00277AE5" w:rsidP="00F26365">
      <w:pPr>
        <w:spacing w:line="259" w:lineRule="auto"/>
        <w:ind w:firstLine="0"/>
        <w:contextualSpacing w:val="0"/>
        <w:jc w:val="left"/>
      </w:pPr>
    </w:p>
    <w:p w:rsidR="00326884" w:rsidRDefault="0045708B" w:rsidP="00326884">
      <w:pPr>
        <w:pStyle w:val="3"/>
        <w:ind w:left="0" w:firstLine="709"/>
      </w:pPr>
      <w:r>
        <w:t>На рисунке 3.3</w:t>
      </w:r>
      <w:r w:rsidR="0000734D">
        <w:t xml:space="preserve"> представлена </w:t>
      </w:r>
      <w:r w:rsidR="00D36D2F">
        <w:t>разработанная страница «Вход в раздел администратора». Полный код представлен в приложении А</w:t>
      </w:r>
    </w:p>
    <w:p w:rsidR="00326884" w:rsidRDefault="00D36D2F" w:rsidP="00326884">
      <w:r w:rsidRPr="00D36D2F">
        <w:rPr>
          <w:noProof/>
          <w:lang w:eastAsia="ru-RU"/>
        </w:rPr>
        <w:drawing>
          <wp:inline distT="0" distB="0" distL="0" distR="0" wp14:anchorId="27BE2F70" wp14:editId="1967A6E8">
            <wp:extent cx="5459904" cy="160616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3591" cy="162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884" w:rsidRPr="008757DC" w:rsidRDefault="00326884" w:rsidP="00326884">
      <w:pPr>
        <w:jc w:val="center"/>
      </w:pPr>
      <w:r>
        <w:t>Р</w:t>
      </w:r>
      <w:r w:rsidR="00D36D2F">
        <w:t>исунок 3.3</w:t>
      </w:r>
      <w:r w:rsidR="0000734D">
        <w:t xml:space="preserve"> – Страница </w:t>
      </w:r>
      <w:r w:rsidR="00D36D2F">
        <w:t>«Вход в раздел администратора»</w:t>
      </w:r>
    </w:p>
    <w:p w:rsidR="00986221" w:rsidRDefault="00986221" w:rsidP="00986221"/>
    <w:p w:rsidR="006A47AC" w:rsidRDefault="00F860B9" w:rsidP="00A17A0B">
      <w:pPr>
        <w:pStyle w:val="3"/>
        <w:ind w:left="0" w:firstLine="709"/>
      </w:pPr>
      <w:r>
        <w:t>При попытке получить доступ к страницам из раздела администратора неавторизованным пользователям появится ошибка (Рисунок 3.4)</w:t>
      </w:r>
    </w:p>
    <w:p w:rsidR="00BB43B8" w:rsidRDefault="00F860B9" w:rsidP="007B391A">
      <w:pPr>
        <w:jc w:val="center"/>
        <w:rPr>
          <w:lang w:val="en-US"/>
        </w:rPr>
      </w:pPr>
      <w:r w:rsidRPr="00F860B9">
        <w:rPr>
          <w:noProof/>
          <w:lang w:eastAsia="ru-RU"/>
        </w:rPr>
        <w:drawing>
          <wp:inline distT="0" distB="0" distL="0" distR="0" wp14:anchorId="2B5F423D" wp14:editId="7A148863">
            <wp:extent cx="5748793" cy="1752598"/>
            <wp:effectExtent l="0" t="0" r="444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73" cy="17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EB" w:rsidRDefault="00F860B9" w:rsidP="000373C2">
      <w:pPr>
        <w:jc w:val="center"/>
      </w:pPr>
      <w:r>
        <w:t>Рисунок 3.4</w:t>
      </w:r>
      <w:r w:rsidR="00C611F8">
        <w:t xml:space="preserve"> –</w:t>
      </w:r>
      <w:r w:rsidR="00C611F8" w:rsidRPr="00C611F8">
        <w:t xml:space="preserve"> </w:t>
      </w:r>
      <w:r>
        <w:t>Ошибка при попытке получить доступ к страницам из раздела администратора</w:t>
      </w:r>
      <w:r w:rsidR="000373C2">
        <w:t xml:space="preserve"> неавторизованным пользователям</w:t>
      </w:r>
    </w:p>
    <w:p w:rsidR="00D527EC" w:rsidRPr="007B391A" w:rsidRDefault="00D527EC" w:rsidP="000373C2">
      <w:pPr>
        <w:jc w:val="center"/>
      </w:pPr>
    </w:p>
    <w:p w:rsidR="00BF27EB" w:rsidRPr="00045C30" w:rsidRDefault="00D527EC" w:rsidP="00045C30">
      <w:pPr>
        <w:pStyle w:val="3"/>
        <w:ind w:left="0" w:firstLine="709"/>
      </w:pPr>
      <w:r>
        <w:t>На рисунке 3.5</w:t>
      </w:r>
      <w:r w:rsidR="005F38EF">
        <w:t xml:space="preserve"> предс</w:t>
      </w:r>
      <w:r>
        <w:t>тавлена разработанная страница регистрации пользователя</w:t>
      </w:r>
      <w:r w:rsidR="000761D7" w:rsidRPr="000761D7">
        <w:t xml:space="preserve">. </w:t>
      </w:r>
      <w:r w:rsidR="000761D7">
        <w:t>Если пользователь с таким логин уже существует появится сообщение с ошибкой (рисунок 3.6)</w:t>
      </w:r>
    </w:p>
    <w:p w:rsidR="00F836AB" w:rsidRDefault="00383D7A" w:rsidP="000761D7">
      <w:pPr>
        <w:ind w:firstLine="0"/>
        <w:jc w:val="center"/>
      </w:pPr>
      <w:r w:rsidRPr="00383D7A">
        <w:rPr>
          <w:noProof/>
          <w:lang w:eastAsia="ru-RU"/>
        </w:rPr>
        <w:drawing>
          <wp:inline distT="0" distB="0" distL="0" distR="0" wp14:anchorId="073A7910" wp14:editId="0A90DB29">
            <wp:extent cx="5940425" cy="27755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D7" w:rsidRDefault="00B661DD" w:rsidP="00045C30">
      <w:pPr>
        <w:ind w:firstLine="0"/>
        <w:jc w:val="center"/>
      </w:pPr>
      <w:r>
        <w:t>Рисунок 3.5</w:t>
      </w:r>
      <w:r w:rsidR="00045C30">
        <w:t xml:space="preserve"> –</w:t>
      </w:r>
      <w:r w:rsidR="00C1159F">
        <w:t xml:space="preserve"> </w:t>
      </w:r>
      <w:r w:rsidR="005F38EF">
        <w:t xml:space="preserve">Страница </w:t>
      </w:r>
      <w:r w:rsidR="00D527EC">
        <w:t>регистрации пользователя</w:t>
      </w:r>
    </w:p>
    <w:p w:rsidR="000761D7" w:rsidRDefault="000761D7" w:rsidP="000761D7">
      <w:r>
        <w:br w:type="page"/>
      </w:r>
    </w:p>
    <w:p w:rsidR="00045C30" w:rsidRDefault="00383D7A" w:rsidP="00045C30">
      <w:pPr>
        <w:ind w:firstLine="0"/>
        <w:jc w:val="center"/>
      </w:pPr>
      <w:r w:rsidRPr="00383D7A">
        <w:rPr>
          <w:noProof/>
          <w:lang w:eastAsia="ru-RU"/>
        </w:rPr>
        <w:lastRenderedPageBreak/>
        <w:drawing>
          <wp:inline distT="0" distB="0" distL="0" distR="0" wp14:anchorId="6751F424" wp14:editId="7E35FC8C">
            <wp:extent cx="5940425" cy="23444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D7" w:rsidRDefault="000761D7" w:rsidP="00045C30">
      <w:pPr>
        <w:ind w:firstLine="0"/>
        <w:jc w:val="center"/>
      </w:pPr>
      <w:r>
        <w:t xml:space="preserve">Рисунок 3.6 – </w:t>
      </w:r>
      <w:r w:rsidR="00383D7A">
        <w:t>Ошибка при попытке зарегистрироваться с одинаковым логином</w:t>
      </w:r>
    </w:p>
    <w:p w:rsidR="000761D7" w:rsidRDefault="000761D7" w:rsidP="00045C30">
      <w:pPr>
        <w:ind w:firstLine="0"/>
        <w:jc w:val="center"/>
      </w:pPr>
    </w:p>
    <w:p w:rsidR="00C1159F" w:rsidRDefault="00614D02" w:rsidP="00C1159F">
      <w:pPr>
        <w:pStyle w:val="3"/>
        <w:ind w:left="0" w:firstLine="709"/>
      </w:pPr>
      <w:r>
        <w:t>На рисунке 3</w:t>
      </w:r>
      <w:r w:rsidR="00C1159F">
        <w:t xml:space="preserve">.7 представлена разработанная страница </w:t>
      </w:r>
      <w:r>
        <w:t>входа пользователя. В шапке сайта появится приветственное сообщение, если пользователь успешно вошёл в систему (Рисунок 3.8)</w:t>
      </w:r>
    </w:p>
    <w:p w:rsidR="00C1159F" w:rsidRDefault="00614D02" w:rsidP="00C1159F">
      <w:pPr>
        <w:jc w:val="center"/>
      </w:pPr>
      <w:r w:rsidRPr="00614D02">
        <w:rPr>
          <w:noProof/>
          <w:lang w:eastAsia="ru-RU"/>
        </w:rPr>
        <w:drawing>
          <wp:inline distT="0" distB="0" distL="0" distR="0" wp14:anchorId="537505FD" wp14:editId="1FE42916">
            <wp:extent cx="5231959" cy="1832164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5413" cy="18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59F" w:rsidRDefault="00614D02" w:rsidP="00C1159F">
      <w:pPr>
        <w:jc w:val="center"/>
      </w:pPr>
      <w:r>
        <w:t>Рисунок 3</w:t>
      </w:r>
      <w:r w:rsidR="00C1159F">
        <w:t xml:space="preserve">.7 – Страница </w:t>
      </w:r>
      <w:r>
        <w:t>входа пользователя</w:t>
      </w:r>
    </w:p>
    <w:p w:rsidR="00614D02" w:rsidRDefault="00614D02" w:rsidP="00C1159F">
      <w:pPr>
        <w:jc w:val="center"/>
        <w:rPr>
          <w:lang w:val="en-US"/>
        </w:rPr>
      </w:pPr>
      <w:r w:rsidRPr="00614D02">
        <w:rPr>
          <w:noProof/>
          <w:lang w:eastAsia="ru-RU"/>
        </w:rPr>
        <w:drawing>
          <wp:inline distT="0" distB="0" distL="0" distR="0" wp14:anchorId="088CA1C8" wp14:editId="50C90053">
            <wp:extent cx="5144494" cy="166295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8410" cy="166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4AF" w:rsidRDefault="00614D02" w:rsidP="00614D02">
      <w:pPr>
        <w:jc w:val="center"/>
      </w:pPr>
      <w:r>
        <w:t>Рисунок 3.8 – Сообщение об успешном входе и приветственное сообщение</w:t>
      </w:r>
      <w:r w:rsidR="00782E2A">
        <w:br w:type="page"/>
      </w:r>
    </w:p>
    <w:p w:rsidR="00782E2A" w:rsidRPr="00782E2A" w:rsidRDefault="007C7304" w:rsidP="00883916">
      <w:pPr>
        <w:pStyle w:val="3"/>
        <w:ind w:left="0" w:firstLine="709"/>
      </w:pPr>
      <w:r>
        <w:lastRenderedPageBreak/>
        <w:t>Если пользователь вошёл в систему ему станут доступны данные о прохождении теста</w:t>
      </w:r>
      <w:r w:rsidR="00016E5B">
        <w:t xml:space="preserve"> (Рисунок 3.9), в противном случае он увидит сообщение (Рисунок 3.10)</w:t>
      </w:r>
    </w:p>
    <w:p w:rsidR="00782E2A" w:rsidRDefault="00016E5B" w:rsidP="00782E2A">
      <w:pPr>
        <w:jc w:val="center"/>
      </w:pPr>
      <w:r w:rsidRPr="00016E5B">
        <w:rPr>
          <w:noProof/>
          <w:lang w:eastAsia="ru-RU"/>
        </w:rPr>
        <w:drawing>
          <wp:inline distT="0" distB="0" distL="0" distR="0" wp14:anchorId="4AABFD2F" wp14:editId="7388AB16">
            <wp:extent cx="5303520" cy="2263704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8506" cy="227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C6" w:rsidRDefault="00782E2A" w:rsidP="00016E5B">
      <w:pPr>
        <w:jc w:val="center"/>
      </w:pPr>
      <w:r>
        <w:t>Р</w:t>
      </w:r>
      <w:r w:rsidR="00016E5B">
        <w:t>исунок 3</w:t>
      </w:r>
      <w:r w:rsidR="00641F7D">
        <w:t>.</w:t>
      </w:r>
      <w:r w:rsidR="00016E5B">
        <w:t>9</w:t>
      </w:r>
      <w:r>
        <w:t xml:space="preserve"> – </w:t>
      </w:r>
      <w:r w:rsidR="00016E5B">
        <w:t>Данные о прохождении теста</w:t>
      </w:r>
    </w:p>
    <w:p w:rsidR="00016E5B" w:rsidRDefault="00016E5B" w:rsidP="00016E5B">
      <w:pPr>
        <w:jc w:val="center"/>
      </w:pPr>
    </w:p>
    <w:p w:rsidR="00016E5B" w:rsidRDefault="00016E5B" w:rsidP="00016E5B">
      <w:pPr>
        <w:jc w:val="center"/>
      </w:pPr>
      <w:r w:rsidRPr="00016E5B">
        <w:rPr>
          <w:noProof/>
          <w:lang w:eastAsia="ru-RU"/>
        </w:rPr>
        <w:drawing>
          <wp:inline distT="0" distB="0" distL="0" distR="0" wp14:anchorId="2B98E09F" wp14:editId="66F467DD">
            <wp:extent cx="5446644" cy="1389753"/>
            <wp:effectExtent l="0" t="0" r="190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2753" cy="140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E5B" w:rsidRDefault="00016E5B" w:rsidP="00016E5B">
      <w:pPr>
        <w:jc w:val="center"/>
      </w:pPr>
      <w:r>
        <w:t>Рисунок 3.10 – Сообщение о необходимости входа</w:t>
      </w:r>
    </w:p>
    <w:p w:rsidR="00B112C6" w:rsidRPr="001E0C47" w:rsidRDefault="00B112C6" w:rsidP="00B112C6">
      <w:pPr>
        <w:ind w:firstLine="0"/>
      </w:pPr>
    </w:p>
    <w:p w:rsidR="000F5B20" w:rsidRDefault="005462B3" w:rsidP="000F5B20">
      <w:pPr>
        <w:pStyle w:val="1"/>
        <w:numPr>
          <w:ilvl w:val="0"/>
          <w:numId w:val="0"/>
        </w:numPr>
      </w:pPr>
      <w:r>
        <w:t>Вывод</w:t>
      </w:r>
    </w:p>
    <w:p w:rsidR="00B112C6" w:rsidRPr="00B112C6" w:rsidRDefault="00B112C6" w:rsidP="00B112C6"/>
    <w:p w:rsidR="009430D5" w:rsidRDefault="003E2CA9" w:rsidP="00B85166">
      <w:r>
        <w:t>В ходе выполнения данной лабораторной работы были исследованы механизмы сохранения данных в процессе работы пользователя с сайтом, изучены возможности авторизации пользователей с использованием механизма сессий PHP, приобретены практические навыки использования переменных, сохраняющих свое значение при переходе от одной страницы сайта к другой. Реализованы административный раздел сайта, а также раздел для пользователей.</w:t>
      </w:r>
      <w:r w:rsidR="00016E5B">
        <w:br w:type="page"/>
      </w:r>
    </w:p>
    <w:p w:rsidR="00C754EF" w:rsidRPr="008757DC" w:rsidRDefault="009430D5" w:rsidP="009430D5">
      <w:pPr>
        <w:pStyle w:val="1"/>
        <w:numPr>
          <w:ilvl w:val="0"/>
          <w:numId w:val="0"/>
        </w:numPr>
      </w:pPr>
      <w:r>
        <w:lastRenderedPageBreak/>
        <w:t>Приложение</w:t>
      </w:r>
      <w:r w:rsidRPr="008757DC">
        <w:t xml:space="preserve"> </w:t>
      </w:r>
      <w:r>
        <w:t>А</w:t>
      </w:r>
    </w:p>
    <w:p w:rsidR="0020260E" w:rsidRDefault="00AC211B" w:rsidP="00B112C6">
      <w:pPr>
        <w:rPr>
          <w:lang w:val="en-US"/>
        </w:rPr>
      </w:pPr>
      <w:r>
        <w:t>Файл</w:t>
      </w:r>
      <w:r w:rsidRPr="009066FC">
        <w:rPr>
          <w:lang w:val="en-US"/>
        </w:rPr>
        <w:t xml:space="preserve"> </w:t>
      </w:r>
      <w:r w:rsidR="008757DC">
        <w:rPr>
          <w:lang w:val="en-US"/>
        </w:rPr>
        <w:t>app/controllers</w:t>
      </w:r>
      <w:r w:rsidRPr="009066FC">
        <w:rPr>
          <w:lang w:val="en-US"/>
        </w:rPr>
        <w:t>/</w:t>
      </w:r>
      <w:proofErr w:type="spellStart"/>
      <w:r w:rsidR="008757DC" w:rsidRPr="008757DC">
        <w:rPr>
          <w:lang w:val="en-US"/>
        </w:rPr>
        <w:t>AdminPanelController</w:t>
      </w:r>
      <w:r w:rsidRPr="000125AF">
        <w:rPr>
          <w:lang w:val="en-US"/>
        </w:rPr>
        <w:t>.</w:t>
      </w:r>
      <w:r>
        <w:rPr>
          <w:lang w:val="en-US"/>
        </w:rPr>
        <w:t>php</w:t>
      </w:r>
      <w:proofErr w:type="spellEnd"/>
    </w:p>
    <w:p w:rsidR="008757DC" w:rsidRPr="008757DC" w:rsidRDefault="008757DC" w:rsidP="008757DC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>
        <w:rPr>
          <w:lang w:val="en-US"/>
        </w:rPr>
        <w:tab/>
      </w:r>
      <w:r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app\controllers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app\core\Controller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app\core\View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class </w:t>
      </w:r>
      <w:proofErr w:type="spellStart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AdminPanelController</w:t>
      </w:r>
      <w:proofErr w:type="spellEnd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 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extends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Controller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>{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8757DC">
        <w:rPr>
          <w:rFonts w:ascii="JetBrains Mono" w:hAnsi="JetBrains Mono"/>
          <w:color w:val="FFC66D"/>
          <w:shd w:val="clear" w:color="auto" w:fill="232525"/>
          <w:lang w:val="en-US"/>
        </w:rPr>
        <w:t>indexAction</w:t>
      </w:r>
      <w:proofErr w:type="spellEnd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view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757DC">
        <w:rPr>
          <w:rFonts w:ascii="JetBrains Mono" w:hAnsi="JetBrains Mono"/>
          <w:color w:val="FFC66D"/>
          <w:shd w:val="clear" w:color="auto" w:fill="232525"/>
          <w:lang w:val="en-US"/>
        </w:rPr>
        <w:t>render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Администратор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menuIndex</w:t>
      </w:r>
      <w:proofErr w:type="spellEnd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 xml:space="preserve">"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8757DC">
        <w:rPr>
          <w:rFonts w:ascii="JetBrains Mono" w:hAnsi="JetBrains Mono"/>
          <w:color w:val="6897BB"/>
          <w:shd w:val="clear" w:color="auto" w:fill="232525"/>
          <w:lang w:val="en-US"/>
        </w:rPr>
        <w:t>0</w:t>
      </w:r>
      <w:r w:rsidRPr="008757DC">
        <w:rPr>
          <w:rFonts w:ascii="JetBrains Mono" w:hAnsi="JetBrains Mono"/>
          <w:color w:val="6897BB"/>
          <w:shd w:val="clear" w:color="auto" w:fill="232525"/>
          <w:lang w:val="en-US"/>
        </w:rPr>
        <w:br/>
        <w:t xml:space="preserve">       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8757DC">
        <w:rPr>
          <w:rFonts w:ascii="JetBrains Mono" w:hAnsi="JetBrains Mono"/>
          <w:color w:val="72737A"/>
          <w:shd w:val="clear" w:color="auto" w:fill="232525"/>
          <w:lang w:val="en-US"/>
        </w:rPr>
        <w:t>loginAction</w:t>
      </w:r>
      <w:proofErr w:type="spellEnd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 xml:space="preserve">$errors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= []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if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(!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empty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$_POST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)) {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loginRes</w:t>
      </w:r>
      <w:proofErr w:type="spellEnd"/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757DC">
        <w:rPr>
          <w:rFonts w:ascii="JetBrains Mono" w:hAnsi="JetBrains Mono"/>
          <w:color w:val="FFC66D"/>
          <w:shd w:val="clear" w:color="auto" w:fill="232525"/>
          <w:lang w:val="en-US"/>
        </w:rPr>
        <w:t>login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if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 !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loginRes</w:t>
      </w:r>
      <w:proofErr w:type="spellEnd"/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)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$errors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[] = 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Неверный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логин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или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пароль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view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757DC">
        <w:rPr>
          <w:rFonts w:ascii="JetBrains Mono" w:hAnsi="JetBrains Mono"/>
          <w:color w:val="FFC66D"/>
          <w:shd w:val="clear" w:color="auto" w:fill="232525"/>
          <w:lang w:val="en-US"/>
        </w:rPr>
        <w:t>render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Вход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в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раздел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администратора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menuIndex</w:t>
      </w:r>
      <w:proofErr w:type="spellEnd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 xml:space="preserve">"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8757DC">
        <w:rPr>
          <w:rFonts w:ascii="JetBrains Mono" w:hAnsi="JetBrains Mono"/>
          <w:color w:val="6897BB"/>
          <w:shd w:val="clear" w:color="auto" w:fill="232525"/>
          <w:lang w:val="en-US"/>
        </w:rPr>
        <w:t>0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 xml:space="preserve">"errors"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$errors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8757DC">
        <w:rPr>
          <w:rFonts w:ascii="JetBrains Mono" w:hAnsi="JetBrains Mono"/>
          <w:color w:val="72737A"/>
          <w:shd w:val="clear" w:color="auto" w:fill="232525"/>
          <w:lang w:val="en-US"/>
        </w:rPr>
        <w:t>logoutAction</w:t>
      </w:r>
      <w:proofErr w:type="spellEnd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(){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$_SESSION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isAdmin</w:t>
      </w:r>
      <w:proofErr w:type="spellEnd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] = </w:t>
      </w:r>
      <w:r w:rsidRPr="008757DC">
        <w:rPr>
          <w:rFonts w:ascii="JetBrains Mono" w:hAnsi="JetBrains Mono"/>
          <w:color w:val="6897BB"/>
          <w:shd w:val="clear" w:color="auto" w:fill="232525"/>
          <w:lang w:val="en-US"/>
        </w:rPr>
        <w:t>0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View::</w:t>
      </w:r>
      <w:r w:rsidRPr="008757DC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redirect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"/"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r w:rsidRPr="008757DC">
        <w:rPr>
          <w:rFonts w:ascii="JetBrains Mono" w:hAnsi="JetBrains Mono"/>
          <w:color w:val="FFC66D"/>
          <w:shd w:val="clear" w:color="auto" w:fill="232525"/>
          <w:lang w:val="en-US"/>
        </w:rPr>
        <w:t>login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if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((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$_POST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"login"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] == 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'admin'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) &amp;&amp; (md5(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$_POST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"password"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]) == 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'd8578edf8458ce06fbc5bb76a58c5ca4'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)) {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$_SESSION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isAdmin</w:t>
      </w:r>
      <w:proofErr w:type="spellEnd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] = </w:t>
      </w:r>
      <w:r w:rsidRPr="008757DC">
        <w:rPr>
          <w:rFonts w:ascii="JetBrains Mono" w:hAnsi="JetBrains Mono"/>
          <w:color w:val="6897BB"/>
          <w:shd w:val="clear" w:color="auto" w:fill="232525"/>
          <w:lang w:val="en-US"/>
        </w:rPr>
        <w:t>1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return true;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$_SESSION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isAdmin</w:t>
      </w:r>
      <w:proofErr w:type="spellEnd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] = </w:t>
      </w:r>
      <w:r w:rsidRPr="008757DC">
        <w:rPr>
          <w:rFonts w:ascii="JetBrains Mono" w:hAnsi="JetBrains Mono"/>
          <w:color w:val="6897BB"/>
          <w:shd w:val="clear" w:color="auto" w:fill="232525"/>
          <w:lang w:val="en-US"/>
        </w:rPr>
        <w:t>0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return false;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static function </w:t>
      </w:r>
      <w:r w:rsidRPr="008757DC">
        <w:rPr>
          <w:rFonts w:ascii="JetBrains Mono" w:hAnsi="JetBrains Mono"/>
          <w:color w:val="FFC66D"/>
          <w:shd w:val="clear" w:color="auto" w:fill="232525"/>
          <w:lang w:val="en-US"/>
        </w:rPr>
        <w:t>authenticate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(){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if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(!</w:t>
      </w:r>
      <w:proofErr w:type="spellStart"/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isset</w:t>
      </w:r>
      <w:proofErr w:type="spellEnd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$_SESSION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isAdmin</w:t>
      </w:r>
      <w:proofErr w:type="spellEnd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]) ||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$_SESSION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isAdmin</w:t>
      </w:r>
      <w:proofErr w:type="spellEnd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] == </w:t>
      </w:r>
      <w:r w:rsidRPr="008757DC">
        <w:rPr>
          <w:rFonts w:ascii="JetBrains Mono" w:hAnsi="JetBrains Mono"/>
          <w:color w:val="6897BB"/>
          <w:shd w:val="clear" w:color="auto" w:fill="232525"/>
          <w:lang w:val="en-US"/>
        </w:rPr>
        <w:t>0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) {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proofErr w:type="spellStart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setcookie</w:t>
      </w:r>
      <w:proofErr w:type="spellEnd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"redirect"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8757DC">
        <w:rPr>
          <w:rFonts w:ascii="JetBrains Mono" w:hAnsi="JetBrains Mono"/>
          <w:color w:val="6897BB"/>
          <w:shd w:val="clear" w:color="auto" w:fill="232525"/>
          <w:lang w:val="en-US"/>
        </w:rPr>
        <w:t>1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8757DC">
        <w:rPr>
          <w:rFonts w:ascii="JetBrains Mono" w:hAnsi="JetBrains Mono"/>
          <w:color w:val="6897BB"/>
          <w:shd w:val="clear" w:color="auto" w:fill="232525"/>
          <w:lang w:val="en-US"/>
        </w:rPr>
        <w:t>0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"/"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View::</w:t>
      </w:r>
      <w:r w:rsidRPr="008757DC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redirect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"/admin/login"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die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}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>}</w:t>
      </w:r>
    </w:p>
    <w:p w:rsidR="008757DC" w:rsidRDefault="008757DC" w:rsidP="008757DC">
      <w:pPr>
        <w:rPr>
          <w:lang w:val="en-US"/>
        </w:rPr>
      </w:pPr>
      <w:r>
        <w:lastRenderedPageBreak/>
        <w:t>Файл</w:t>
      </w:r>
      <w:r w:rsidRPr="009066FC">
        <w:rPr>
          <w:lang w:val="en-US"/>
        </w:rPr>
        <w:t xml:space="preserve"> </w:t>
      </w:r>
      <w:r>
        <w:rPr>
          <w:lang w:val="en-US"/>
        </w:rPr>
        <w:t>app/controllers</w:t>
      </w:r>
      <w:r w:rsidRPr="009066FC">
        <w:rPr>
          <w:lang w:val="en-US"/>
        </w:rPr>
        <w:t>/</w:t>
      </w:r>
      <w:proofErr w:type="spellStart"/>
      <w:r>
        <w:rPr>
          <w:lang w:val="en-US"/>
        </w:rPr>
        <w:t>User</w:t>
      </w:r>
      <w:r w:rsidRPr="008757DC">
        <w:rPr>
          <w:lang w:val="en-US"/>
        </w:rPr>
        <w:t>Controller</w:t>
      </w:r>
      <w:r w:rsidRPr="000125AF">
        <w:rPr>
          <w:lang w:val="en-US"/>
        </w:rPr>
        <w:t>.</w:t>
      </w:r>
      <w:r>
        <w:rPr>
          <w:lang w:val="en-US"/>
        </w:rPr>
        <w:t>php</w:t>
      </w:r>
      <w:proofErr w:type="spellEnd"/>
    </w:p>
    <w:p w:rsidR="008757DC" w:rsidRDefault="008757DC" w:rsidP="008757DC">
      <w:pPr>
        <w:pStyle w:val="HTML"/>
        <w:shd w:val="clear" w:color="auto" w:fill="2B2B2B"/>
        <w:rPr>
          <w:rFonts w:ascii="JetBrains Mono" w:hAnsi="JetBrains Mono"/>
          <w:color w:val="A9B7C6"/>
        </w:rPr>
      </w:pP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app\controllers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app\core\Controller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app\core\View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app\models\</w:t>
      </w:r>
      <w:proofErr w:type="spellStart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UserModel</w:t>
      </w:r>
      <w:proofErr w:type="spellEnd"/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class </w:t>
      </w:r>
      <w:proofErr w:type="spellStart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UserController</w:t>
      </w:r>
      <w:proofErr w:type="spellEnd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 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extends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Controller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>{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private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 xml:space="preserve">$errors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= []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public function </w:t>
      </w:r>
      <w:proofErr w:type="spellStart"/>
      <w:r w:rsidRPr="008757DC">
        <w:rPr>
          <w:rFonts w:ascii="JetBrains Mono" w:hAnsi="JetBrains Mono"/>
          <w:color w:val="72737A"/>
          <w:shd w:val="clear" w:color="auto" w:fill="232525"/>
          <w:lang w:val="en-US"/>
        </w:rPr>
        <w:t>loginAction</w:t>
      </w:r>
      <w:proofErr w:type="spellEnd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(){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if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 !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empty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(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 xml:space="preserve">$_POST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) ){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 xml:space="preserve">errors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model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757DC">
        <w:rPr>
          <w:rFonts w:ascii="JetBrains Mono" w:hAnsi="JetBrains Mono"/>
          <w:color w:val="FFC66D"/>
          <w:shd w:val="clear" w:color="auto" w:fill="232525"/>
          <w:lang w:val="en-US"/>
        </w:rPr>
        <w:t>Validate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$_POST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if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( count(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 xml:space="preserve">errors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) == </w:t>
      </w:r>
      <w:r w:rsidRPr="008757DC">
        <w:rPr>
          <w:rFonts w:ascii="JetBrains Mono" w:hAnsi="JetBrains Mono"/>
          <w:color w:val="6897BB"/>
          <w:shd w:val="clear" w:color="auto" w:fill="232525"/>
          <w:lang w:val="en-US"/>
        </w:rPr>
        <w:t xml:space="preserve">0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){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userData</w:t>
      </w:r>
      <w:proofErr w:type="spellEnd"/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proofErr w:type="spellStart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UserModel</w:t>
      </w:r>
      <w:proofErr w:type="spellEnd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8757DC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find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$_POST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"login"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"login"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if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(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userData</w:t>
      </w:r>
      <w:proofErr w:type="spellEnd"/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!= 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null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){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if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(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userData</w:t>
      </w:r>
      <w:proofErr w:type="spellEnd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 xml:space="preserve">password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== md5(md5(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"salt"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) .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$_POST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"password"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]) ){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   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$_SESSION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user_login</w:t>
      </w:r>
      <w:proofErr w:type="spellEnd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] =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$_POST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"login"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} 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else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{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   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errors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[] = 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Неверный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пароль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} 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else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{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errors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[] = 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Пользователь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с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таким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логином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не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найден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}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}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view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757DC">
        <w:rPr>
          <w:rFonts w:ascii="JetBrains Mono" w:hAnsi="JetBrains Mono"/>
          <w:color w:val="FFC66D"/>
          <w:shd w:val="clear" w:color="auto" w:fill="232525"/>
          <w:lang w:val="en-US"/>
        </w:rPr>
        <w:t>render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Вход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menuIndex</w:t>
      </w:r>
      <w:proofErr w:type="spellEnd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 xml:space="preserve">"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8757DC">
        <w:rPr>
          <w:rFonts w:ascii="JetBrains Mono" w:hAnsi="JetBrains Mono"/>
          <w:color w:val="6897BB"/>
          <w:shd w:val="clear" w:color="auto" w:fill="232525"/>
          <w:lang w:val="en-US"/>
        </w:rPr>
        <w:t>0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 xml:space="preserve">"errors"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errors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br/>
        <w:t xml:space="preserve">       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8757DC">
        <w:rPr>
          <w:rFonts w:ascii="JetBrains Mono" w:hAnsi="JetBrains Mono"/>
          <w:color w:val="72737A"/>
          <w:shd w:val="clear" w:color="auto" w:fill="232525"/>
          <w:lang w:val="en-US"/>
        </w:rPr>
        <w:t>registerAction</w:t>
      </w:r>
      <w:proofErr w:type="spellEnd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(){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if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 !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empty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(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 xml:space="preserve">$_POST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) ){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 xml:space="preserve">errors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model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757DC">
        <w:rPr>
          <w:rFonts w:ascii="JetBrains Mono" w:hAnsi="JetBrains Mono"/>
          <w:color w:val="FFC66D"/>
          <w:shd w:val="clear" w:color="auto" w:fill="232525"/>
          <w:lang w:val="en-US"/>
        </w:rPr>
        <w:t>Validate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$_POST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if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( count(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 xml:space="preserve">errors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) == </w:t>
      </w:r>
      <w:r w:rsidRPr="008757DC">
        <w:rPr>
          <w:rFonts w:ascii="JetBrains Mono" w:hAnsi="JetBrains Mono"/>
          <w:color w:val="6897BB"/>
          <w:shd w:val="clear" w:color="auto" w:fill="232525"/>
          <w:lang w:val="en-US"/>
        </w:rPr>
        <w:t xml:space="preserve">0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){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if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( </w:t>
      </w:r>
      <w:proofErr w:type="spellStart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UserModel</w:t>
      </w:r>
      <w:proofErr w:type="spellEnd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8757DC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find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$_POST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"login"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"login"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) == 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null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){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757DC">
        <w:rPr>
          <w:rFonts w:ascii="JetBrains Mono" w:hAnsi="JetBrains Mono"/>
          <w:color w:val="FFC66D"/>
          <w:shd w:val="clear" w:color="auto" w:fill="232525"/>
          <w:lang w:val="en-US"/>
        </w:rPr>
        <w:t>save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} 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else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{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errors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[] = 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Пользователь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с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таким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логином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уже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существует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}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}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view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757DC">
        <w:rPr>
          <w:rFonts w:ascii="JetBrains Mono" w:hAnsi="JetBrains Mono"/>
          <w:color w:val="FFC66D"/>
          <w:shd w:val="clear" w:color="auto" w:fill="232525"/>
          <w:lang w:val="en-US"/>
        </w:rPr>
        <w:t>render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Регистрация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menuIndex</w:t>
      </w:r>
      <w:proofErr w:type="spellEnd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 xml:space="preserve">"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8757DC">
        <w:rPr>
          <w:rFonts w:ascii="JetBrains Mono" w:hAnsi="JetBrains Mono"/>
          <w:color w:val="6897BB"/>
          <w:shd w:val="clear" w:color="auto" w:fill="232525"/>
          <w:lang w:val="en-US"/>
        </w:rPr>
        <w:t>0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 xml:space="preserve">"errors"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errors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br/>
        <w:t xml:space="preserve">       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8757DC">
        <w:rPr>
          <w:rFonts w:ascii="JetBrains Mono" w:hAnsi="JetBrains Mono"/>
          <w:color w:val="72737A"/>
          <w:shd w:val="clear" w:color="auto" w:fill="232525"/>
          <w:lang w:val="en-US"/>
        </w:rPr>
        <w:t>logoutAction</w:t>
      </w:r>
      <w:proofErr w:type="spellEnd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(){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$_SESSION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user_login</w:t>
      </w:r>
      <w:proofErr w:type="spellEnd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] = 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""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lastRenderedPageBreak/>
        <w:t xml:space="preserve">       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View::</w:t>
      </w:r>
      <w:r w:rsidRPr="008757DC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redirect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"/"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static function </w:t>
      </w:r>
      <w:proofErr w:type="spellStart"/>
      <w:r w:rsidRPr="008757DC">
        <w:rPr>
          <w:rFonts w:ascii="JetBrains Mono" w:hAnsi="JetBrains Mono"/>
          <w:color w:val="FFC66D"/>
          <w:shd w:val="clear" w:color="auto" w:fill="232525"/>
          <w:lang w:val="en-US"/>
        </w:rPr>
        <w:t>isUserLogin</w:t>
      </w:r>
      <w:proofErr w:type="spellEnd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(){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if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 !</w:t>
      </w:r>
      <w:proofErr w:type="spellStart"/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isset</w:t>
      </w:r>
      <w:proofErr w:type="spellEnd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$_SESSION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user_login</w:t>
      </w:r>
      <w:proofErr w:type="spellEnd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]) ||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$_SESSION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user_login</w:t>
      </w:r>
      <w:proofErr w:type="spellEnd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] == 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 xml:space="preserve">""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){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return false;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} 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else return true;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function </w:t>
      </w:r>
      <w:r w:rsidRPr="008757DC">
        <w:rPr>
          <w:rFonts w:ascii="JetBrains Mono" w:hAnsi="JetBrains Mono"/>
          <w:color w:val="FFC66D"/>
          <w:shd w:val="clear" w:color="auto" w:fill="232525"/>
          <w:lang w:val="en-US"/>
        </w:rPr>
        <w:t>save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(){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 xml:space="preserve">$user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new </w:t>
      </w:r>
      <w:proofErr w:type="spellStart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UserModel</w:t>
      </w:r>
      <w:proofErr w:type="spellEnd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$user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fio</w:t>
      </w:r>
      <w:proofErr w:type="spellEnd"/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$_POST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fio</w:t>
      </w:r>
      <w:proofErr w:type="spellEnd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$user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 xml:space="preserve">email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$_POST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"email"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$user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 xml:space="preserve">login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$_POST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"login"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$user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 xml:space="preserve">password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= md5(md5(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"salt"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) . </w:t>
      </w:r>
      <w:r>
        <w:rPr>
          <w:rFonts w:ascii="JetBrains Mono" w:hAnsi="JetBrains Mono"/>
          <w:color w:val="9876AA"/>
          <w:shd w:val="clear" w:color="auto" w:fill="232525"/>
        </w:rPr>
        <w:t>$_POST</w:t>
      </w:r>
      <w:r>
        <w:rPr>
          <w:rFonts w:ascii="JetBrains Mono" w:hAnsi="JetBrains Mono"/>
          <w:color w:val="A9B7C6"/>
          <w:shd w:val="clear" w:color="auto" w:fill="232525"/>
        </w:rPr>
        <w:t>[</w:t>
      </w:r>
      <w:r>
        <w:rPr>
          <w:rFonts w:ascii="JetBrains Mono" w:hAnsi="JetBrains Mono"/>
          <w:color w:val="6A8759"/>
          <w:shd w:val="clear" w:color="auto" w:fill="232525"/>
        </w:rPr>
        <w:t>"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password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"</w:t>
      </w:r>
      <w:r>
        <w:rPr>
          <w:rFonts w:ascii="JetBrains Mono" w:hAnsi="JetBrains Mono"/>
          <w:color w:val="A9B7C6"/>
          <w:shd w:val="clear" w:color="auto" w:fill="232525"/>
        </w:rPr>
        <w:t>])</w:t>
      </w:r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</w:t>
      </w:r>
      <w:r>
        <w:rPr>
          <w:rFonts w:ascii="JetBrains Mono" w:hAnsi="JetBrains Mono"/>
          <w:color w:val="9876AA"/>
          <w:shd w:val="clear" w:color="auto" w:fill="232525"/>
        </w:rPr>
        <w:t>$</w:t>
      </w:r>
      <w:proofErr w:type="spellStart"/>
      <w:r>
        <w:rPr>
          <w:rFonts w:ascii="JetBrains Mono" w:hAnsi="JetBrains Mono"/>
          <w:color w:val="9876AA"/>
          <w:shd w:val="clear" w:color="auto" w:fill="232525"/>
        </w:rPr>
        <w:t>user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-&gt;</w:t>
      </w:r>
      <w:proofErr w:type="spellStart"/>
      <w:r>
        <w:rPr>
          <w:rFonts w:ascii="JetBrains Mono" w:hAnsi="JetBrains Mono"/>
          <w:color w:val="FFC66D"/>
          <w:shd w:val="clear" w:color="auto" w:fill="232525"/>
        </w:rPr>
        <w:t>save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()</w:t>
      </w:r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</w:t>
      </w:r>
      <w:r>
        <w:rPr>
          <w:rFonts w:ascii="JetBrains Mono" w:hAnsi="JetBrains Mono"/>
          <w:color w:val="A9B7C6"/>
          <w:shd w:val="clear" w:color="auto" w:fill="232525"/>
        </w:rPr>
        <w:t>}</w:t>
      </w:r>
      <w:r>
        <w:rPr>
          <w:rFonts w:ascii="JetBrains Mono" w:hAnsi="JetBrains Mono"/>
          <w:color w:val="A9B7C6"/>
          <w:shd w:val="clear" w:color="auto" w:fill="232525"/>
        </w:rPr>
        <w:br/>
        <w:t>}</w:t>
      </w:r>
    </w:p>
    <w:p w:rsidR="00B112C6" w:rsidRDefault="00B112C6" w:rsidP="008757DC">
      <w:pPr>
        <w:ind w:firstLine="0"/>
        <w:rPr>
          <w:lang w:val="en-US"/>
        </w:rPr>
      </w:pPr>
    </w:p>
    <w:p w:rsidR="008757DC" w:rsidRDefault="008757DC" w:rsidP="008757DC">
      <w:pPr>
        <w:rPr>
          <w:lang w:val="en-US"/>
        </w:rPr>
      </w:pPr>
      <w:r>
        <w:t>Файл</w:t>
      </w:r>
      <w:r w:rsidRPr="009066FC">
        <w:rPr>
          <w:lang w:val="en-US"/>
        </w:rPr>
        <w:t xml:space="preserve"> </w:t>
      </w:r>
      <w:r>
        <w:rPr>
          <w:lang w:val="en-US"/>
        </w:rPr>
        <w:t>app/controllers</w:t>
      </w:r>
      <w:r w:rsidRPr="009066FC">
        <w:rPr>
          <w:lang w:val="en-US"/>
        </w:rPr>
        <w:t>/</w:t>
      </w:r>
      <w:proofErr w:type="spellStart"/>
      <w:r w:rsidRPr="008757DC">
        <w:rPr>
          <w:lang w:val="en-US"/>
        </w:rPr>
        <w:t>VisitStatisticController</w:t>
      </w:r>
      <w:r w:rsidRPr="000125AF">
        <w:rPr>
          <w:lang w:val="en-US"/>
        </w:rPr>
        <w:t>.</w:t>
      </w:r>
      <w:r>
        <w:rPr>
          <w:lang w:val="en-US"/>
        </w:rPr>
        <w:t>php</w:t>
      </w:r>
      <w:proofErr w:type="spellEnd"/>
    </w:p>
    <w:p w:rsidR="008757DC" w:rsidRPr="008757DC" w:rsidRDefault="008757DC" w:rsidP="008757DC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app\controllers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app\core\Controller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app\models\</w:t>
      </w:r>
      <w:proofErr w:type="spellStart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VisitStatisticModel</w:t>
      </w:r>
      <w:proofErr w:type="spellEnd"/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class </w:t>
      </w:r>
      <w:proofErr w:type="spellStart"/>
      <w:r w:rsidRPr="008757DC">
        <w:rPr>
          <w:rFonts w:ascii="JetBrains Mono" w:hAnsi="JetBrains Mono"/>
          <w:color w:val="72737A"/>
          <w:shd w:val="clear" w:color="auto" w:fill="232525"/>
          <w:lang w:val="en-US"/>
        </w:rPr>
        <w:t>VisitStatisticController</w:t>
      </w:r>
      <w:proofErr w:type="spellEnd"/>
      <w:r w:rsidRPr="008757DC">
        <w:rPr>
          <w:rFonts w:ascii="JetBrains Mono" w:hAnsi="JetBrains Mono"/>
          <w:color w:val="72737A"/>
          <w:shd w:val="clear" w:color="auto" w:fill="232525"/>
          <w:lang w:val="en-US"/>
        </w:rPr>
        <w:t xml:space="preserve"> 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extends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Controller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>{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8757DC">
        <w:rPr>
          <w:rFonts w:ascii="JetBrains Mono" w:hAnsi="JetBrains Mono"/>
          <w:color w:val="FFC66D"/>
          <w:shd w:val="clear" w:color="auto" w:fill="232525"/>
          <w:lang w:val="en-US"/>
        </w:rPr>
        <w:t>indexAction</w:t>
      </w:r>
      <w:proofErr w:type="spellEnd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(){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proofErr w:type="spellStart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AdminPanelController</w:t>
      </w:r>
      <w:proofErr w:type="spellEnd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8757DC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authenticate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if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( </w:t>
      </w:r>
      <w:proofErr w:type="spellStart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VisitStatisticModel</w:t>
      </w:r>
      <w:proofErr w:type="spellEnd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8757DC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find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$_SERVER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'HTTP_USER_AGENT'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browser_name</w:t>
      </w:r>
      <w:proofErr w:type="spellEnd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) == 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null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){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757DC">
        <w:rPr>
          <w:rFonts w:ascii="JetBrains Mono" w:hAnsi="JetBrains Mono"/>
          <w:color w:val="FFC66D"/>
          <w:shd w:val="clear" w:color="auto" w:fill="232525"/>
          <w:lang w:val="en-US"/>
        </w:rPr>
        <w:t>save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allVisits</w:t>
      </w:r>
      <w:proofErr w:type="spellEnd"/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proofErr w:type="spellStart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VisitStatisticModel</w:t>
      </w:r>
      <w:proofErr w:type="spellEnd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8757DC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all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"date"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"ASC"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view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757DC">
        <w:rPr>
          <w:rFonts w:ascii="JetBrains Mono" w:hAnsi="JetBrains Mono"/>
          <w:color w:val="FFC66D"/>
          <w:shd w:val="clear" w:color="auto" w:fill="232525"/>
          <w:lang w:val="en-US"/>
        </w:rPr>
        <w:t>render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Статистика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посещений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menuIndex</w:t>
      </w:r>
      <w:proofErr w:type="spellEnd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 xml:space="preserve">"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8757DC">
        <w:rPr>
          <w:rFonts w:ascii="JetBrains Mono" w:hAnsi="JetBrains Mono"/>
          <w:color w:val="6897BB"/>
          <w:shd w:val="clear" w:color="auto" w:fill="232525"/>
          <w:lang w:val="en-US"/>
        </w:rPr>
        <w:t>11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allVisits</w:t>
      </w:r>
      <w:proofErr w:type="spellEnd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 xml:space="preserve">"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allVisits</w:t>
      </w:r>
      <w:proofErr w:type="spellEnd"/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br/>
        <w:t xml:space="preserve">       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function </w:t>
      </w:r>
      <w:r w:rsidRPr="008757DC">
        <w:rPr>
          <w:rFonts w:ascii="JetBrains Mono" w:hAnsi="JetBrains Mono"/>
          <w:color w:val="FFC66D"/>
          <w:shd w:val="clear" w:color="auto" w:fill="232525"/>
          <w:lang w:val="en-US"/>
        </w:rPr>
        <w:t>save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(){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visitStatistic</w:t>
      </w:r>
      <w:proofErr w:type="spellEnd"/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new </w:t>
      </w:r>
      <w:proofErr w:type="spellStart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VisitStatisticModel</w:t>
      </w:r>
      <w:proofErr w:type="spellEnd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visitStatistic</w:t>
      </w:r>
      <w:proofErr w:type="spellEnd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 xml:space="preserve">date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= date(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'Y-m-d H:i:s'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visitStatistic</w:t>
      </w:r>
      <w:proofErr w:type="spellEnd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host_name</w:t>
      </w:r>
      <w:proofErr w:type="spellEnd"/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proofErr w:type="spellStart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gethostbyaddr</w:t>
      </w:r>
      <w:proofErr w:type="spellEnd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$_SERVER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'REMOTE_ADDR'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visitStatistic</w:t>
      </w:r>
      <w:proofErr w:type="spellEnd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ip_address</w:t>
      </w:r>
      <w:proofErr w:type="spellEnd"/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$_SERVER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'REMOTE_ADDR'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visitStatistic</w:t>
      </w:r>
      <w:proofErr w:type="spellEnd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browser_name</w:t>
      </w:r>
      <w:proofErr w:type="spellEnd"/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$_SERVER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'HTTP_USER_AGENT'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visitStatistic</w:t>
      </w:r>
      <w:proofErr w:type="spellEnd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757DC">
        <w:rPr>
          <w:rFonts w:ascii="JetBrains Mono" w:hAnsi="JetBrains Mono"/>
          <w:color w:val="FFC66D"/>
          <w:shd w:val="clear" w:color="auto" w:fill="232525"/>
          <w:lang w:val="en-US"/>
        </w:rPr>
        <w:t>save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>}</w:t>
      </w:r>
    </w:p>
    <w:p w:rsidR="008757DC" w:rsidRDefault="008757DC" w:rsidP="008757DC">
      <w:pPr>
        <w:rPr>
          <w:lang w:val="en-US"/>
        </w:rPr>
      </w:pPr>
      <w:r>
        <w:lastRenderedPageBreak/>
        <w:t>Файл</w:t>
      </w:r>
      <w:r w:rsidRPr="009066FC">
        <w:rPr>
          <w:lang w:val="en-US"/>
        </w:rPr>
        <w:t xml:space="preserve"> </w:t>
      </w:r>
      <w:r>
        <w:rPr>
          <w:lang w:val="en-US"/>
        </w:rPr>
        <w:t>app/</w:t>
      </w:r>
      <w:r>
        <w:rPr>
          <w:lang w:val="en-US"/>
        </w:rPr>
        <w:t>models</w:t>
      </w:r>
      <w:r w:rsidRPr="009066FC">
        <w:rPr>
          <w:lang w:val="en-US"/>
        </w:rPr>
        <w:t>/</w:t>
      </w:r>
      <w:proofErr w:type="spellStart"/>
      <w:r w:rsidRPr="008757DC">
        <w:rPr>
          <w:lang w:val="en-US"/>
        </w:rPr>
        <w:t>AdminPanelModel</w:t>
      </w:r>
      <w:r w:rsidRPr="000125AF">
        <w:rPr>
          <w:lang w:val="en-US"/>
        </w:rPr>
        <w:t>.</w:t>
      </w:r>
      <w:r>
        <w:rPr>
          <w:lang w:val="en-US"/>
        </w:rPr>
        <w:t>php</w:t>
      </w:r>
      <w:proofErr w:type="spellEnd"/>
    </w:p>
    <w:p w:rsidR="008757DC" w:rsidRPr="008757DC" w:rsidRDefault="008757DC" w:rsidP="008757DC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app\models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app\core\</w:t>
      </w:r>
      <w:proofErr w:type="spellStart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BaseActiveRecord</w:t>
      </w:r>
      <w:proofErr w:type="spellEnd"/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class </w:t>
      </w:r>
      <w:proofErr w:type="spellStart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AdminPanelModel</w:t>
      </w:r>
      <w:proofErr w:type="spellEnd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 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extends </w:t>
      </w:r>
      <w:proofErr w:type="spellStart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BaseActiveRecord</w:t>
      </w:r>
      <w:proofErr w:type="spellEnd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>{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adminItems</w:t>
      </w:r>
      <w:proofErr w:type="spellEnd"/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public function </w:t>
      </w:r>
      <w:r w:rsidRPr="008757DC">
        <w:rPr>
          <w:rFonts w:ascii="JetBrains Mono" w:hAnsi="JetBrains Mono"/>
          <w:color w:val="FFC66D"/>
          <w:shd w:val="clear" w:color="auto" w:fill="232525"/>
          <w:lang w:val="en-US"/>
        </w:rPr>
        <w:t>__construct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adminItems</w:t>
      </w:r>
      <w:proofErr w:type="spellEnd"/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= [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 xml:space="preserve">"/blog/edit"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Редактировать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блог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 xml:space="preserve">"/blog/load"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Загрузить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сообщения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блога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 xml:space="preserve">"/guest-book/load"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Загрузить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файл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для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гостевой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книги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 xml:space="preserve">"/visit-statistic"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Статистика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посещений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 xml:space="preserve">"/admin/logout"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Выйти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из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системы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>}</w:t>
      </w:r>
    </w:p>
    <w:p w:rsidR="008757DC" w:rsidRDefault="008757DC" w:rsidP="008757DC">
      <w:pPr>
        <w:rPr>
          <w:lang w:val="en-US"/>
        </w:rPr>
      </w:pPr>
    </w:p>
    <w:p w:rsidR="008757DC" w:rsidRDefault="008757DC" w:rsidP="008757DC">
      <w:pPr>
        <w:rPr>
          <w:lang w:val="en-US"/>
        </w:rPr>
      </w:pPr>
      <w:r>
        <w:t>Файл</w:t>
      </w:r>
      <w:r w:rsidRPr="009066FC">
        <w:rPr>
          <w:lang w:val="en-US"/>
        </w:rPr>
        <w:t xml:space="preserve"> </w:t>
      </w:r>
      <w:r>
        <w:rPr>
          <w:lang w:val="en-US"/>
        </w:rPr>
        <w:t>app/models</w:t>
      </w:r>
      <w:r w:rsidRPr="009066FC">
        <w:rPr>
          <w:lang w:val="en-US"/>
        </w:rPr>
        <w:t>/</w:t>
      </w:r>
      <w:proofErr w:type="spellStart"/>
      <w:r>
        <w:rPr>
          <w:lang w:val="en-US"/>
        </w:rPr>
        <w:t>User</w:t>
      </w:r>
      <w:r w:rsidRPr="008757DC">
        <w:rPr>
          <w:lang w:val="en-US"/>
        </w:rPr>
        <w:t>Model</w:t>
      </w:r>
      <w:r w:rsidRPr="000125AF">
        <w:rPr>
          <w:lang w:val="en-US"/>
        </w:rPr>
        <w:t>.</w:t>
      </w:r>
      <w:r>
        <w:rPr>
          <w:lang w:val="en-US"/>
        </w:rPr>
        <w:t>php</w:t>
      </w:r>
      <w:proofErr w:type="spellEnd"/>
    </w:p>
    <w:p w:rsidR="008757DC" w:rsidRPr="008757DC" w:rsidRDefault="008757DC" w:rsidP="008757DC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app\models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app\core\</w:t>
      </w:r>
      <w:proofErr w:type="spellStart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BaseActiveRecord</w:t>
      </w:r>
      <w:proofErr w:type="spellEnd"/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class </w:t>
      </w:r>
      <w:proofErr w:type="spellStart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UserModel</w:t>
      </w:r>
      <w:proofErr w:type="spellEnd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 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extends </w:t>
      </w:r>
      <w:proofErr w:type="spellStart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BaseActiveRecord</w:t>
      </w:r>
      <w:proofErr w:type="spellEnd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>{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protected static </w:t>
      </w:r>
      <w:r w:rsidRPr="008757DC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8757DC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tablename</w:t>
      </w:r>
      <w:proofErr w:type="spellEnd"/>
      <w:r w:rsidRPr="008757DC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 xml:space="preserve">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'users'</w:t>
      </w:r>
      <w:r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public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$id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public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fio</w:t>
      </w:r>
      <w:proofErr w:type="spellEnd"/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public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$email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public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$login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public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$password</w:t>
      </w:r>
      <w:r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public function </w:t>
      </w:r>
      <w:r w:rsidRPr="008757DC">
        <w:rPr>
          <w:rFonts w:ascii="JetBrains Mono" w:hAnsi="JetBrains Mono"/>
          <w:color w:val="FFC66D"/>
          <w:shd w:val="clear" w:color="auto" w:fill="232525"/>
          <w:lang w:val="en-US"/>
        </w:rPr>
        <w:t>__construct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parent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8757DC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__construct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url</w:t>
      </w:r>
      <w:proofErr w:type="spellEnd"/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$_SERVER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"REQUEST_URI"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if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(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url</w:t>
      </w:r>
      <w:proofErr w:type="spellEnd"/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== 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 xml:space="preserve">"/user/login"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){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validator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8757DC">
        <w:rPr>
          <w:rFonts w:ascii="JetBrains Mono" w:hAnsi="JetBrains Mono"/>
          <w:color w:val="FFC66D"/>
          <w:shd w:val="clear" w:color="auto" w:fill="232525"/>
          <w:lang w:val="en-US"/>
        </w:rPr>
        <w:t>SetRule</w:t>
      </w:r>
      <w:proofErr w:type="spellEnd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"login"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isEmpty</w:t>
      </w:r>
      <w:proofErr w:type="spellEnd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Логин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validator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8757DC">
        <w:rPr>
          <w:rFonts w:ascii="JetBrains Mono" w:hAnsi="JetBrains Mono"/>
          <w:color w:val="FFC66D"/>
          <w:shd w:val="clear" w:color="auto" w:fill="232525"/>
          <w:lang w:val="en-US"/>
        </w:rPr>
        <w:t>SetRule</w:t>
      </w:r>
      <w:proofErr w:type="spellEnd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"password"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isEmpty</w:t>
      </w:r>
      <w:proofErr w:type="spellEnd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Пароль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} 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else if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(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url</w:t>
      </w:r>
      <w:proofErr w:type="spellEnd"/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== 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 xml:space="preserve">"/user/register"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) {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validator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8757DC">
        <w:rPr>
          <w:rFonts w:ascii="JetBrains Mono" w:hAnsi="JetBrains Mono"/>
          <w:color w:val="FFC66D"/>
          <w:shd w:val="clear" w:color="auto" w:fill="232525"/>
          <w:lang w:val="en-US"/>
        </w:rPr>
        <w:t>SetRule</w:t>
      </w:r>
      <w:proofErr w:type="spellEnd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fio</w:t>
      </w:r>
      <w:proofErr w:type="spellEnd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checkFio</w:t>
      </w:r>
      <w:proofErr w:type="spellEnd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validator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8757DC">
        <w:rPr>
          <w:rFonts w:ascii="JetBrains Mono" w:hAnsi="JetBrains Mono"/>
          <w:color w:val="FFC66D"/>
          <w:shd w:val="clear" w:color="auto" w:fill="232525"/>
          <w:lang w:val="en-US"/>
        </w:rPr>
        <w:t>SetRule</w:t>
      </w:r>
      <w:proofErr w:type="spellEnd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"email"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isEmail</w:t>
      </w:r>
      <w:proofErr w:type="spellEnd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validator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8757DC">
        <w:rPr>
          <w:rFonts w:ascii="JetBrains Mono" w:hAnsi="JetBrains Mono"/>
          <w:color w:val="FFC66D"/>
          <w:shd w:val="clear" w:color="auto" w:fill="232525"/>
          <w:lang w:val="en-US"/>
        </w:rPr>
        <w:t>SetRule</w:t>
      </w:r>
      <w:proofErr w:type="spellEnd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"login"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isEmpty</w:t>
      </w:r>
      <w:proofErr w:type="spellEnd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Логин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validator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8757DC">
        <w:rPr>
          <w:rFonts w:ascii="JetBrains Mono" w:hAnsi="JetBrains Mono"/>
          <w:color w:val="FFC66D"/>
          <w:shd w:val="clear" w:color="auto" w:fill="232525"/>
          <w:lang w:val="en-US"/>
        </w:rPr>
        <w:t>SetRule</w:t>
      </w:r>
      <w:proofErr w:type="spellEnd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"password"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isEmpty</w:t>
      </w:r>
      <w:proofErr w:type="spellEnd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Пароль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}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r w:rsidRPr="008757DC">
        <w:rPr>
          <w:rFonts w:ascii="JetBrains Mono" w:hAnsi="JetBrains Mono"/>
          <w:color w:val="72737A"/>
          <w:shd w:val="clear" w:color="auto" w:fill="232525"/>
          <w:lang w:val="en-US"/>
        </w:rPr>
        <w:t>Validate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postData</w:t>
      </w:r>
      <w:proofErr w:type="spellEnd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){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validator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757DC">
        <w:rPr>
          <w:rFonts w:ascii="JetBrains Mono" w:hAnsi="JetBrains Mono"/>
          <w:color w:val="FFC66D"/>
          <w:shd w:val="clear" w:color="auto" w:fill="232525"/>
          <w:lang w:val="en-US"/>
        </w:rPr>
        <w:t>Validate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postData</w:t>
      </w:r>
      <w:proofErr w:type="spellEnd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>}</w:t>
      </w:r>
    </w:p>
    <w:p w:rsidR="008757DC" w:rsidRDefault="008757DC" w:rsidP="008757DC">
      <w:pPr>
        <w:rPr>
          <w:lang w:val="en-US"/>
        </w:rPr>
      </w:pPr>
      <w:r>
        <w:lastRenderedPageBreak/>
        <w:t>Файл</w:t>
      </w:r>
      <w:r w:rsidRPr="009066FC">
        <w:rPr>
          <w:lang w:val="en-US"/>
        </w:rPr>
        <w:t xml:space="preserve"> </w:t>
      </w:r>
      <w:r>
        <w:rPr>
          <w:lang w:val="en-US"/>
        </w:rPr>
        <w:t>app/models</w:t>
      </w:r>
      <w:r w:rsidRPr="009066FC">
        <w:rPr>
          <w:lang w:val="en-US"/>
        </w:rPr>
        <w:t>/</w:t>
      </w:r>
      <w:proofErr w:type="spellStart"/>
      <w:r w:rsidRPr="008757DC">
        <w:rPr>
          <w:lang w:val="en-US"/>
        </w:rPr>
        <w:t>VisitStatisticModel</w:t>
      </w:r>
      <w:r w:rsidRPr="000125AF">
        <w:rPr>
          <w:lang w:val="en-US"/>
        </w:rPr>
        <w:t>.</w:t>
      </w:r>
      <w:r>
        <w:rPr>
          <w:lang w:val="en-US"/>
        </w:rPr>
        <w:t>php</w:t>
      </w:r>
      <w:proofErr w:type="spellEnd"/>
    </w:p>
    <w:p w:rsidR="008757DC" w:rsidRPr="0099078C" w:rsidRDefault="008757DC" w:rsidP="0099078C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app\models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app\core\</w:t>
      </w:r>
      <w:proofErr w:type="spellStart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BaseActiveRecord</w:t>
      </w:r>
      <w:proofErr w:type="spellEnd"/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class </w:t>
      </w:r>
      <w:proofErr w:type="spellStart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VisitStatisticModel</w:t>
      </w:r>
      <w:proofErr w:type="spellEnd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 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extends </w:t>
      </w:r>
      <w:proofErr w:type="spellStart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BaseActiveRecord</w:t>
      </w:r>
      <w:proofErr w:type="spellEnd"/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>{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 xml:space="preserve">protected static </w:t>
      </w:r>
      <w:r w:rsidRPr="008757DC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8757DC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tablename</w:t>
      </w:r>
      <w:proofErr w:type="spellEnd"/>
      <w:r w:rsidRPr="008757DC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 xml:space="preserve"> </w:t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visit_statistics</w:t>
      </w:r>
      <w:proofErr w:type="spellEnd"/>
      <w:r w:rsidRPr="008757DC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public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$id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public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$date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public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ip_address</w:t>
      </w:r>
      <w:proofErr w:type="spellEnd"/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public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host_name</w:t>
      </w:r>
      <w:proofErr w:type="spellEnd"/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public </w:t>
      </w:r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757DC">
        <w:rPr>
          <w:rFonts w:ascii="JetBrains Mono" w:hAnsi="JetBrains Mono"/>
          <w:color w:val="9876AA"/>
          <w:shd w:val="clear" w:color="auto" w:fill="232525"/>
          <w:lang w:val="en-US"/>
        </w:rPr>
        <w:t>browser_name</w:t>
      </w:r>
      <w:proofErr w:type="spellEnd"/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757DC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757DC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bookmarkStart w:id="0" w:name="_GoBack"/>
      <w:bookmarkEnd w:id="0"/>
    </w:p>
    <w:sectPr w:rsidR="008757DC" w:rsidRPr="0099078C" w:rsidSect="007628D7">
      <w:headerReference w:type="default" r:id="rId18"/>
      <w:pgSz w:w="11906" w:h="16838"/>
      <w:pgMar w:top="851" w:right="850" w:bottom="1134" w:left="1701" w:header="708" w:footer="708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D66" w:rsidRDefault="002E1D66">
      <w:pPr>
        <w:spacing w:line="240" w:lineRule="auto"/>
      </w:pPr>
      <w:r>
        <w:separator/>
      </w:r>
    </w:p>
  </w:endnote>
  <w:endnote w:type="continuationSeparator" w:id="0">
    <w:p w:rsidR="002E1D66" w:rsidRDefault="002E1D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D66" w:rsidRDefault="002E1D66">
      <w:pPr>
        <w:spacing w:line="240" w:lineRule="auto"/>
      </w:pPr>
      <w:r>
        <w:separator/>
      </w:r>
    </w:p>
  </w:footnote>
  <w:footnote w:type="continuationSeparator" w:id="0">
    <w:p w:rsidR="002E1D66" w:rsidRDefault="002E1D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7849750"/>
      <w:docPartObj>
        <w:docPartGallery w:val="Page Numbers (Top of Page)"/>
        <w:docPartUnique/>
      </w:docPartObj>
    </w:sdtPr>
    <w:sdtEndPr/>
    <w:sdtContent>
      <w:p w:rsidR="00AF55FC" w:rsidRDefault="00AF55FC" w:rsidP="00E36B87">
        <w:pPr>
          <w:pStyle w:val="a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078C">
          <w:rPr>
            <w:noProof/>
          </w:rPr>
          <w:t>13</w:t>
        </w:r>
        <w:r>
          <w:fldChar w:fldCharType="end"/>
        </w:r>
      </w:p>
    </w:sdtContent>
  </w:sdt>
  <w:p w:rsidR="00AF55FC" w:rsidRDefault="00AF55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6C2"/>
    <w:multiLevelType w:val="hybridMultilevel"/>
    <w:tmpl w:val="156E6D2A"/>
    <w:lvl w:ilvl="0" w:tplc="E51877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A03C4"/>
    <w:multiLevelType w:val="hybridMultilevel"/>
    <w:tmpl w:val="69DEF34E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4A4F80"/>
    <w:multiLevelType w:val="hybridMultilevel"/>
    <w:tmpl w:val="3EC44CEA"/>
    <w:lvl w:ilvl="0" w:tplc="E8C687E0">
      <w:start w:val="1"/>
      <w:numFmt w:val="decimal"/>
      <w:pStyle w:val="a"/>
      <w:lvlText w:val="%1.1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3330C"/>
    <w:multiLevelType w:val="hybridMultilevel"/>
    <w:tmpl w:val="80AEF5F8"/>
    <w:lvl w:ilvl="0" w:tplc="BDFAB01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84F3C21"/>
    <w:multiLevelType w:val="hybridMultilevel"/>
    <w:tmpl w:val="05F4A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B0E07"/>
    <w:multiLevelType w:val="hybridMultilevel"/>
    <w:tmpl w:val="A0A21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A07D8"/>
    <w:multiLevelType w:val="hybridMultilevel"/>
    <w:tmpl w:val="15D04486"/>
    <w:lvl w:ilvl="0" w:tplc="BDFAB01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B2D63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96B56A3"/>
    <w:multiLevelType w:val="multilevel"/>
    <w:tmpl w:val="333E47FE"/>
    <w:lvl w:ilvl="0">
      <w:start w:val="3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D6D13B9"/>
    <w:multiLevelType w:val="hybridMultilevel"/>
    <w:tmpl w:val="9BC66318"/>
    <w:lvl w:ilvl="0" w:tplc="1D081FF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7"/>
  </w:num>
  <w:num w:numId="5">
    <w:abstractNumId w:val="2"/>
  </w:num>
  <w:num w:numId="6">
    <w:abstractNumId w:val="7"/>
    <w:lvlOverride w:ilvl="0">
      <w:startOverride w:val="1"/>
    </w:lvlOverride>
  </w:num>
  <w:num w:numId="7">
    <w:abstractNumId w:val="8"/>
  </w:num>
  <w:num w:numId="8">
    <w:abstractNumId w:val="0"/>
  </w:num>
  <w:num w:numId="9">
    <w:abstractNumId w:val="9"/>
  </w:num>
  <w:num w:numId="10">
    <w:abstractNumId w:val="1"/>
  </w:num>
  <w:num w:numId="11">
    <w:abstractNumId w:val="3"/>
  </w:num>
  <w:num w:numId="12">
    <w:abstractNumId w:val="6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11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9D7"/>
    <w:rsid w:val="00005096"/>
    <w:rsid w:val="0000734D"/>
    <w:rsid w:val="000125AF"/>
    <w:rsid w:val="0001479E"/>
    <w:rsid w:val="00016E5B"/>
    <w:rsid w:val="0002382B"/>
    <w:rsid w:val="00025A49"/>
    <w:rsid w:val="00031798"/>
    <w:rsid w:val="000373C2"/>
    <w:rsid w:val="000442D8"/>
    <w:rsid w:val="00045C30"/>
    <w:rsid w:val="00046BEC"/>
    <w:rsid w:val="00056189"/>
    <w:rsid w:val="000761D7"/>
    <w:rsid w:val="000A68AD"/>
    <w:rsid w:val="000B2951"/>
    <w:rsid w:val="000B4A87"/>
    <w:rsid w:val="000B4DC6"/>
    <w:rsid w:val="000C70EC"/>
    <w:rsid w:val="000C7946"/>
    <w:rsid w:val="000E158E"/>
    <w:rsid w:val="000E4442"/>
    <w:rsid w:val="000E4EDE"/>
    <w:rsid w:val="000F5B20"/>
    <w:rsid w:val="000F6573"/>
    <w:rsid w:val="000F76F9"/>
    <w:rsid w:val="0010050B"/>
    <w:rsid w:val="0010444C"/>
    <w:rsid w:val="00106460"/>
    <w:rsid w:val="00126205"/>
    <w:rsid w:val="00126F4E"/>
    <w:rsid w:val="00137D8B"/>
    <w:rsid w:val="00144815"/>
    <w:rsid w:val="00154FE8"/>
    <w:rsid w:val="00170584"/>
    <w:rsid w:val="00180D32"/>
    <w:rsid w:val="00187DAB"/>
    <w:rsid w:val="00195511"/>
    <w:rsid w:val="001A23EC"/>
    <w:rsid w:val="001C076F"/>
    <w:rsid w:val="001C254E"/>
    <w:rsid w:val="001D4C49"/>
    <w:rsid w:val="001D6807"/>
    <w:rsid w:val="001E0C47"/>
    <w:rsid w:val="001F17C2"/>
    <w:rsid w:val="0020155A"/>
    <w:rsid w:val="0020260E"/>
    <w:rsid w:val="00203D2B"/>
    <w:rsid w:val="00207561"/>
    <w:rsid w:val="00215931"/>
    <w:rsid w:val="0022376E"/>
    <w:rsid w:val="00223B37"/>
    <w:rsid w:val="0022793B"/>
    <w:rsid w:val="00230D52"/>
    <w:rsid w:val="00231745"/>
    <w:rsid w:val="00235068"/>
    <w:rsid w:val="00235332"/>
    <w:rsid w:val="00245819"/>
    <w:rsid w:val="00251DEC"/>
    <w:rsid w:val="00254D44"/>
    <w:rsid w:val="0026662A"/>
    <w:rsid w:val="00277AE5"/>
    <w:rsid w:val="00291E3E"/>
    <w:rsid w:val="00294EB4"/>
    <w:rsid w:val="002A4583"/>
    <w:rsid w:val="002A46C3"/>
    <w:rsid w:val="002A56B7"/>
    <w:rsid w:val="002A63B5"/>
    <w:rsid w:val="002B04C6"/>
    <w:rsid w:val="002B0F6E"/>
    <w:rsid w:val="002B3CBE"/>
    <w:rsid w:val="002B4170"/>
    <w:rsid w:val="002B7B5E"/>
    <w:rsid w:val="002C2E43"/>
    <w:rsid w:val="002C4EEB"/>
    <w:rsid w:val="002D41EC"/>
    <w:rsid w:val="002E1D66"/>
    <w:rsid w:val="002E63F1"/>
    <w:rsid w:val="002E7B5F"/>
    <w:rsid w:val="002F7182"/>
    <w:rsid w:val="00302BEF"/>
    <w:rsid w:val="003106A0"/>
    <w:rsid w:val="00310A02"/>
    <w:rsid w:val="00316C8B"/>
    <w:rsid w:val="00320C3C"/>
    <w:rsid w:val="00320D35"/>
    <w:rsid w:val="003258CA"/>
    <w:rsid w:val="00326884"/>
    <w:rsid w:val="00343655"/>
    <w:rsid w:val="00372100"/>
    <w:rsid w:val="00383D7A"/>
    <w:rsid w:val="003873AF"/>
    <w:rsid w:val="003920F4"/>
    <w:rsid w:val="003A7FEC"/>
    <w:rsid w:val="003C42CF"/>
    <w:rsid w:val="003E2CA9"/>
    <w:rsid w:val="003E53E5"/>
    <w:rsid w:val="003F1D0A"/>
    <w:rsid w:val="003F25CA"/>
    <w:rsid w:val="003F6C2A"/>
    <w:rsid w:val="004009B5"/>
    <w:rsid w:val="004078D6"/>
    <w:rsid w:val="00407BDA"/>
    <w:rsid w:val="00410222"/>
    <w:rsid w:val="00411545"/>
    <w:rsid w:val="00411AD2"/>
    <w:rsid w:val="0042057A"/>
    <w:rsid w:val="004214D3"/>
    <w:rsid w:val="00430360"/>
    <w:rsid w:val="00455C4D"/>
    <w:rsid w:val="00456515"/>
    <w:rsid w:val="004566E5"/>
    <w:rsid w:val="0045708B"/>
    <w:rsid w:val="00460D4A"/>
    <w:rsid w:val="00461D15"/>
    <w:rsid w:val="00462EAA"/>
    <w:rsid w:val="00485F72"/>
    <w:rsid w:val="00492259"/>
    <w:rsid w:val="004A1CA5"/>
    <w:rsid w:val="004B7B16"/>
    <w:rsid w:val="004D191B"/>
    <w:rsid w:val="004D206F"/>
    <w:rsid w:val="004D65CE"/>
    <w:rsid w:val="004D7F36"/>
    <w:rsid w:val="004E3701"/>
    <w:rsid w:val="004E4F9C"/>
    <w:rsid w:val="004E5A08"/>
    <w:rsid w:val="004E687E"/>
    <w:rsid w:val="004E6C81"/>
    <w:rsid w:val="004E7D37"/>
    <w:rsid w:val="004F114C"/>
    <w:rsid w:val="004F4F1B"/>
    <w:rsid w:val="00505C78"/>
    <w:rsid w:val="00520680"/>
    <w:rsid w:val="00526AD1"/>
    <w:rsid w:val="00530663"/>
    <w:rsid w:val="005360B0"/>
    <w:rsid w:val="005462B3"/>
    <w:rsid w:val="0056060D"/>
    <w:rsid w:val="005652D4"/>
    <w:rsid w:val="00572EAD"/>
    <w:rsid w:val="00574508"/>
    <w:rsid w:val="0057734E"/>
    <w:rsid w:val="00592002"/>
    <w:rsid w:val="005976E1"/>
    <w:rsid w:val="005A105A"/>
    <w:rsid w:val="005B5122"/>
    <w:rsid w:val="005C07F4"/>
    <w:rsid w:val="005C6235"/>
    <w:rsid w:val="005C7208"/>
    <w:rsid w:val="005D1380"/>
    <w:rsid w:val="005D5879"/>
    <w:rsid w:val="005D7C2D"/>
    <w:rsid w:val="005E2BBF"/>
    <w:rsid w:val="005E4BDF"/>
    <w:rsid w:val="005F0B3D"/>
    <w:rsid w:val="005F38EF"/>
    <w:rsid w:val="00600BAF"/>
    <w:rsid w:val="00605169"/>
    <w:rsid w:val="00607286"/>
    <w:rsid w:val="00614D02"/>
    <w:rsid w:val="00616732"/>
    <w:rsid w:val="0062276C"/>
    <w:rsid w:val="0063049C"/>
    <w:rsid w:val="0063786E"/>
    <w:rsid w:val="00641F7D"/>
    <w:rsid w:val="006533D1"/>
    <w:rsid w:val="00660D6B"/>
    <w:rsid w:val="00671A63"/>
    <w:rsid w:val="00694957"/>
    <w:rsid w:val="00694FAE"/>
    <w:rsid w:val="00697A06"/>
    <w:rsid w:val="006A47AC"/>
    <w:rsid w:val="006A6BF9"/>
    <w:rsid w:val="006B0139"/>
    <w:rsid w:val="006B4242"/>
    <w:rsid w:val="006C1451"/>
    <w:rsid w:val="006C7C06"/>
    <w:rsid w:val="006C7C0F"/>
    <w:rsid w:val="006E1803"/>
    <w:rsid w:val="006E1D0E"/>
    <w:rsid w:val="006F1BDC"/>
    <w:rsid w:val="00717CDB"/>
    <w:rsid w:val="00726EFF"/>
    <w:rsid w:val="0072750F"/>
    <w:rsid w:val="00727B14"/>
    <w:rsid w:val="00733A18"/>
    <w:rsid w:val="00734C25"/>
    <w:rsid w:val="00735187"/>
    <w:rsid w:val="00736A53"/>
    <w:rsid w:val="007456D4"/>
    <w:rsid w:val="00746DC5"/>
    <w:rsid w:val="00750109"/>
    <w:rsid w:val="00751251"/>
    <w:rsid w:val="007539D7"/>
    <w:rsid w:val="0076042E"/>
    <w:rsid w:val="007611E0"/>
    <w:rsid w:val="007628D7"/>
    <w:rsid w:val="00764344"/>
    <w:rsid w:val="00773562"/>
    <w:rsid w:val="00782E2A"/>
    <w:rsid w:val="00785C78"/>
    <w:rsid w:val="007969D9"/>
    <w:rsid w:val="007A0E80"/>
    <w:rsid w:val="007A0FE9"/>
    <w:rsid w:val="007A18BF"/>
    <w:rsid w:val="007A69A5"/>
    <w:rsid w:val="007B391A"/>
    <w:rsid w:val="007C14B7"/>
    <w:rsid w:val="007C7304"/>
    <w:rsid w:val="007D7752"/>
    <w:rsid w:val="007E1732"/>
    <w:rsid w:val="007E1C8B"/>
    <w:rsid w:val="007E1CAF"/>
    <w:rsid w:val="007E4F65"/>
    <w:rsid w:val="007E7669"/>
    <w:rsid w:val="007F08F0"/>
    <w:rsid w:val="007F52FC"/>
    <w:rsid w:val="008069BA"/>
    <w:rsid w:val="00807CF1"/>
    <w:rsid w:val="008170FF"/>
    <w:rsid w:val="0082077B"/>
    <w:rsid w:val="008227A6"/>
    <w:rsid w:val="0082770B"/>
    <w:rsid w:val="00830B96"/>
    <w:rsid w:val="00832E83"/>
    <w:rsid w:val="00836A20"/>
    <w:rsid w:val="00842B3F"/>
    <w:rsid w:val="00843976"/>
    <w:rsid w:val="008446BC"/>
    <w:rsid w:val="008505D5"/>
    <w:rsid w:val="00850D5B"/>
    <w:rsid w:val="008623C2"/>
    <w:rsid w:val="00872340"/>
    <w:rsid w:val="008757DC"/>
    <w:rsid w:val="0088170E"/>
    <w:rsid w:val="00883916"/>
    <w:rsid w:val="008876A2"/>
    <w:rsid w:val="008A093B"/>
    <w:rsid w:val="008B08C1"/>
    <w:rsid w:val="008B379D"/>
    <w:rsid w:val="008D2114"/>
    <w:rsid w:val="008D3BA0"/>
    <w:rsid w:val="008D3C23"/>
    <w:rsid w:val="008D771C"/>
    <w:rsid w:val="008F4305"/>
    <w:rsid w:val="008F63E2"/>
    <w:rsid w:val="0090624F"/>
    <w:rsid w:val="009066FC"/>
    <w:rsid w:val="009149F4"/>
    <w:rsid w:val="009430D5"/>
    <w:rsid w:val="00953D77"/>
    <w:rsid w:val="00955855"/>
    <w:rsid w:val="00961B8F"/>
    <w:rsid w:val="009669D3"/>
    <w:rsid w:val="009763C9"/>
    <w:rsid w:val="009830B8"/>
    <w:rsid w:val="00985EAD"/>
    <w:rsid w:val="00986221"/>
    <w:rsid w:val="0099078C"/>
    <w:rsid w:val="0099181A"/>
    <w:rsid w:val="0099284C"/>
    <w:rsid w:val="00994E0F"/>
    <w:rsid w:val="009A0625"/>
    <w:rsid w:val="009B1ECE"/>
    <w:rsid w:val="009B7022"/>
    <w:rsid w:val="009C1E80"/>
    <w:rsid w:val="009E125D"/>
    <w:rsid w:val="009E2376"/>
    <w:rsid w:val="009E4572"/>
    <w:rsid w:val="009F3CAB"/>
    <w:rsid w:val="00A0497C"/>
    <w:rsid w:val="00A06F75"/>
    <w:rsid w:val="00A15423"/>
    <w:rsid w:val="00A17A0B"/>
    <w:rsid w:val="00A25771"/>
    <w:rsid w:val="00A36973"/>
    <w:rsid w:val="00A471A4"/>
    <w:rsid w:val="00A50424"/>
    <w:rsid w:val="00A6225E"/>
    <w:rsid w:val="00A66B39"/>
    <w:rsid w:val="00A731E2"/>
    <w:rsid w:val="00A74502"/>
    <w:rsid w:val="00A87C79"/>
    <w:rsid w:val="00A92281"/>
    <w:rsid w:val="00AA7C67"/>
    <w:rsid w:val="00AB6815"/>
    <w:rsid w:val="00AC211B"/>
    <w:rsid w:val="00AC5CC7"/>
    <w:rsid w:val="00AC69FA"/>
    <w:rsid w:val="00AC7022"/>
    <w:rsid w:val="00AD491B"/>
    <w:rsid w:val="00AD51E7"/>
    <w:rsid w:val="00AF55FC"/>
    <w:rsid w:val="00B0777A"/>
    <w:rsid w:val="00B112C6"/>
    <w:rsid w:val="00B14CE5"/>
    <w:rsid w:val="00B20174"/>
    <w:rsid w:val="00B21DB9"/>
    <w:rsid w:val="00B233F4"/>
    <w:rsid w:val="00B24676"/>
    <w:rsid w:val="00B638EB"/>
    <w:rsid w:val="00B661DD"/>
    <w:rsid w:val="00B704D1"/>
    <w:rsid w:val="00B70C62"/>
    <w:rsid w:val="00B73F11"/>
    <w:rsid w:val="00B76BD7"/>
    <w:rsid w:val="00B85166"/>
    <w:rsid w:val="00B938AA"/>
    <w:rsid w:val="00B93C91"/>
    <w:rsid w:val="00BA5186"/>
    <w:rsid w:val="00BA6C82"/>
    <w:rsid w:val="00BB43B8"/>
    <w:rsid w:val="00BC1F74"/>
    <w:rsid w:val="00BD1344"/>
    <w:rsid w:val="00BD7C3B"/>
    <w:rsid w:val="00BF0177"/>
    <w:rsid w:val="00BF1E8D"/>
    <w:rsid w:val="00BF27EB"/>
    <w:rsid w:val="00C00A3E"/>
    <w:rsid w:val="00C061A0"/>
    <w:rsid w:val="00C1159F"/>
    <w:rsid w:val="00C20441"/>
    <w:rsid w:val="00C20E35"/>
    <w:rsid w:val="00C23E68"/>
    <w:rsid w:val="00C269BA"/>
    <w:rsid w:val="00C31B0B"/>
    <w:rsid w:val="00C335D8"/>
    <w:rsid w:val="00C47A9A"/>
    <w:rsid w:val="00C611F8"/>
    <w:rsid w:val="00C62D36"/>
    <w:rsid w:val="00C62D40"/>
    <w:rsid w:val="00C63375"/>
    <w:rsid w:val="00C677E2"/>
    <w:rsid w:val="00C7049A"/>
    <w:rsid w:val="00C73427"/>
    <w:rsid w:val="00C754EF"/>
    <w:rsid w:val="00C77C70"/>
    <w:rsid w:val="00C858B4"/>
    <w:rsid w:val="00CA178A"/>
    <w:rsid w:val="00CA222A"/>
    <w:rsid w:val="00CB5A39"/>
    <w:rsid w:val="00CB7CC7"/>
    <w:rsid w:val="00CC6120"/>
    <w:rsid w:val="00CD6F1E"/>
    <w:rsid w:val="00CD730F"/>
    <w:rsid w:val="00CD7884"/>
    <w:rsid w:val="00CF0E0F"/>
    <w:rsid w:val="00CF5693"/>
    <w:rsid w:val="00D004AF"/>
    <w:rsid w:val="00D01801"/>
    <w:rsid w:val="00D248BB"/>
    <w:rsid w:val="00D309CD"/>
    <w:rsid w:val="00D3650B"/>
    <w:rsid w:val="00D36D2F"/>
    <w:rsid w:val="00D40263"/>
    <w:rsid w:val="00D42528"/>
    <w:rsid w:val="00D50568"/>
    <w:rsid w:val="00D527EC"/>
    <w:rsid w:val="00D76F2F"/>
    <w:rsid w:val="00D776F4"/>
    <w:rsid w:val="00D91205"/>
    <w:rsid w:val="00D9613A"/>
    <w:rsid w:val="00D97CC1"/>
    <w:rsid w:val="00DA297F"/>
    <w:rsid w:val="00DA5F03"/>
    <w:rsid w:val="00DB1D08"/>
    <w:rsid w:val="00DB3D18"/>
    <w:rsid w:val="00DD246B"/>
    <w:rsid w:val="00DE5974"/>
    <w:rsid w:val="00DF2B09"/>
    <w:rsid w:val="00E00BFF"/>
    <w:rsid w:val="00E0494C"/>
    <w:rsid w:val="00E07143"/>
    <w:rsid w:val="00E15728"/>
    <w:rsid w:val="00E252BA"/>
    <w:rsid w:val="00E3627E"/>
    <w:rsid w:val="00E36B87"/>
    <w:rsid w:val="00E44AC1"/>
    <w:rsid w:val="00E5084D"/>
    <w:rsid w:val="00E91BD1"/>
    <w:rsid w:val="00E93970"/>
    <w:rsid w:val="00E97E08"/>
    <w:rsid w:val="00EA12CA"/>
    <w:rsid w:val="00EA37C5"/>
    <w:rsid w:val="00EA5634"/>
    <w:rsid w:val="00EB1B04"/>
    <w:rsid w:val="00EB6075"/>
    <w:rsid w:val="00EC2496"/>
    <w:rsid w:val="00ED238F"/>
    <w:rsid w:val="00EE06C2"/>
    <w:rsid w:val="00EF01F8"/>
    <w:rsid w:val="00EF7559"/>
    <w:rsid w:val="00F13D80"/>
    <w:rsid w:val="00F201E4"/>
    <w:rsid w:val="00F2089C"/>
    <w:rsid w:val="00F26365"/>
    <w:rsid w:val="00F26CB7"/>
    <w:rsid w:val="00F40A8D"/>
    <w:rsid w:val="00F42715"/>
    <w:rsid w:val="00F42E85"/>
    <w:rsid w:val="00F44BC3"/>
    <w:rsid w:val="00F450C3"/>
    <w:rsid w:val="00F711A5"/>
    <w:rsid w:val="00F83047"/>
    <w:rsid w:val="00F83159"/>
    <w:rsid w:val="00F836AB"/>
    <w:rsid w:val="00F860B9"/>
    <w:rsid w:val="00F92763"/>
    <w:rsid w:val="00FA05D3"/>
    <w:rsid w:val="00FA73F5"/>
    <w:rsid w:val="00FB1E18"/>
    <w:rsid w:val="00FB35B7"/>
    <w:rsid w:val="00FB4599"/>
    <w:rsid w:val="00FD3B8D"/>
    <w:rsid w:val="00FE0711"/>
    <w:rsid w:val="00FE381E"/>
    <w:rsid w:val="00FF1D48"/>
    <w:rsid w:val="00F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6F4F49"/>
  <w15:chartTrackingRefBased/>
  <w15:docId w15:val="{2A967275-76B9-4C5E-A6EB-8AAD77EAC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757DC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0050B"/>
    <w:pPr>
      <w:keepNext/>
      <w:keepLines/>
      <w:numPr>
        <w:numId w:val="7"/>
      </w:numPr>
      <w:spacing w:after="240" w:line="24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E125D"/>
    <w:pPr>
      <w:keepNext/>
      <w:keepLines/>
      <w:numPr>
        <w:ilvl w:val="1"/>
        <w:numId w:val="7"/>
      </w:numPr>
      <w:spacing w:before="100" w:beforeAutospacing="1" w:after="240" w:line="24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2B4170"/>
    <w:pPr>
      <w:keepNext/>
      <w:keepLines/>
      <w:numPr>
        <w:ilvl w:val="2"/>
        <w:numId w:val="7"/>
      </w:numPr>
      <w:spacing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227A6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227A6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227A6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227A6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227A6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227A6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E4F6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E4F65"/>
  </w:style>
  <w:style w:type="table" w:styleId="a6">
    <w:name w:val="Table Grid"/>
    <w:basedOn w:val="a2"/>
    <w:uiPriority w:val="39"/>
    <w:rsid w:val="007E4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10050B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7">
    <w:name w:val="No Spacing"/>
    <w:aliases w:val="Код"/>
    <w:link w:val="a8"/>
    <w:uiPriority w:val="1"/>
    <w:qFormat/>
    <w:rsid w:val="0090624F"/>
    <w:pPr>
      <w:spacing w:after="0" w:line="240" w:lineRule="auto"/>
    </w:pPr>
    <w:rPr>
      <w:rFonts w:ascii="Courier New" w:hAnsi="Courier New"/>
      <w:sz w:val="20"/>
    </w:rPr>
  </w:style>
  <w:style w:type="character" w:styleId="a9">
    <w:name w:val="Placeholder Text"/>
    <w:basedOn w:val="a1"/>
    <w:uiPriority w:val="99"/>
    <w:semiHidden/>
    <w:rsid w:val="00A6225E"/>
    <w:rPr>
      <w:color w:val="808080"/>
    </w:rPr>
  </w:style>
  <w:style w:type="paragraph" w:styleId="aa">
    <w:name w:val="Title"/>
    <w:basedOn w:val="a0"/>
    <w:next w:val="a0"/>
    <w:link w:val="ab"/>
    <w:uiPriority w:val="10"/>
    <w:qFormat/>
    <w:rsid w:val="006533D1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1"/>
    <w:link w:val="aa"/>
    <w:uiPriority w:val="10"/>
    <w:rsid w:val="00653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Normal (Web)"/>
    <w:basedOn w:val="a0"/>
    <w:uiPriority w:val="99"/>
    <w:semiHidden/>
    <w:unhideWhenUsed/>
    <w:rsid w:val="00FE381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d">
    <w:name w:val="List Paragraph"/>
    <w:basedOn w:val="a0"/>
    <w:uiPriority w:val="34"/>
    <w:qFormat/>
    <w:rsid w:val="0057734E"/>
    <w:pPr>
      <w:ind w:left="720"/>
    </w:pPr>
  </w:style>
  <w:style w:type="paragraph" w:styleId="ae">
    <w:name w:val="TOC Heading"/>
    <w:basedOn w:val="1"/>
    <w:next w:val="a0"/>
    <w:uiPriority w:val="39"/>
    <w:unhideWhenUsed/>
    <w:qFormat/>
    <w:rsid w:val="00836A20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36A20"/>
    <w:pPr>
      <w:spacing w:after="100"/>
    </w:pPr>
  </w:style>
  <w:style w:type="character" w:styleId="af">
    <w:name w:val="Hyperlink"/>
    <w:basedOn w:val="a1"/>
    <w:uiPriority w:val="99"/>
    <w:unhideWhenUsed/>
    <w:rsid w:val="00836A20"/>
    <w:rPr>
      <w:color w:val="0563C1" w:themeColor="hyperlink"/>
      <w:u w:val="single"/>
    </w:rPr>
  </w:style>
  <w:style w:type="character" w:customStyle="1" w:styleId="a8">
    <w:name w:val="Без интервала Знак"/>
    <w:aliases w:val="Код Знак"/>
    <w:basedOn w:val="a1"/>
    <w:link w:val="a7"/>
    <w:uiPriority w:val="1"/>
    <w:rsid w:val="0090624F"/>
    <w:rPr>
      <w:rFonts w:ascii="Courier New" w:hAnsi="Courier New"/>
      <w:sz w:val="20"/>
    </w:rPr>
  </w:style>
  <w:style w:type="character" w:customStyle="1" w:styleId="20">
    <w:name w:val="Заголовок 2 Знак"/>
    <w:basedOn w:val="a1"/>
    <w:link w:val="2"/>
    <w:uiPriority w:val="9"/>
    <w:rsid w:val="009E125D"/>
    <w:rPr>
      <w:rFonts w:ascii="Times New Roman" w:eastAsiaTheme="majorEastAsia" w:hAnsi="Times New Roman" w:cstheme="majorBidi"/>
      <w:b/>
      <w:sz w:val="28"/>
      <w:szCs w:val="26"/>
    </w:rPr>
  </w:style>
  <w:style w:type="paragraph" w:styleId="a">
    <w:name w:val="Subtitle"/>
    <w:basedOn w:val="1"/>
    <w:next w:val="a0"/>
    <w:link w:val="af0"/>
    <w:uiPriority w:val="11"/>
    <w:qFormat/>
    <w:rsid w:val="00605169"/>
    <w:pPr>
      <w:numPr>
        <w:numId w:val="5"/>
      </w:numPr>
      <w:jc w:val="left"/>
      <w:outlineLvl w:val="1"/>
    </w:pPr>
    <w:rPr>
      <w:rFonts w:eastAsiaTheme="minorEastAsia"/>
      <w:spacing w:val="15"/>
    </w:rPr>
  </w:style>
  <w:style w:type="character" w:customStyle="1" w:styleId="af0">
    <w:name w:val="Подзаголовок Знак"/>
    <w:basedOn w:val="a1"/>
    <w:link w:val="a"/>
    <w:uiPriority w:val="11"/>
    <w:rsid w:val="00605169"/>
    <w:rPr>
      <w:rFonts w:ascii="Times New Roman" w:eastAsiaTheme="minorEastAsia" w:hAnsi="Times New Roman" w:cstheme="majorBidi"/>
      <w:b/>
      <w:spacing w:val="15"/>
      <w:sz w:val="28"/>
      <w:szCs w:val="32"/>
    </w:rPr>
  </w:style>
  <w:style w:type="character" w:customStyle="1" w:styleId="30">
    <w:name w:val="Заголовок 3 Знак"/>
    <w:basedOn w:val="a1"/>
    <w:link w:val="3"/>
    <w:uiPriority w:val="9"/>
    <w:rsid w:val="002B4170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8227A6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8227A6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8227A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8227A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8227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8227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0"/>
    <w:next w:val="a0"/>
    <w:autoRedefine/>
    <w:uiPriority w:val="39"/>
    <w:unhideWhenUsed/>
    <w:rsid w:val="00FF1D48"/>
    <w:pPr>
      <w:spacing w:after="100"/>
      <w:ind w:left="280"/>
    </w:pPr>
  </w:style>
  <w:style w:type="paragraph" w:styleId="af1">
    <w:name w:val="Balloon Text"/>
    <w:basedOn w:val="a0"/>
    <w:link w:val="af2"/>
    <w:uiPriority w:val="99"/>
    <w:semiHidden/>
    <w:unhideWhenUsed/>
    <w:rsid w:val="002A45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2A4583"/>
    <w:rPr>
      <w:rFonts w:ascii="Segoe UI" w:hAnsi="Segoe UI" w:cs="Segoe UI"/>
      <w:sz w:val="18"/>
      <w:szCs w:val="18"/>
    </w:rPr>
  </w:style>
  <w:style w:type="character" w:styleId="af3">
    <w:name w:val="FollowedHyperlink"/>
    <w:basedOn w:val="a1"/>
    <w:uiPriority w:val="99"/>
    <w:semiHidden/>
    <w:unhideWhenUsed/>
    <w:rsid w:val="00235332"/>
    <w:rPr>
      <w:color w:val="954F72" w:themeColor="followedHyperlink"/>
      <w:u w:val="single"/>
    </w:rPr>
  </w:style>
  <w:style w:type="paragraph" w:styleId="af4">
    <w:name w:val="footer"/>
    <w:basedOn w:val="a0"/>
    <w:link w:val="af5"/>
    <w:uiPriority w:val="99"/>
    <w:unhideWhenUsed/>
    <w:rsid w:val="009B7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9B7022"/>
    <w:rPr>
      <w:rFonts w:ascii="Times New Roman" w:hAnsi="Times New Roman"/>
      <w:sz w:val="28"/>
    </w:rPr>
  </w:style>
  <w:style w:type="paragraph" w:styleId="HTML">
    <w:name w:val="HTML Preformatted"/>
    <w:basedOn w:val="a0"/>
    <w:link w:val="HTML0"/>
    <w:uiPriority w:val="99"/>
    <w:unhideWhenUsed/>
    <w:rsid w:val="00AC2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AC211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Desktop\University\&#1064;&#1072;&#1073;&#1083;&#1086;&#1085;%20&#1087;&#1086;%20&#1043;&#1054;&#1057;&#1058;&#1072;&#108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5B661-E667-4597-8E21-6CF95EBE0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 ГОСТам.dotx</Template>
  <TotalTime>545</TotalTime>
  <Pages>11</Pages>
  <Words>1640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Shvedenko</dc:creator>
  <cp:keywords/>
  <dc:description/>
  <cp:lastModifiedBy>Alexandr Shvedenko</cp:lastModifiedBy>
  <cp:revision>54</cp:revision>
  <cp:lastPrinted>2019-12-09T10:24:00Z</cp:lastPrinted>
  <dcterms:created xsi:type="dcterms:W3CDTF">2021-03-19T07:58:00Z</dcterms:created>
  <dcterms:modified xsi:type="dcterms:W3CDTF">2021-04-27T09:02:00Z</dcterms:modified>
</cp:coreProperties>
</file>