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6E5" w:rsidRDefault="00607286" w:rsidP="00607286">
      <w:pPr>
        <w:pStyle w:val="1"/>
      </w:pPr>
      <w:r>
        <w:t>ЛАБОРАТОРНЯ РАБОТА №9</w:t>
      </w:r>
      <w:r w:rsidR="00B73F11">
        <w:t xml:space="preserve"> «Исследование архитектуры MVC приложения и возможностей обработки данных HTML-форм на стороне сервера с использованием языка PHP»</w:t>
      </w:r>
    </w:p>
    <w:p w:rsidR="00B73F11" w:rsidRDefault="00B73F11" w:rsidP="00B73F11"/>
    <w:p w:rsidR="00B73F11" w:rsidRDefault="00B73F11" w:rsidP="00B73F11">
      <w:pPr>
        <w:pStyle w:val="2"/>
        <w:ind w:left="709" w:firstLine="0"/>
      </w:pPr>
      <w:r>
        <w:t>Цель работы</w:t>
      </w:r>
    </w:p>
    <w:p w:rsidR="00B73F11" w:rsidRDefault="00607286" w:rsidP="00B73F11">
      <w:r>
        <w:t xml:space="preserve">Исследовать возможности хранения данных на стороне сервера, изучить работу c файлами и СУБД </w:t>
      </w:r>
      <w:proofErr w:type="spellStart"/>
      <w:r>
        <w:t>MySQL</w:t>
      </w:r>
      <w:proofErr w:type="spellEnd"/>
      <w:r>
        <w:t xml:space="preserve"> из PHP, приобрести практические навыки организации хранения данных на стороне сервера в файлах, в базах данных </w:t>
      </w:r>
      <w:proofErr w:type="spellStart"/>
      <w:r>
        <w:t>MySQL</w:t>
      </w:r>
      <w:proofErr w:type="spellEnd"/>
      <w:r>
        <w:t>, а также постраничного вывода данных.</w:t>
      </w:r>
    </w:p>
    <w:p w:rsidR="00607286" w:rsidRDefault="00607286" w:rsidP="00B73F11"/>
    <w:p w:rsidR="00B73F11" w:rsidRDefault="00B73F11" w:rsidP="00607286">
      <w:pPr>
        <w:pStyle w:val="2"/>
        <w:ind w:firstLine="133"/>
      </w:pPr>
      <w:r>
        <w:t>Порядок выполнения работы</w:t>
      </w:r>
    </w:p>
    <w:p w:rsidR="00607286" w:rsidRDefault="00607286" w:rsidP="00607286">
      <w:r>
        <w:t xml:space="preserve">1. Разработать базовый класс </w:t>
      </w:r>
      <w:proofErr w:type="spellStart"/>
      <w:r>
        <w:t>BaseActiveRecord</w:t>
      </w:r>
      <w:proofErr w:type="spellEnd"/>
      <w:r>
        <w:t xml:space="preserve"> для работы с базой данных, который реализует паттерн </w:t>
      </w:r>
      <w:proofErr w:type="spellStart"/>
      <w:r>
        <w:t>ActiveRecord</w:t>
      </w:r>
      <w:proofErr w:type="spellEnd"/>
      <w:r>
        <w:t xml:space="preserve"> (данный класс разместить в папке /</w:t>
      </w:r>
      <w:proofErr w:type="spellStart"/>
      <w:r>
        <w:t>my_site</w:t>
      </w:r>
      <w:proofErr w:type="spellEnd"/>
      <w:r>
        <w:t>/</w:t>
      </w:r>
      <w:proofErr w:type="spellStart"/>
      <w:r>
        <w:t>app</w:t>
      </w:r>
      <w:proofErr w:type="spellEnd"/>
      <w:r>
        <w:t>/</w:t>
      </w:r>
      <w:proofErr w:type="spellStart"/>
      <w:r>
        <w:t>core</w:t>
      </w:r>
      <w:proofErr w:type="spellEnd"/>
      <w:r>
        <w:t xml:space="preserve">). </w:t>
      </w:r>
    </w:p>
    <w:p w:rsidR="00607286" w:rsidRDefault="00607286" w:rsidP="00607286">
      <w:r>
        <w:t xml:space="preserve">2. Для всех моделей, которые будут использоваться при выполнении данной лабораторной работы, создать классы, наследующие </w:t>
      </w:r>
      <w:proofErr w:type="spellStart"/>
      <w:r>
        <w:t>BaseActiveRecord</w:t>
      </w:r>
      <w:proofErr w:type="spellEnd"/>
      <w:r>
        <w:t>. Для каждого из классов определить все поля и названия таблиц (данные классы необходимо разместить в папке /</w:t>
      </w:r>
      <w:proofErr w:type="spellStart"/>
      <w:r>
        <w:t>my_site</w:t>
      </w:r>
      <w:proofErr w:type="spellEnd"/>
      <w:r>
        <w:t>/</w:t>
      </w:r>
      <w:proofErr w:type="spellStart"/>
      <w:r>
        <w:t>app</w:t>
      </w:r>
      <w:proofErr w:type="spellEnd"/>
      <w:r>
        <w:t>/</w:t>
      </w:r>
      <w:proofErr w:type="spellStart"/>
      <w:r>
        <w:t>models</w:t>
      </w:r>
      <w:proofErr w:type="spellEnd"/>
      <w:r>
        <w:t xml:space="preserve">). </w:t>
      </w:r>
    </w:p>
    <w:p w:rsidR="00607286" w:rsidRDefault="00607286" w:rsidP="00607286">
      <w:r>
        <w:t>3. Создать новую страницу "Гостевая книга". Страница должна содержать форму ввода (Фамилия, Имя, Отчество, E –</w:t>
      </w:r>
      <w:proofErr w:type="spellStart"/>
      <w:r>
        <w:t>mail</w:t>
      </w:r>
      <w:proofErr w:type="spellEnd"/>
      <w:r>
        <w:t>, Текст отзыва), а также таблицу сообщений, оставленных пользователями. Сообщения в таблице должны располагаться в порядке убывания даты добавления сообщения. Для хранения сообщений пользователей использовать текстовый файл messages.inc, содержащий разделенные символом «;» данные: Дату сообщения, ФИО, E–</w:t>
      </w:r>
      <w:proofErr w:type="spellStart"/>
      <w:r>
        <w:t>mail</w:t>
      </w:r>
      <w:proofErr w:type="spellEnd"/>
      <w:r>
        <w:t xml:space="preserve"> и Текст отзыва (для получения текущей даты сервера возможно использовать PHP функцию </w:t>
      </w:r>
      <w:proofErr w:type="spellStart"/>
      <w:r>
        <w:t>date</w:t>
      </w:r>
      <w:proofErr w:type="spellEnd"/>
      <w:r>
        <w:t>('</w:t>
      </w:r>
      <w:proofErr w:type="spellStart"/>
      <w:r>
        <w:t>d.</w:t>
      </w:r>
      <w:proofErr w:type="gramStart"/>
      <w:r>
        <w:t>m.y</w:t>
      </w:r>
      <w:proofErr w:type="spellEnd"/>
      <w:proofErr w:type="gramEnd"/>
      <w:r>
        <w:t>')).</w:t>
      </w:r>
    </w:p>
    <w:p w:rsidR="00607286" w:rsidRDefault="00607286" w:rsidP="00607286">
      <w:r>
        <w:t xml:space="preserve">4. Реализовать страницу "Загрузка сообщений гостевой книги", содержащую форму загрузки подготовленного заранее файла messages.inc на сервер. </w:t>
      </w:r>
    </w:p>
    <w:p w:rsidR="00607286" w:rsidRDefault="00607286" w:rsidP="00607286">
      <w:r>
        <w:lastRenderedPageBreak/>
        <w:t xml:space="preserve">5. Реализовать на странице "Тест по дисциплине" сохранение ответов пользователей и правильности ответов в разработанную таблицу базы данных </w:t>
      </w:r>
      <w:proofErr w:type="spellStart"/>
      <w:r>
        <w:t>MySQL</w:t>
      </w:r>
      <w:proofErr w:type="spellEnd"/>
      <w:r>
        <w:t xml:space="preserve">, с возможностью просмотра сохраненных данных (дата, ФИО, ответы, верно/неверно). </w:t>
      </w:r>
    </w:p>
    <w:p w:rsidR="00235068" w:rsidRDefault="00607286" w:rsidP="00291E3E">
      <w:r>
        <w:t xml:space="preserve">6. Разработать страницу «Редактор Блога», позволяющую добавлять записи Блога. Страница должна содержать форму добавления записи Блога и список выдаваемых постранично </w:t>
      </w:r>
      <w:proofErr w:type="gramStart"/>
      <w:r>
        <w:t>записей</w:t>
      </w:r>
      <w:proofErr w:type="gramEnd"/>
      <w:r>
        <w:t xml:space="preserve"> отсортированных в порядке убывания даты. Форма добавления должна содержать поля ввода: </w:t>
      </w:r>
      <w:r>
        <w:sym w:font="Symbol" w:char="F0B7"/>
      </w:r>
      <w:r>
        <w:t xml:space="preserve"> Тема сообщения – поле ввода однострочного текста (заполнение обязательно); </w:t>
      </w:r>
      <w:r>
        <w:sym w:font="Symbol" w:char="F0B7"/>
      </w:r>
      <w:r>
        <w:t xml:space="preserve"> Изображение – поле ввода файла (заполнение не обязательно); </w:t>
      </w:r>
      <w:r>
        <w:sym w:font="Symbol" w:char="F0B7"/>
      </w:r>
      <w:r>
        <w:t xml:space="preserve"> Текст сообщения – поле ввода многострочного текста. Данные хранить в разработанной таблице базы данных </w:t>
      </w:r>
      <w:proofErr w:type="spellStart"/>
      <w:r>
        <w:t>MySQL</w:t>
      </w:r>
      <w:proofErr w:type="spellEnd"/>
      <w:r>
        <w:t xml:space="preserve">. </w:t>
      </w:r>
      <w:proofErr w:type="spellStart"/>
      <w:r>
        <w:t>Валидацию</w:t>
      </w:r>
      <w:proofErr w:type="spellEnd"/>
      <w:r>
        <w:t xml:space="preserve"> данных осуществлять с использованием класса </w:t>
      </w:r>
      <w:proofErr w:type="spellStart"/>
      <w:r>
        <w:t>FormValidation</w:t>
      </w:r>
      <w:proofErr w:type="spellEnd"/>
      <w:r>
        <w:t xml:space="preserve">, разработанного при выполнении ЛР №8. 7. Разработать страницу «Мой Блог», содержащую упорядоченные в порядке убывания даты добавления, выдаваемые постранично данные: </w:t>
      </w:r>
      <w:r>
        <w:sym w:font="Symbol" w:char="F0B7"/>
      </w:r>
      <w:r>
        <w:t xml:space="preserve"> Дата и время сообщения; </w:t>
      </w:r>
    </w:p>
    <w:p w:rsidR="00235068" w:rsidRDefault="00607286" w:rsidP="00235068">
      <w:r>
        <w:sym w:font="Symbol" w:char="F0B7"/>
      </w:r>
      <w:r>
        <w:t xml:space="preserve"> Тема сообщения; </w:t>
      </w:r>
      <w:r>
        <w:sym w:font="Symbol" w:char="F0B7"/>
      </w:r>
      <w:r>
        <w:t xml:space="preserve"> Изображение; </w:t>
      </w:r>
      <w:r>
        <w:sym w:font="Symbol" w:char="F0B7"/>
      </w:r>
      <w:r>
        <w:t xml:space="preserve"> Текст сообщения. Данные извлекать из таблицы базы данных </w:t>
      </w:r>
      <w:proofErr w:type="spellStart"/>
      <w:r>
        <w:t>MySQL</w:t>
      </w:r>
      <w:proofErr w:type="spellEnd"/>
      <w:r>
        <w:t xml:space="preserve">. Формат постраничного вывода определяется из таблицы 2.2 в соответствии с вариантом задания. Вариант задания определяется как (ПЦЗК </w:t>
      </w:r>
      <w:proofErr w:type="spellStart"/>
      <w:r>
        <w:t>mod</w:t>
      </w:r>
      <w:proofErr w:type="spellEnd"/>
      <w:r>
        <w:t xml:space="preserve"> </w:t>
      </w:r>
      <w:proofErr w:type="gramStart"/>
      <w:r>
        <w:t>6)+</w:t>
      </w:r>
      <w:proofErr w:type="gramEnd"/>
      <w:r>
        <w:t xml:space="preserve">1 – (остаток от деления последней цифры зачетной книжки на 6 плюс 1). </w:t>
      </w:r>
    </w:p>
    <w:p w:rsidR="003C42CF" w:rsidRDefault="00607286" w:rsidP="00291E3E">
      <w:r>
        <w:t xml:space="preserve">8. Реализовать возможность добавления записей на страницу «Мой Блог» из файла формата CSV, содержащего следующие поля: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author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. </w:t>
      </w:r>
      <w:proofErr w:type="gramStart"/>
      <w:r>
        <w:t>Например</w:t>
      </w:r>
      <w:proofErr w:type="gramEnd"/>
      <w:r>
        <w:t xml:space="preserve">: "тема 1","сообщение 1","Vasiliy","2019-01-01 14:00". Для этого необходимо разработать страницу «Загрузка сообщений блога», содержащую форму загрузки файла формата CSV. Добавление записей из файла в БД осуществлять с использованием подготавливаемых запросов (см. п. 2.2.4). </w:t>
      </w:r>
      <w:proofErr w:type="spellStart"/>
      <w:r>
        <w:t>Валидацию</w:t>
      </w:r>
      <w:proofErr w:type="spellEnd"/>
      <w:r>
        <w:t xml:space="preserve"> данных осуществлять с использованием класса </w:t>
      </w:r>
      <w:proofErr w:type="spellStart"/>
      <w:r>
        <w:t>FormValidation</w:t>
      </w:r>
      <w:proofErr w:type="spellEnd"/>
      <w:r>
        <w:t>, разработанного при выполнении ЛР №8.</w:t>
      </w:r>
    </w:p>
    <w:p w:rsidR="003C42CF" w:rsidRDefault="003C42CF" w:rsidP="00291E3E">
      <w:pPr>
        <w:pStyle w:val="2"/>
        <w:ind w:firstLine="133"/>
      </w:pPr>
      <w:r>
        <w:lastRenderedPageBreak/>
        <w:t>Ход работы</w:t>
      </w:r>
    </w:p>
    <w:p w:rsidR="006A47AC" w:rsidRDefault="00291E3E" w:rsidP="009669D3">
      <w:pPr>
        <w:pStyle w:val="3"/>
        <w:ind w:left="0" w:firstLine="709"/>
      </w:pPr>
      <w:r>
        <w:t xml:space="preserve">Разработанный базовый класс </w:t>
      </w:r>
      <w:proofErr w:type="spellStart"/>
      <w:r>
        <w:t>BaseActiveRecord</w:t>
      </w:r>
      <w:proofErr w:type="spellEnd"/>
      <w:r>
        <w:t xml:space="preserve"> для работы с базой данных, представлен </w:t>
      </w:r>
      <w:r w:rsidR="009669D3">
        <w:t>на рисунке 2.1</w:t>
      </w:r>
      <w:r>
        <w:t>.</w:t>
      </w:r>
      <w:r w:rsidR="009669D3" w:rsidRPr="009669D3">
        <w:t xml:space="preserve"> </w:t>
      </w:r>
      <w:r w:rsidR="009669D3">
        <w:t>Полная реализации представлена в приложении А.</w:t>
      </w:r>
      <w:bookmarkStart w:id="0" w:name="_GoBack"/>
      <w:bookmarkEnd w:id="0"/>
    </w:p>
    <w:p w:rsidR="009669D3" w:rsidRDefault="00D309CD" w:rsidP="009669D3">
      <w:r w:rsidRPr="00D309CD">
        <w:drawing>
          <wp:inline distT="0" distB="0" distL="0" distR="0" wp14:anchorId="76B2A95E" wp14:editId="4D49B286">
            <wp:extent cx="4691270" cy="28217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0094" cy="282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9CD" w:rsidRPr="00D309CD" w:rsidRDefault="00D309CD" w:rsidP="00D309CD">
      <w:pPr>
        <w:jc w:val="center"/>
      </w:pPr>
      <w:r>
        <w:t>Рисунок 2.1</w:t>
      </w:r>
      <w:r>
        <w:t xml:space="preserve"> – Реализация </w:t>
      </w:r>
      <w:r>
        <w:t>класса</w:t>
      </w:r>
      <w:r>
        <w:t xml:space="preserve"> </w:t>
      </w:r>
      <w:proofErr w:type="spellStart"/>
      <w:r>
        <w:rPr>
          <w:lang w:val="en-US"/>
        </w:rPr>
        <w:t>BaseActiveRecord</w:t>
      </w:r>
      <w:proofErr w:type="spellEnd"/>
    </w:p>
    <w:p w:rsidR="009669D3" w:rsidRPr="009669D3" w:rsidRDefault="009669D3" w:rsidP="009669D3"/>
    <w:p w:rsidR="006A47AC" w:rsidRDefault="00277AE5" w:rsidP="00254D44">
      <w:pPr>
        <w:pStyle w:val="3"/>
        <w:ind w:left="0" w:firstLine="709"/>
      </w:pPr>
      <w:r>
        <w:t xml:space="preserve">На рисунке 2.2 представлена разработанная страница гостевой книги. На рисунке 2.3 содержимое файла </w:t>
      </w:r>
      <w:r>
        <w:rPr>
          <w:lang w:val="en-US"/>
        </w:rPr>
        <w:t>messages.inc</w:t>
      </w:r>
    </w:p>
    <w:p w:rsidR="008D3BA0" w:rsidRDefault="00277AE5" w:rsidP="008D3BA0">
      <w:pPr>
        <w:jc w:val="center"/>
      </w:pPr>
      <w:r w:rsidRPr="00277AE5">
        <w:drawing>
          <wp:inline distT="0" distB="0" distL="0" distR="0" wp14:anchorId="7F220A7A" wp14:editId="166C9ABD">
            <wp:extent cx="4913906" cy="1806575"/>
            <wp:effectExtent l="0" t="0" r="127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810" r="2197"/>
                    <a:stretch/>
                  </pic:blipFill>
                  <pic:spPr bwMode="auto">
                    <a:xfrm>
                      <a:off x="0" y="0"/>
                      <a:ext cx="4919613" cy="1808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3BA0" w:rsidRDefault="008D3BA0" w:rsidP="008D3BA0">
      <w:pPr>
        <w:jc w:val="center"/>
      </w:pPr>
      <w:r>
        <w:t>Р</w:t>
      </w:r>
      <w:r w:rsidR="00277AE5">
        <w:t>исунок 2.2 – Страница гостевой книги</w:t>
      </w:r>
    </w:p>
    <w:p w:rsidR="00277AE5" w:rsidRDefault="00277AE5">
      <w:pPr>
        <w:spacing w:line="259" w:lineRule="auto"/>
        <w:ind w:firstLine="0"/>
        <w:contextualSpacing w:val="0"/>
        <w:jc w:val="left"/>
      </w:pPr>
      <w:r>
        <w:br w:type="page"/>
      </w:r>
    </w:p>
    <w:p w:rsidR="00277AE5" w:rsidRDefault="00277AE5" w:rsidP="00277AE5">
      <w:pPr>
        <w:jc w:val="center"/>
      </w:pPr>
      <w:r w:rsidRPr="00277AE5">
        <w:lastRenderedPageBreak/>
        <w:drawing>
          <wp:inline distT="0" distB="0" distL="0" distR="0" wp14:anchorId="317B9C19" wp14:editId="0BD8835D">
            <wp:extent cx="5247861" cy="147646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695" cy="147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AE5" w:rsidRDefault="00277AE5" w:rsidP="00277AE5">
      <w:pPr>
        <w:jc w:val="center"/>
      </w:pPr>
      <w:r>
        <w:t>Рисунок 2</w:t>
      </w:r>
      <w:r>
        <w:t>.3</w:t>
      </w:r>
      <w:r>
        <w:t xml:space="preserve"> – Страница гостевой книги</w:t>
      </w:r>
    </w:p>
    <w:p w:rsidR="00277AE5" w:rsidRDefault="00277AE5" w:rsidP="00277AE5">
      <w:pPr>
        <w:ind w:firstLine="0"/>
      </w:pPr>
    </w:p>
    <w:p w:rsidR="00326884" w:rsidRDefault="0000734D" w:rsidP="00326884">
      <w:pPr>
        <w:pStyle w:val="3"/>
        <w:ind w:left="0" w:firstLine="709"/>
      </w:pPr>
      <w:r>
        <w:t>Н</w:t>
      </w:r>
      <w:r>
        <w:t>а рисунке 2.4</w:t>
      </w:r>
      <w:r>
        <w:t xml:space="preserve"> представлена разработанная страница</w:t>
      </w:r>
      <w:r>
        <w:t xml:space="preserve"> загрузки сообщений</w:t>
      </w:r>
      <w:r>
        <w:t xml:space="preserve"> гостевой книги.</w:t>
      </w:r>
    </w:p>
    <w:p w:rsidR="00326884" w:rsidRDefault="0000734D" w:rsidP="00326884">
      <w:r w:rsidRPr="0000734D">
        <w:drawing>
          <wp:inline distT="0" distB="0" distL="0" distR="0" wp14:anchorId="0AFB11E5" wp14:editId="5801D003">
            <wp:extent cx="5287618" cy="1308481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0711" cy="131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884" w:rsidRDefault="00326884" w:rsidP="00326884">
      <w:pPr>
        <w:jc w:val="center"/>
      </w:pPr>
      <w:r>
        <w:t>Р</w:t>
      </w:r>
      <w:r w:rsidR="0000734D">
        <w:t>исунок 2.4 – Страница загрузки сообщений гостевой книги</w:t>
      </w:r>
    </w:p>
    <w:p w:rsidR="00986221" w:rsidRDefault="00986221" w:rsidP="00986221"/>
    <w:p w:rsidR="006A47AC" w:rsidRDefault="00986221" w:rsidP="00A17A0B">
      <w:pPr>
        <w:pStyle w:val="3"/>
        <w:ind w:left="0" w:firstLine="709"/>
      </w:pPr>
      <w:r>
        <w:t xml:space="preserve">Реализация </w:t>
      </w:r>
      <w:r w:rsidR="003F1D0A">
        <w:t>метода сохранения данных из страницы Тест по дисциплине представлена на рисунке 2.5</w:t>
      </w:r>
    </w:p>
    <w:p w:rsidR="00BB43B8" w:rsidRDefault="007B391A" w:rsidP="007B391A">
      <w:pPr>
        <w:jc w:val="center"/>
        <w:rPr>
          <w:lang w:val="en-US"/>
        </w:rPr>
      </w:pPr>
      <w:r w:rsidRPr="007B391A">
        <w:rPr>
          <w:lang w:val="en-US"/>
        </w:rPr>
        <w:drawing>
          <wp:inline distT="0" distB="0" distL="0" distR="0" wp14:anchorId="5C167537" wp14:editId="450DEABD">
            <wp:extent cx="4725059" cy="249589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EB" w:rsidRPr="007B391A" w:rsidRDefault="007B391A" w:rsidP="00C611F8">
      <w:pPr>
        <w:jc w:val="center"/>
        <w:rPr>
          <w:lang w:val="en-US"/>
        </w:rPr>
      </w:pPr>
      <w:r>
        <w:t>Рисунок 2.5</w:t>
      </w:r>
      <w:r w:rsidR="00C611F8">
        <w:t xml:space="preserve"> –</w:t>
      </w:r>
      <w:r w:rsidR="00C611F8" w:rsidRPr="00C611F8">
        <w:t xml:space="preserve"> </w:t>
      </w:r>
      <w:r w:rsidR="00C611F8">
        <w:t xml:space="preserve">Реализация </w:t>
      </w:r>
      <w:r>
        <w:t xml:space="preserve">метода </w:t>
      </w:r>
      <w:r>
        <w:rPr>
          <w:lang w:val="en-US"/>
        </w:rPr>
        <w:t>save</w:t>
      </w:r>
    </w:p>
    <w:p w:rsidR="00BF27EB" w:rsidRPr="007B391A" w:rsidRDefault="00BF27EB" w:rsidP="00BF27EB">
      <w:r w:rsidRPr="007B391A">
        <w:br w:type="page"/>
      </w:r>
    </w:p>
    <w:p w:rsidR="00BF27EB" w:rsidRPr="00045C30" w:rsidRDefault="005F38EF" w:rsidP="00045C30">
      <w:pPr>
        <w:pStyle w:val="3"/>
        <w:ind w:left="0" w:firstLine="709"/>
      </w:pPr>
      <w:r>
        <w:lastRenderedPageBreak/>
        <w:t xml:space="preserve">На </w:t>
      </w:r>
      <w:r>
        <w:t>рисунке 2.</w:t>
      </w:r>
      <w:r>
        <w:t>6</w:t>
      </w:r>
      <w:r>
        <w:t xml:space="preserve"> представлена разработанная страница </w:t>
      </w:r>
      <w:r>
        <w:t>редактирования блога</w:t>
      </w:r>
    </w:p>
    <w:p w:rsidR="00F836AB" w:rsidRDefault="005F38EF" w:rsidP="00BF27EB">
      <w:pPr>
        <w:ind w:firstLine="0"/>
      </w:pPr>
      <w:r w:rsidRPr="005F38EF">
        <w:drawing>
          <wp:inline distT="0" distB="0" distL="0" distR="0" wp14:anchorId="70FB9215" wp14:editId="0DA738E0">
            <wp:extent cx="5940425" cy="24784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30" w:rsidRDefault="004D191B" w:rsidP="00045C30">
      <w:pPr>
        <w:ind w:firstLine="0"/>
        <w:jc w:val="center"/>
      </w:pPr>
      <w:r>
        <w:t>Рисунок 2.6</w:t>
      </w:r>
      <w:r w:rsidR="00045C30">
        <w:t xml:space="preserve"> –</w:t>
      </w:r>
      <w:r w:rsidR="00C1159F">
        <w:t xml:space="preserve"> </w:t>
      </w:r>
      <w:r w:rsidR="005F38EF">
        <w:t>Страница редактирования блога</w:t>
      </w:r>
    </w:p>
    <w:p w:rsidR="00C1159F" w:rsidRDefault="00C1159F" w:rsidP="00C1159F">
      <w:pPr>
        <w:pStyle w:val="3"/>
        <w:ind w:left="0" w:firstLine="709"/>
      </w:pPr>
      <w:r>
        <w:t>На рисунке 2.</w:t>
      </w:r>
      <w:r>
        <w:t>7</w:t>
      </w:r>
      <w:r>
        <w:t xml:space="preserve"> представлена разработанная страница блога с постраничной навигацией.</w:t>
      </w:r>
    </w:p>
    <w:p w:rsidR="00C1159F" w:rsidRDefault="00C1159F" w:rsidP="00C1159F">
      <w:pPr>
        <w:jc w:val="center"/>
      </w:pPr>
      <w:r>
        <w:rPr>
          <w:noProof/>
          <w:lang w:eastAsia="ru-RU"/>
        </w:rPr>
        <w:drawing>
          <wp:inline distT="0" distB="0" distL="0" distR="0" wp14:anchorId="43E5707D" wp14:editId="3B67CCEE">
            <wp:extent cx="4882101" cy="27867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166" cy="278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59F" w:rsidRPr="00C1159F" w:rsidRDefault="00C1159F" w:rsidP="00C1159F">
      <w:pPr>
        <w:jc w:val="center"/>
      </w:pPr>
      <w:r>
        <w:t>Рисунок 2</w:t>
      </w:r>
      <w:r>
        <w:t>.7</w:t>
      </w:r>
      <w:r>
        <w:t xml:space="preserve"> </w:t>
      </w:r>
      <w:r>
        <w:t>– Страница б</w:t>
      </w:r>
      <w:r w:rsidR="00883916">
        <w:t>лога с постраничной навигацией</w:t>
      </w:r>
    </w:p>
    <w:p w:rsidR="00D004AF" w:rsidRDefault="00782E2A" w:rsidP="00782E2A">
      <w:pPr>
        <w:spacing w:line="259" w:lineRule="auto"/>
        <w:ind w:firstLine="0"/>
        <w:contextualSpacing w:val="0"/>
        <w:jc w:val="left"/>
      </w:pPr>
      <w:r>
        <w:br w:type="page"/>
      </w:r>
    </w:p>
    <w:p w:rsidR="00782E2A" w:rsidRPr="00782E2A" w:rsidRDefault="00883916" w:rsidP="00883916">
      <w:pPr>
        <w:pStyle w:val="3"/>
        <w:ind w:left="0" w:firstLine="709"/>
      </w:pPr>
      <w:r>
        <w:lastRenderedPageBreak/>
        <w:t>На рисунке 2.</w:t>
      </w:r>
      <w:r>
        <w:t>8</w:t>
      </w:r>
      <w:r>
        <w:t xml:space="preserve"> представлена разработанная страница </w:t>
      </w:r>
      <w:r>
        <w:t xml:space="preserve">загрузки </w:t>
      </w:r>
      <w:r w:rsidR="00641F7D">
        <w:t>сообщений</w:t>
      </w:r>
      <w:r w:rsidR="00641F7D">
        <w:t xml:space="preserve"> </w:t>
      </w:r>
      <w:r>
        <w:t>для блога</w:t>
      </w:r>
      <w:r w:rsidR="00641F7D">
        <w:t>. На рисунке 2.9 представлен</w:t>
      </w:r>
      <w:r w:rsidR="008B08C1">
        <w:t>о</w:t>
      </w:r>
      <w:r w:rsidR="00641F7D">
        <w:t xml:space="preserve"> </w:t>
      </w:r>
      <w:r w:rsidR="008B08C1">
        <w:t>содержимое</w:t>
      </w:r>
      <w:r w:rsidR="00641F7D">
        <w:t xml:space="preserve"> файла </w:t>
      </w:r>
      <w:r w:rsidR="00641F7D">
        <w:rPr>
          <w:lang w:val="en-US"/>
        </w:rPr>
        <w:t>csv</w:t>
      </w:r>
    </w:p>
    <w:p w:rsidR="00782E2A" w:rsidRDefault="00641F7D" w:rsidP="00782E2A">
      <w:pPr>
        <w:jc w:val="center"/>
      </w:pPr>
      <w:r w:rsidRPr="00641F7D">
        <w:drawing>
          <wp:inline distT="0" distB="0" distL="0" distR="0" wp14:anchorId="01903CB6" wp14:editId="014F782F">
            <wp:extent cx="5279667" cy="1371415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7726" cy="137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2B3" w:rsidRDefault="00782E2A" w:rsidP="000F5B20">
      <w:pPr>
        <w:jc w:val="center"/>
      </w:pPr>
      <w:r>
        <w:t>Р</w:t>
      </w:r>
      <w:r w:rsidR="00641F7D">
        <w:t>исунок 2.</w:t>
      </w:r>
      <w:r w:rsidR="00641F7D">
        <w:rPr>
          <w:lang w:val="en-US"/>
        </w:rPr>
        <w:t>8</w:t>
      </w:r>
      <w:r>
        <w:t xml:space="preserve"> – </w:t>
      </w:r>
      <w:r w:rsidR="00641F7D">
        <w:t>Страница загрузки сообщений</w:t>
      </w:r>
    </w:p>
    <w:p w:rsidR="008B08C1" w:rsidRDefault="008B08C1" w:rsidP="000F5B20">
      <w:pPr>
        <w:jc w:val="center"/>
      </w:pPr>
    </w:p>
    <w:p w:rsidR="008B08C1" w:rsidRDefault="00460D4A" w:rsidP="000F5B20">
      <w:pPr>
        <w:jc w:val="center"/>
      </w:pPr>
      <w:r w:rsidRPr="00460D4A">
        <w:drawing>
          <wp:inline distT="0" distB="0" distL="0" distR="0" wp14:anchorId="0ED5CED8" wp14:editId="37E814F8">
            <wp:extent cx="4874150" cy="826339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1078" cy="83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C1" w:rsidRDefault="008B08C1" w:rsidP="008B08C1">
      <w:pPr>
        <w:jc w:val="center"/>
      </w:pPr>
      <w:r>
        <w:t>Рисунок 2.</w:t>
      </w:r>
      <w:r>
        <w:t>9</w:t>
      </w:r>
      <w:r>
        <w:t xml:space="preserve"> – </w:t>
      </w:r>
      <w:r>
        <w:t>С</w:t>
      </w:r>
      <w:r>
        <w:t xml:space="preserve">одержимое файла </w:t>
      </w:r>
      <w:r>
        <w:rPr>
          <w:lang w:val="en-US"/>
        </w:rPr>
        <w:t>csv</w:t>
      </w:r>
    </w:p>
    <w:p w:rsidR="00B112C6" w:rsidRDefault="00B112C6" w:rsidP="00B112C6">
      <w:pPr>
        <w:ind w:firstLine="0"/>
      </w:pPr>
    </w:p>
    <w:p w:rsidR="00B112C6" w:rsidRPr="001E0C47" w:rsidRDefault="00B112C6" w:rsidP="00B112C6">
      <w:pPr>
        <w:ind w:firstLine="0"/>
      </w:pPr>
    </w:p>
    <w:p w:rsidR="000F5B20" w:rsidRDefault="005462B3" w:rsidP="000F5B20">
      <w:pPr>
        <w:pStyle w:val="1"/>
        <w:numPr>
          <w:ilvl w:val="0"/>
          <w:numId w:val="0"/>
        </w:numPr>
      </w:pPr>
      <w:r>
        <w:t>Вывод</w:t>
      </w:r>
    </w:p>
    <w:p w:rsidR="00B112C6" w:rsidRPr="00B112C6" w:rsidRDefault="00B112C6" w:rsidP="00B112C6"/>
    <w:p w:rsidR="005462B3" w:rsidRPr="005D7C2D" w:rsidRDefault="005462B3" w:rsidP="00F92763">
      <w:r>
        <w:t xml:space="preserve">В ходе выполнения данной лабораторной работы был изучен </w:t>
      </w:r>
      <w:r w:rsidR="00B112C6">
        <w:t xml:space="preserve">шаблон проектирования </w:t>
      </w:r>
      <w:proofErr w:type="spellStart"/>
      <w:r w:rsidR="00B112C6">
        <w:rPr>
          <w:lang w:val="en-US"/>
        </w:rPr>
        <w:t>ActiveRecord</w:t>
      </w:r>
      <w:proofErr w:type="spellEnd"/>
      <w:r w:rsidR="00B112C6">
        <w:t xml:space="preserve">. На его основе был составлен класс </w:t>
      </w:r>
      <w:proofErr w:type="spellStart"/>
      <w:r w:rsidR="00B112C6">
        <w:rPr>
          <w:lang w:val="en-US"/>
        </w:rPr>
        <w:t>BaseActiveRecord</w:t>
      </w:r>
      <w:proofErr w:type="spellEnd"/>
      <w:r w:rsidR="00B112C6" w:rsidRPr="00B112C6">
        <w:t xml:space="preserve">. </w:t>
      </w:r>
      <w:r w:rsidR="00B112C6">
        <w:t>Он позволяет работать с базой данных через ООП.</w:t>
      </w:r>
      <w:r w:rsidR="005D7C2D">
        <w:t xml:space="preserve"> Также была изучена работа с файлами на стороне сервера с помощью языка программирования </w:t>
      </w:r>
      <w:r w:rsidR="005D7C2D">
        <w:rPr>
          <w:lang w:val="en-US"/>
        </w:rPr>
        <w:t>PHP</w:t>
      </w:r>
      <w:r w:rsidR="005D7C2D" w:rsidRPr="005D7C2D">
        <w:t xml:space="preserve"> </w:t>
      </w:r>
      <w:r w:rsidR="005D7C2D">
        <w:t xml:space="preserve">и его суперглобальной переменной </w:t>
      </w:r>
      <w:r w:rsidR="005D7C2D" w:rsidRPr="005D7C2D">
        <w:t>$_</w:t>
      </w:r>
      <w:r w:rsidR="005D7C2D">
        <w:rPr>
          <w:lang w:val="en-US"/>
        </w:rPr>
        <w:t>FILES</w:t>
      </w:r>
      <w:r w:rsidR="005D7C2D">
        <w:t xml:space="preserve">. Кроме этого была реализована постраничная навигация для вывода записей со страницы «Мой блог», а также загрузка сообщений через файл формата </w:t>
      </w:r>
      <w:r w:rsidR="005D7C2D">
        <w:rPr>
          <w:lang w:val="en-US"/>
        </w:rPr>
        <w:t>CSV</w:t>
      </w:r>
      <w:r w:rsidR="005D7C2D">
        <w:t>.</w:t>
      </w:r>
      <w:r w:rsidR="005D7C2D" w:rsidRPr="005D7C2D">
        <w:t xml:space="preserve"> </w:t>
      </w:r>
    </w:p>
    <w:p w:rsidR="009430D5" w:rsidRDefault="009430D5">
      <w:pPr>
        <w:spacing w:line="259" w:lineRule="auto"/>
        <w:ind w:firstLine="0"/>
        <w:contextualSpacing w:val="0"/>
        <w:jc w:val="left"/>
      </w:pPr>
      <w:r>
        <w:br w:type="page"/>
      </w:r>
    </w:p>
    <w:p w:rsidR="00C754EF" w:rsidRPr="000125AF" w:rsidRDefault="009430D5" w:rsidP="009430D5">
      <w:pPr>
        <w:pStyle w:val="1"/>
        <w:numPr>
          <w:ilvl w:val="0"/>
          <w:numId w:val="0"/>
        </w:numPr>
        <w:rPr>
          <w:lang w:val="en-US"/>
        </w:rPr>
      </w:pPr>
      <w:r>
        <w:lastRenderedPageBreak/>
        <w:t>Приложение</w:t>
      </w:r>
      <w:r w:rsidRPr="000125AF">
        <w:rPr>
          <w:lang w:val="en-US"/>
        </w:rPr>
        <w:t xml:space="preserve"> </w:t>
      </w:r>
      <w:r>
        <w:t>А</w:t>
      </w:r>
    </w:p>
    <w:p w:rsidR="0020260E" w:rsidRDefault="00AC211B" w:rsidP="00B112C6">
      <w:pPr>
        <w:rPr>
          <w:lang w:val="en-US"/>
        </w:rPr>
      </w:pPr>
      <w:r>
        <w:t>Файл</w:t>
      </w:r>
      <w:r w:rsidRPr="00607286">
        <w:t xml:space="preserve"> </w:t>
      </w:r>
      <w:r w:rsidR="000125AF">
        <w:rPr>
          <w:lang w:val="en-US"/>
        </w:rPr>
        <w:t>core</w:t>
      </w:r>
      <w:r w:rsidRPr="00607286">
        <w:t>/</w:t>
      </w:r>
      <w:proofErr w:type="spellStart"/>
      <w:r w:rsidR="000125AF" w:rsidRPr="000125AF">
        <w:rPr>
          <w:lang w:val="en-US"/>
        </w:rPr>
        <w:t>BaseActiveRecord</w:t>
      </w:r>
      <w:r w:rsidRPr="000125AF">
        <w:rPr>
          <w:lang w:val="en-US"/>
        </w:rPr>
        <w:t>.</w:t>
      </w:r>
      <w:r>
        <w:rPr>
          <w:lang w:val="en-US"/>
        </w:rPr>
        <w:t>php</w:t>
      </w:r>
      <w:proofErr w:type="spellEnd"/>
    </w:p>
    <w:p w:rsidR="000125AF" w:rsidRPr="000125AF" w:rsidRDefault="000125AF" w:rsidP="000125AF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&lt;?</w:t>
      </w:r>
      <w:proofErr w:type="spellStart"/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proofErr w:type="spellEnd"/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namespace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app\core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PDO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proofErr w:type="spellStart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PDOException</w:t>
      </w:r>
      <w:proofErr w:type="spellEnd"/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class </w:t>
      </w:r>
      <w:proofErr w:type="spellStart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BaseActiveRecord</w:t>
      </w:r>
      <w:proofErr w:type="spellEnd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 xml:space="preserve"> 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 xml:space="preserve">extends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Model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br/>
        <w:t>{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static </w:t>
      </w:r>
      <w:r w:rsidRPr="000125AF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pdo</w:t>
      </w:r>
      <w:proofErr w:type="spellEnd"/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protected static </w:t>
      </w:r>
      <w:r w:rsidRPr="000125AF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tablename</w:t>
      </w:r>
      <w:proofErr w:type="spellEnd"/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protected static </w:t>
      </w:r>
      <w:r w:rsidRPr="000125AF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dbfields</w:t>
      </w:r>
      <w:proofErr w:type="spellEnd"/>
      <w:r w:rsidRPr="000125AF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 xml:space="preserve">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= []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public function </w:t>
      </w:r>
      <w:r w:rsidRPr="000125AF">
        <w:rPr>
          <w:rFonts w:ascii="JetBrains Mono" w:hAnsi="JetBrains Mono"/>
          <w:color w:val="FFC66D"/>
          <w:shd w:val="clear" w:color="auto" w:fill="232525"/>
          <w:lang w:val="en-US"/>
        </w:rPr>
        <w:t>__construct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() {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parent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0125AF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__construct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if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(!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static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0125AF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tablename</w:t>
      </w:r>
      <w:proofErr w:type="spellEnd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) {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return;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static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proofErr w:type="spellStart"/>
      <w:r w:rsidRPr="000125AF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setupConnection</w:t>
      </w:r>
      <w:proofErr w:type="spellEnd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static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proofErr w:type="spellStart"/>
      <w:r w:rsidRPr="000125AF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getFields</w:t>
      </w:r>
      <w:proofErr w:type="spellEnd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0125AF">
        <w:rPr>
          <w:rFonts w:ascii="JetBrains Mono" w:hAnsi="JetBrains Mono"/>
          <w:color w:val="FFC66D"/>
          <w:shd w:val="clear" w:color="auto" w:fill="232525"/>
          <w:lang w:val="en-US"/>
        </w:rPr>
        <w:t>fillFields</w:t>
      </w:r>
      <w:proofErr w:type="spellEnd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static function </w:t>
      </w:r>
      <w:proofErr w:type="spellStart"/>
      <w:r w:rsidRPr="000125AF">
        <w:rPr>
          <w:rFonts w:ascii="JetBrains Mono" w:hAnsi="JetBrains Mono"/>
          <w:color w:val="FFC66D"/>
          <w:shd w:val="clear" w:color="auto" w:fill="232525"/>
          <w:lang w:val="en-US"/>
        </w:rPr>
        <w:t>getFields</w:t>
      </w:r>
      <w:proofErr w:type="spellEnd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() {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stmt</w:t>
      </w:r>
      <w:proofErr w:type="spellEnd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static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0125AF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pdo</w:t>
      </w:r>
      <w:proofErr w:type="spellEnd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0125AF">
        <w:rPr>
          <w:rFonts w:ascii="JetBrains Mono" w:hAnsi="JetBrains Mono"/>
          <w:color w:val="FFC66D"/>
          <w:shd w:val="clear" w:color="auto" w:fill="232525"/>
          <w:lang w:val="en-US"/>
        </w:rPr>
        <w:t>query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0125AF">
        <w:rPr>
          <w:rFonts w:ascii="JetBrains Mono" w:hAnsi="JetBrains Mono"/>
          <w:color w:val="6A8759"/>
          <w:shd w:val="clear" w:color="auto" w:fill="232525"/>
          <w:lang w:val="en-US"/>
        </w:rPr>
        <w:t xml:space="preserve">"SHOW FIELDS FROM "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 xml:space="preserve">. 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static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0125AF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tablename</w:t>
      </w:r>
      <w:proofErr w:type="spellEnd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while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 xml:space="preserve">$row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stmt</w:t>
      </w:r>
      <w:proofErr w:type="spellEnd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0125AF">
        <w:rPr>
          <w:rFonts w:ascii="JetBrains Mono" w:hAnsi="JetBrains Mono"/>
          <w:color w:val="FFC66D"/>
          <w:shd w:val="clear" w:color="auto" w:fill="232525"/>
          <w:lang w:val="en-US"/>
        </w:rPr>
        <w:t>fetch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()) {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static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0125AF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dbfields</w:t>
      </w:r>
      <w:proofErr w:type="spellEnd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$row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0125AF">
        <w:rPr>
          <w:rFonts w:ascii="JetBrains Mono" w:hAnsi="JetBrains Mono"/>
          <w:color w:val="6A8759"/>
          <w:shd w:val="clear" w:color="auto" w:fill="232525"/>
          <w:lang w:val="en-US"/>
        </w:rPr>
        <w:t>'Field'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 xml:space="preserve">]] = 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$row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0125AF">
        <w:rPr>
          <w:rFonts w:ascii="JetBrains Mono" w:hAnsi="JetBrains Mono"/>
          <w:color w:val="6A8759"/>
          <w:shd w:val="clear" w:color="auto" w:fill="232525"/>
          <w:lang w:val="en-US"/>
        </w:rPr>
        <w:t>'Type'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}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0125AF">
        <w:rPr>
          <w:rFonts w:ascii="JetBrains Mono" w:hAnsi="JetBrains Mono"/>
          <w:color w:val="FFC66D"/>
          <w:shd w:val="clear" w:color="auto" w:fill="232525"/>
          <w:lang w:val="en-US"/>
        </w:rPr>
        <w:t>fillFields</w:t>
      </w:r>
      <w:proofErr w:type="spellEnd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(){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proofErr w:type="spellStart"/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foreach</w:t>
      </w:r>
      <w:proofErr w:type="spellEnd"/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 xml:space="preserve">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static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0125AF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dbfields</w:t>
      </w:r>
      <w:proofErr w:type="spellEnd"/>
      <w:r w:rsidRPr="000125AF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 xml:space="preserve"> 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 xml:space="preserve">as 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 xml:space="preserve">$field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$type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){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$field;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}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static function </w:t>
      </w:r>
      <w:proofErr w:type="spellStart"/>
      <w:r w:rsidRPr="000125AF">
        <w:rPr>
          <w:rFonts w:ascii="JetBrains Mono" w:hAnsi="JetBrains Mono"/>
          <w:color w:val="FFC66D"/>
          <w:shd w:val="clear" w:color="auto" w:fill="232525"/>
          <w:lang w:val="en-US"/>
        </w:rPr>
        <w:t>setupConnection</w:t>
      </w:r>
      <w:proofErr w:type="spellEnd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() {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 xml:space="preserve">if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(!</w:t>
      </w:r>
      <w:proofErr w:type="spellStart"/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isset</w:t>
      </w:r>
      <w:proofErr w:type="spellEnd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static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0125AF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pdo</w:t>
      </w:r>
      <w:proofErr w:type="spellEnd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)) {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 xml:space="preserve">try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{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static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0125AF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pdo</w:t>
      </w:r>
      <w:proofErr w:type="spellEnd"/>
      <w:r w:rsidRPr="000125AF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 xml:space="preserve">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 xml:space="preserve">new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PDO(</w:t>
      </w:r>
      <w:r w:rsidRPr="000125AF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proofErr w:type="spellStart"/>
      <w:r w:rsidRPr="000125AF">
        <w:rPr>
          <w:rFonts w:ascii="JetBrains Mono" w:hAnsi="JetBrains Mono"/>
          <w:color w:val="6A8759"/>
          <w:shd w:val="clear" w:color="auto" w:fill="232525"/>
          <w:lang w:val="en-US"/>
        </w:rPr>
        <w:t>mysql:dbname</w:t>
      </w:r>
      <w:proofErr w:type="spellEnd"/>
      <w:r w:rsidRPr="000125AF">
        <w:rPr>
          <w:rFonts w:ascii="JetBrains Mono" w:hAnsi="JetBrains Mono"/>
          <w:color w:val="6A8759"/>
          <w:shd w:val="clear" w:color="auto" w:fill="232525"/>
          <w:lang w:val="en-US"/>
        </w:rPr>
        <w:t>=Web-LR; host=localhost; charset=utf8"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0125AF">
        <w:rPr>
          <w:rFonts w:ascii="JetBrains Mono" w:hAnsi="JetBrains Mono"/>
          <w:color w:val="6A8759"/>
          <w:shd w:val="clear" w:color="auto" w:fill="232525"/>
          <w:lang w:val="en-US"/>
        </w:rPr>
        <w:t>"root"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0125AF">
        <w:rPr>
          <w:rFonts w:ascii="JetBrains Mono" w:hAnsi="JetBrains Mono"/>
          <w:color w:val="6A8759"/>
          <w:shd w:val="clear" w:color="auto" w:fill="232525"/>
          <w:lang w:val="en-US"/>
        </w:rPr>
        <w:t>""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 xml:space="preserve">} 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 xml:space="preserve">catch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proofErr w:type="spellStart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PDOException</w:t>
      </w:r>
      <w:proofErr w:type="spellEnd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 xml:space="preserve"> 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$ex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) {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die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0125AF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Ошибка</w:t>
      </w:r>
      <w:r w:rsidRPr="000125AF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подключения</w:t>
      </w:r>
      <w:r w:rsidRPr="000125AF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к</w:t>
      </w:r>
      <w:r w:rsidRPr="000125AF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БД</w:t>
      </w:r>
      <w:r w:rsidRPr="000125AF">
        <w:rPr>
          <w:rFonts w:ascii="JetBrains Mono" w:hAnsi="JetBrains Mono"/>
          <w:color w:val="6A8759"/>
          <w:shd w:val="clear" w:color="auto" w:fill="232525"/>
          <w:lang w:val="en-US"/>
        </w:rPr>
        <w:t xml:space="preserve">: 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$ex</w:t>
      </w:r>
      <w:r w:rsidRPr="000125AF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}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}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static function </w:t>
      </w:r>
      <w:r w:rsidRPr="000125AF">
        <w:rPr>
          <w:rFonts w:ascii="JetBrains Mono" w:hAnsi="JetBrains Mono"/>
          <w:color w:val="FFC66D"/>
          <w:shd w:val="clear" w:color="auto" w:fill="232525"/>
          <w:lang w:val="en-US"/>
        </w:rPr>
        <w:t>find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$id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) {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sql</w:t>
      </w:r>
      <w:proofErr w:type="spellEnd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0125AF">
        <w:rPr>
          <w:rFonts w:ascii="JetBrains Mono" w:hAnsi="JetBrains Mono"/>
          <w:color w:val="6A8759"/>
          <w:shd w:val="clear" w:color="auto" w:fill="232525"/>
          <w:lang w:val="en-US"/>
        </w:rPr>
        <w:t xml:space="preserve">"SELECT * FROM "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 xml:space="preserve">. </w:t>
      </w:r>
      <w:proofErr w:type="gramStart"/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static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proofErr w:type="gramEnd"/>
      <w:r w:rsidRPr="000125AF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tablename</w:t>
      </w:r>
      <w:proofErr w:type="spellEnd"/>
      <w:r w:rsidRPr="000125AF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 xml:space="preserve">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 xml:space="preserve">. </w:t>
      </w:r>
      <w:r w:rsidRPr="000125AF">
        <w:rPr>
          <w:rFonts w:ascii="JetBrains Mono" w:hAnsi="JetBrains Mono"/>
          <w:color w:val="6A8759"/>
          <w:shd w:val="clear" w:color="auto" w:fill="232525"/>
          <w:lang w:val="en-US"/>
        </w:rPr>
        <w:t>" WHERE id=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$id</w:t>
      </w:r>
      <w:r w:rsidRPr="000125AF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stmt</w:t>
      </w:r>
      <w:proofErr w:type="spellEnd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static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0125AF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pdo</w:t>
      </w:r>
      <w:proofErr w:type="spellEnd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0125AF">
        <w:rPr>
          <w:rFonts w:ascii="JetBrains Mono" w:hAnsi="JetBrains Mono"/>
          <w:color w:val="FFC66D"/>
          <w:shd w:val="clear" w:color="auto" w:fill="232525"/>
          <w:lang w:val="en-US"/>
        </w:rPr>
        <w:t>query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sql</w:t>
      </w:r>
      <w:proofErr w:type="spellEnd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 xml:space="preserve">$row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stmt</w:t>
      </w:r>
      <w:proofErr w:type="spellEnd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0125AF">
        <w:rPr>
          <w:rFonts w:ascii="JetBrains Mono" w:hAnsi="JetBrains Mono"/>
          <w:color w:val="FFC66D"/>
          <w:shd w:val="clear" w:color="auto" w:fill="232525"/>
          <w:lang w:val="en-US"/>
        </w:rPr>
        <w:t>fetch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(PDO::</w:t>
      </w:r>
      <w:r w:rsidRPr="000125AF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FETCH_ASSOC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if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(!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$row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 xml:space="preserve">) 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return null;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lastRenderedPageBreak/>
        <w:br/>
        <w:t xml:space="preserve">        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ar_obj</w:t>
      </w:r>
      <w:proofErr w:type="spellEnd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new static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proofErr w:type="spellStart"/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foreach</w:t>
      </w:r>
      <w:proofErr w:type="spellEnd"/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 xml:space="preserve">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 xml:space="preserve">$row 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 xml:space="preserve">as 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 xml:space="preserve">$key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$value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) {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ar_obj</w:t>
      </w:r>
      <w:proofErr w:type="spellEnd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 xml:space="preserve">$key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$value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ar_obj</w:t>
      </w:r>
      <w:proofErr w:type="spellEnd"/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static function </w:t>
      </w:r>
      <w:r w:rsidRPr="000125AF">
        <w:rPr>
          <w:rFonts w:ascii="JetBrains Mono" w:hAnsi="JetBrains Mono"/>
          <w:color w:val="FFC66D"/>
          <w:shd w:val="clear" w:color="auto" w:fill="232525"/>
          <w:lang w:val="en-US"/>
        </w:rPr>
        <w:t>all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orderBy</w:t>
      </w:r>
      <w:proofErr w:type="spellEnd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0125AF">
        <w:rPr>
          <w:rFonts w:ascii="JetBrains Mono" w:hAnsi="JetBrains Mono"/>
          <w:color w:val="6A8759"/>
          <w:shd w:val="clear" w:color="auto" w:fill="232525"/>
          <w:lang w:val="en-US"/>
        </w:rPr>
        <w:t>"id"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orderDirection</w:t>
      </w:r>
      <w:proofErr w:type="spellEnd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0125AF">
        <w:rPr>
          <w:rFonts w:ascii="JetBrains Mono" w:hAnsi="JetBrains Mono"/>
          <w:color w:val="6A8759"/>
          <w:shd w:val="clear" w:color="auto" w:fill="232525"/>
          <w:lang w:val="en-US"/>
        </w:rPr>
        <w:t>"ASC"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){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sql</w:t>
      </w:r>
      <w:proofErr w:type="spellEnd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0125AF">
        <w:rPr>
          <w:rFonts w:ascii="JetBrains Mono" w:hAnsi="JetBrains Mono"/>
          <w:color w:val="6A8759"/>
          <w:shd w:val="clear" w:color="auto" w:fill="232525"/>
          <w:lang w:val="en-US"/>
        </w:rPr>
        <w:t xml:space="preserve">"SELECT * FROM "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 xml:space="preserve">. </w:t>
      </w:r>
      <w:proofErr w:type="gramStart"/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static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proofErr w:type="gramEnd"/>
      <w:r w:rsidRPr="000125AF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tablename</w:t>
      </w:r>
      <w:proofErr w:type="spellEnd"/>
      <w:r w:rsidRPr="000125AF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 xml:space="preserve">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 xml:space="preserve">. </w:t>
      </w:r>
      <w:r w:rsidRPr="000125AF">
        <w:rPr>
          <w:rFonts w:ascii="JetBrains Mono" w:hAnsi="JetBrains Mono"/>
          <w:color w:val="6A8759"/>
          <w:shd w:val="clear" w:color="auto" w:fill="232525"/>
          <w:lang w:val="en-US"/>
        </w:rPr>
        <w:t xml:space="preserve">" ORDER BY 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orderBy</w:t>
      </w:r>
      <w:proofErr w:type="spellEnd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 xml:space="preserve"> $</w:t>
      </w:r>
      <w:proofErr w:type="spellStart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orderDirection</w:t>
      </w:r>
      <w:proofErr w:type="spellEnd"/>
      <w:r w:rsidRPr="000125AF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static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0125AF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get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sql</w:t>
      </w:r>
      <w:proofErr w:type="spellEnd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 xml:space="preserve">private static function </w:t>
      </w:r>
      <w:r w:rsidRPr="000125AF">
        <w:rPr>
          <w:rFonts w:ascii="JetBrains Mono" w:hAnsi="JetBrains Mono"/>
          <w:color w:val="FFC66D"/>
          <w:shd w:val="clear" w:color="auto" w:fill="232525"/>
          <w:lang w:val="en-US"/>
        </w:rPr>
        <w:t>get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sql</w:t>
      </w:r>
      <w:proofErr w:type="spellEnd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){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stmt</w:t>
      </w:r>
      <w:proofErr w:type="spellEnd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static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0125AF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pdo</w:t>
      </w:r>
      <w:proofErr w:type="spellEnd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0125AF">
        <w:rPr>
          <w:rFonts w:ascii="JetBrains Mono" w:hAnsi="JetBrains Mono"/>
          <w:color w:val="FFC66D"/>
          <w:shd w:val="clear" w:color="auto" w:fill="232525"/>
          <w:lang w:val="en-US"/>
        </w:rPr>
        <w:t>query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sql</w:t>
      </w:r>
      <w:proofErr w:type="spellEnd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tableData</w:t>
      </w:r>
      <w:proofErr w:type="spellEnd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stmt</w:t>
      </w:r>
      <w:proofErr w:type="spellEnd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0125AF">
        <w:rPr>
          <w:rFonts w:ascii="JetBrains Mono" w:hAnsi="JetBrains Mono"/>
          <w:color w:val="FFC66D"/>
          <w:shd w:val="clear" w:color="auto" w:fill="232525"/>
          <w:lang w:val="en-US"/>
        </w:rPr>
        <w:t>fetchAll</w:t>
      </w:r>
      <w:proofErr w:type="spellEnd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(PDO::</w:t>
      </w:r>
      <w:r w:rsidRPr="000125AF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FETCH_ASSOC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if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(!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tableData</w:t>
      </w:r>
      <w:proofErr w:type="spellEnd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 xml:space="preserve">) 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return null;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 xml:space="preserve">$records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= []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proofErr w:type="spellStart"/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foreach</w:t>
      </w:r>
      <w:proofErr w:type="spellEnd"/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 xml:space="preserve">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tableData</w:t>
      </w:r>
      <w:proofErr w:type="spellEnd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 xml:space="preserve">as 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$row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) {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ar_obj</w:t>
      </w:r>
      <w:proofErr w:type="spellEnd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new static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proofErr w:type="spellStart"/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foreach</w:t>
      </w:r>
      <w:proofErr w:type="spellEnd"/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 xml:space="preserve">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 xml:space="preserve">$row 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 xml:space="preserve">as 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 xml:space="preserve">$key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$value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) {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ar_obj</w:t>
      </w:r>
      <w:proofErr w:type="spellEnd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 xml:space="preserve">$key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$value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$records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 xml:space="preserve">[] = 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ar_obj</w:t>
      </w:r>
      <w:proofErr w:type="spellEnd"/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$records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static function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paginate(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numPage</w:t>
      </w:r>
      <w:proofErr w:type="spellEnd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){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 xml:space="preserve">if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proofErr w:type="spellStart"/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isset</w:t>
      </w:r>
      <w:proofErr w:type="spellEnd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$_GET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0125AF">
        <w:rPr>
          <w:rFonts w:ascii="JetBrains Mono" w:hAnsi="JetBrains Mono"/>
          <w:color w:val="6A8759"/>
          <w:shd w:val="clear" w:color="auto" w:fill="232525"/>
          <w:lang w:val="en-US"/>
        </w:rPr>
        <w:t>'page'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])){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 xml:space="preserve">$page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$_GET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0125AF">
        <w:rPr>
          <w:rFonts w:ascii="JetBrains Mono" w:hAnsi="JetBrains Mono"/>
          <w:color w:val="6A8759"/>
          <w:shd w:val="clear" w:color="auto" w:fill="232525"/>
          <w:lang w:val="en-US"/>
        </w:rPr>
        <w:t>'page'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 xml:space="preserve">} 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 xml:space="preserve">else 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 xml:space="preserve">$page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0125AF">
        <w:rPr>
          <w:rFonts w:ascii="JetBrains Mono" w:hAnsi="JetBrains Mono"/>
          <w:color w:val="6897BB"/>
          <w:shd w:val="clear" w:color="auto" w:fill="232525"/>
          <w:lang w:val="en-US"/>
        </w:rPr>
        <w:t>1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recordStart</w:t>
      </w:r>
      <w:proofErr w:type="spellEnd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= (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 xml:space="preserve">$page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 xml:space="preserve">* 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numPage</w:t>
      </w:r>
      <w:proofErr w:type="spellEnd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 xml:space="preserve">) - 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numPage</w:t>
      </w:r>
      <w:proofErr w:type="spellEnd"/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sql</w:t>
      </w:r>
      <w:proofErr w:type="spellEnd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0125AF">
        <w:rPr>
          <w:rFonts w:ascii="JetBrains Mono" w:hAnsi="JetBrains Mono"/>
          <w:color w:val="6A8759"/>
          <w:shd w:val="clear" w:color="auto" w:fill="232525"/>
          <w:lang w:val="en-US"/>
        </w:rPr>
        <w:t xml:space="preserve">"SELECT * FROM "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 xml:space="preserve">. </w:t>
      </w:r>
      <w:proofErr w:type="gramStart"/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static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proofErr w:type="gramEnd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tablename</w:t>
      </w:r>
      <w:proofErr w:type="spellEnd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 xml:space="preserve">. </w:t>
      </w:r>
      <w:r w:rsidRPr="000125AF">
        <w:rPr>
          <w:rFonts w:ascii="JetBrains Mono" w:hAnsi="JetBrains Mono"/>
          <w:color w:val="6A8759"/>
          <w:shd w:val="clear" w:color="auto" w:fill="232525"/>
          <w:lang w:val="en-US"/>
        </w:rPr>
        <w:t xml:space="preserve">" LIMIT 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numPage</w:t>
      </w:r>
      <w:proofErr w:type="spellEnd"/>
      <w:r w:rsidRPr="000125AF">
        <w:rPr>
          <w:rFonts w:ascii="JetBrains Mono" w:hAnsi="JetBrains Mono"/>
          <w:color w:val="6A8759"/>
          <w:shd w:val="clear" w:color="auto" w:fill="232525"/>
          <w:lang w:val="en-US"/>
        </w:rPr>
        <w:t xml:space="preserve"> OFFSET 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recordStart</w:t>
      </w:r>
      <w:proofErr w:type="spellEnd"/>
      <w:r w:rsidRPr="000125AF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return static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::get(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sql</w:t>
      </w:r>
      <w:proofErr w:type="spellEnd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static function </w:t>
      </w:r>
      <w:proofErr w:type="spellStart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getNumRow</w:t>
      </w:r>
      <w:proofErr w:type="spellEnd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(){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sql</w:t>
      </w:r>
      <w:proofErr w:type="spellEnd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0125AF">
        <w:rPr>
          <w:rFonts w:ascii="JetBrains Mono" w:hAnsi="JetBrains Mono"/>
          <w:color w:val="6A8759"/>
          <w:shd w:val="clear" w:color="auto" w:fill="232525"/>
          <w:lang w:val="en-US"/>
        </w:rPr>
        <w:t xml:space="preserve">"SELECT COUNT(*) as count FROM "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 xml:space="preserve">. 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static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tablename</w:t>
      </w:r>
      <w:proofErr w:type="spellEnd"/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return static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pdo</w:t>
      </w:r>
      <w:proofErr w:type="spellEnd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-&gt;query(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sql</w:t>
      </w:r>
      <w:proofErr w:type="spellEnd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)-&gt;</w:t>
      </w:r>
      <w:proofErr w:type="spellStart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fetchColumn</w:t>
      </w:r>
      <w:proofErr w:type="spellEnd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save() {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proofErr w:type="spellStart"/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foreach</w:t>
      </w:r>
      <w:proofErr w:type="spellEnd"/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 xml:space="preserve">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static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dbfields</w:t>
      </w:r>
      <w:proofErr w:type="spellEnd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 xml:space="preserve">as 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 xml:space="preserve">$field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$type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){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 xml:space="preserve">$holder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$field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static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dbfields</w:t>
      </w:r>
      <w:proofErr w:type="spellEnd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$field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 xml:space="preserve">] = 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$holder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dbfields</w:t>
      </w:r>
      <w:proofErr w:type="spellEnd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0125AF">
        <w:rPr>
          <w:rFonts w:ascii="JetBrains Mono" w:hAnsi="JetBrains Mono"/>
          <w:color w:val="6A8759"/>
          <w:shd w:val="clear" w:color="auto" w:fill="232525"/>
          <w:lang w:val="en-US"/>
        </w:rPr>
        <w:t xml:space="preserve">"`"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 xml:space="preserve">. </w:t>
      </w:r>
      <w:proofErr w:type="gramStart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implode(</w:t>
      </w:r>
      <w:proofErr w:type="gramEnd"/>
      <w:r w:rsidRPr="000125AF">
        <w:rPr>
          <w:rFonts w:ascii="JetBrains Mono" w:hAnsi="JetBrains Mono"/>
          <w:color w:val="6A8759"/>
          <w:shd w:val="clear" w:color="auto" w:fill="232525"/>
          <w:lang w:val="en-US"/>
        </w:rPr>
        <w:t>'`, `'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proofErr w:type="spellStart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array_keys</w:t>
      </w:r>
      <w:proofErr w:type="spellEnd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static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dbfields</w:t>
      </w:r>
      <w:proofErr w:type="spellEnd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 xml:space="preserve">)) . </w:t>
      </w:r>
      <w:r w:rsidRPr="000125AF">
        <w:rPr>
          <w:rFonts w:ascii="JetBrains Mono" w:hAnsi="JetBrains Mono"/>
          <w:color w:val="6A8759"/>
          <w:shd w:val="clear" w:color="auto" w:fill="232525"/>
          <w:lang w:val="en-US"/>
        </w:rPr>
        <w:t>"`"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prepareStr</w:t>
      </w:r>
      <w:proofErr w:type="spellEnd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0125AF">
        <w:rPr>
          <w:rFonts w:ascii="JetBrains Mono" w:hAnsi="JetBrains Mono"/>
          <w:color w:val="6A8759"/>
          <w:shd w:val="clear" w:color="auto" w:fill="232525"/>
          <w:lang w:val="en-US"/>
        </w:rPr>
        <w:t xml:space="preserve">":"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. implode(</w:t>
      </w:r>
      <w:r w:rsidRPr="000125AF">
        <w:rPr>
          <w:rFonts w:ascii="JetBrains Mono" w:hAnsi="JetBrains Mono"/>
          <w:color w:val="6A8759"/>
          <w:shd w:val="clear" w:color="auto" w:fill="232525"/>
          <w:lang w:val="en-US"/>
        </w:rPr>
        <w:t>', :'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proofErr w:type="spellStart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array_keys</w:t>
      </w:r>
      <w:proofErr w:type="spellEnd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static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dbfields</w:t>
      </w:r>
      <w:proofErr w:type="spellEnd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))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unset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static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dbfields</w:t>
      </w:r>
      <w:proofErr w:type="spellEnd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0125AF">
        <w:rPr>
          <w:rFonts w:ascii="JetBrains Mono" w:hAnsi="JetBrains Mono"/>
          <w:color w:val="6A8759"/>
          <w:shd w:val="clear" w:color="auto" w:fill="232525"/>
          <w:lang w:val="en-US"/>
        </w:rPr>
        <w:t>'id'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static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dbfields</w:t>
      </w:r>
      <w:proofErr w:type="spellEnd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0125AF">
        <w:rPr>
          <w:rFonts w:ascii="JetBrains Mono" w:hAnsi="JetBrains Mono"/>
          <w:color w:val="6A8759"/>
          <w:shd w:val="clear" w:color="auto" w:fill="232525"/>
          <w:lang w:val="en-US"/>
        </w:rPr>
        <w:t>'id'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] = NULL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lastRenderedPageBreak/>
        <w:br/>
        <w:t xml:space="preserve">        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sql</w:t>
      </w:r>
      <w:proofErr w:type="spellEnd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0125AF">
        <w:rPr>
          <w:rFonts w:ascii="JetBrains Mono" w:hAnsi="JetBrains Mono"/>
          <w:color w:val="6A8759"/>
          <w:shd w:val="clear" w:color="auto" w:fill="232525"/>
          <w:lang w:val="en-US"/>
        </w:rPr>
        <w:t xml:space="preserve">"INSERT INTO "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 xml:space="preserve">. </w:t>
      </w:r>
      <w:proofErr w:type="gramStart"/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static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proofErr w:type="gramEnd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tablename</w:t>
      </w:r>
      <w:proofErr w:type="spellEnd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 xml:space="preserve">. </w:t>
      </w:r>
      <w:r w:rsidRPr="000125AF">
        <w:rPr>
          <w:rFonts w:ascii="JetBrains Mono" w:hAnsi="JetBrains Mono"/>
          <w:color w:val="6A8759"/>
          <w:shd w:val="clear" w:color="auto" w:fill="232525"/>
          <w:lang w:val="en-US"/>
        </w:rPr>
        <w:t>" (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dbfields</w:t>
      </w:r>
      <w:proofErr w:type="spellEnd"/>
      <w:r w:rsidRPr="000125AF">
        <w:rPr>
          <w:rFonts w:ascii="JetBrains Mono" w:hAnsi="JetBrains Mono"/>
          <w:color w:val="6A8759"/>
          <w:shd w:val="clear" w:color="auto" w:fill="232525"/>
          <w:lang w:val="en-US"/>
        </w:rPr>
        <w:t>) VALUES (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prepareStr</w:t>
      </w:r>
      <w:proofErr w:type="spellEnd"/>
      <w:r w:rsidRPr="000125AF">
        <w:rPr>
          <w:rFonts w:ascii="JetBrains Mono" w:hAnsi="JetBrains Mono"/>
          <w:color w:val="6A8759"/>
          <w:shd w:val="clear" w:color="auto" w:fill="232525"/>
          <w:lang w:val="en-US"/>
        </w:rPr>
        <w:t>)"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static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pdo</w:t>
      </w:r>
      <w:proofErr w:type="spellEnd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-&gt;prepare(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sql</w:t>
      </w:r>
      <w:proofErr w:type="spellEnd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)-&gt;execute(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static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dbfields</w:t>
      </w:r>
      <w:proofErr w:type="spellEnd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delete() {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sql</w:t>
      </w:r>
      <w:proofErr w:type="spellEnd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0125AF">
        <w:rPr>
          <w:rFonts w:ascii="JetBrains Mono" w:hAnsi="JetBrains Mono"/>
          <w:color w:val="6A8759"/>
          <w:shd w:val="clear" w:color="auto" w:fill="232525"/>
          <w:lang w:val="en-US"/>
        </w:rPr>
        <w:t xml:space="preserve">"DELETE FROM "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 xml:space="preserve">. </w:t>
      </w:r>
      <w:proofErr w:type="gramStart"/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static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proofErr w:type="gramEnd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tablename</w:t>
      </w:r>
      <w:proofErr w:type="spellEnd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 xml:space="preserve">. </w:t>
      </w:r>
      <w:r w:rsidRPr="000125AF">
        <w:rPr>
          <w:rFonts w:ascii="JetBrains Mono" w:hAnsi="JetBrains Mono"/>
          <w:color w:val="6A8759"/>
          <w:shd w:val="clear" w:color="auto" w:fill="232525"/>
          <w:lang w:val="en-US"/>
        </w:rPr>
        <w:t>" WHERE ID=</w:t>
      </w:r>
      <w:proofErr w:type="gramStart"/>
      <w:r w:rsidRPr="000125AF">
        <w:rPr>
          <w:rFonts w:ascii="JetBrains Mono" w:hAnsi="JetBrains Mono"/>
          <w:color w:val="6A8759"/>
          <w:shd w:val="clear" w:color="auto" w:fill="232525"/>
          <w:lang w:val="en-US"/>
        </w:rPr>
        <w:t xml:space="preserve">"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.</w:t>
      </w:r>
      <w:proofErr w:type="gramEnd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 xml:space="preserve"> 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-&gt;id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stmt</w:t>
      </w:r>
      <w:proofErr w:type="spellEnd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static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pdo</w:t>
      </w:r>
      <w:proofErr w:type="spellEnd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-&gt;query(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sql</w:t>
      </w:r>
      <w:proofErr w:type="spellEnd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if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stmt</w:t>
      </w:r>
      <w:proofErr w:type="spellEnd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) {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stmt</w:t>
      </w:r>
      <w:proofErr w:type="spellEnd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-&gt;fetch(PDO::FETCH_ASSOC)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 xml:space="preserve">} 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 xml:space="preserve">else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{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proofErr w:type="spellStart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print_r</w:t>
      </w:r>
      <w:proofErr w:type="spellEnd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static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0125AF">
        <w:rPr>
          <w:rFonts w:ascii="JetBrains Mono" w:hAnsi="JetBrains Mono"/>
          <w:color w:val="9876AA"/>
          <w:shd w:val="clear" w:color="auto" w:fill="232525"/>
          <w:lang w:val="en-US"/>
        </w:rPr>
        <w:t>pdo</w:t>
      </w:r>
      <w:proofErr w:type="spellEnd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errorInfo</w:t>
      </w:r>
      <w:proofErr w:type="spellEnd"/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())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0125A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}</w:t>
      </w:r>
      <w:r w:rsidRPr="000125AF">
        <w:rPr>
          <w:rFonts w:ascii="JetBrains Mono" w:hAnsi="JetBrains Mono"/>
          <w:color w:val="A9B7C6"/>
          <w:shd w:val="clear" w:color="auto" w:fill="232525"/>
          <w:lang w:val="en-US"/>
        </w:rPr>
        <w:br/>
        <w:t>}</w:t>
      </w:r>
    </w:p>
    <w:p w:rsidR="000125AF" w:rsidRDefault="000125AF" w:rsidP="00B112C6">
      <w:pPr>
        <w:rPr>
          <w:lang w:val="en-US"/>
        </w:rPr>
      </w:pPr>
    </w:p>
    <w:p w:rsidR="00C858B4" w:rsidRPr="000125AF" w:rsidRDefault="00C858B4" w:rsidP="00B112C6">
      <w:pPr>
        <w:rPr>
          <w:lang w:val="en-US"/>
        </w:rPr>
      </w:pPr>
    </w:p>
    <w:p w:rsidR="00B112C6" w:rsidRPr="000125AF" w:rsidRDefault="00B112C6" w:rsidP="00B112C6">
      <w:pPr>
        <w:rPr>
          <w:lang w:val="en-US"/>
        </w:rPr>
      </w:pPr>
    </w:p>
    <w:sectPr w:rsidR="00B112C6" w:rsidRPr="000125AF" w:rsidSect="007628D7">
      <w:headerReference w:type="default" r:id="rId17"/>
      <w:pgSz w:w="11906" w:h="16838"/>
      <w:pgMar w:top="851" w:right="850" w:bottom="1134" w:left="1701" w:header="708" w:footer="708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189" w:rsidRDefault="00056189">
      <w:pPr>
        <w:spacing w:line="240" w:lineRule="auto"/>
      </w:pPr>
      <w:r>
        <w:separator/>
      </w:r>
    </w:p>
  </w:endnote>
  <w:endnote w:type="continuationSeparator" w:id="0">
    <w:p w:rsidR="00056189" w:rsidRDefault="000561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189" w:rsidRDefault="00056189">
      <w:pPr>
        <w:spacing w:line="240" w:lineRule="auto"/>
      </w:pPr>
      <w:r>
        <w:separator/>
      </w:r>
    </w:p>
  </w:footnote>
  <w:footnote w:type="continuationSeparator" w:id="0">
    <w:p w:rsidR="00056189" w:rsidRDefault="000561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7849750"/>
      <w:docPartObj>
        <w:docPartGallery w:val="Page Numbers (Top of Page)"/>
        <w:docPartUnique/>
      </w:docPartObj>
    </w:sdtPr>
    <w:sdtEndPr/>
    <w:sdtContent>
      <w:p w:rsidR="00AF55FC" w:rsidRDefault="00AF55FC" w:rsidP="00E36B87">
        <w:pPr>
          <w:pStyle w:val="a4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58B4">
          <w:rPr>
            <w:noProof/>
          </w:rPr>
          <w:t>5</w:t>
        </w:r>
        <w:r>
          <w:fldChar w:fldCharType="end"/>
        </w:r>
      </w:p>
    </w:sdtContent>
  </w:sdt>
  <w:p w:rsidR="00AF55FC" w:rsidRDefault="00AF55F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56C2"/>
    <w:multiLevelType w:val="hybridMultilevel"/>
    <w:tmpl w:val="156E6D2A"/>
    <w:lvl w:ilvl="0" w:tplc="E51877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A03C4"/>
    <w:multiLevelType w:val="hybridMultilevel"/>
    <w:tmpl w:val="69DEF34E"/>
    <w:lvl w:ilvl="0" w:tplc="E51877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4A4F80"/>
    <w:multiLevelType w:val="hybridMultilevel"/>
    <w:tmpl w:val="3EC44CEA"/>
    <w:lvl w:ilvl="0" w:tplc="E8C687E0">
      <w:start w:val="1"/>
      <w:numFmt w:val="decimal"/>
      <w:pStyle w:val="a"/>
      <w:lvlText w:val="%1.1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3330C"/>
    <w:multiLevelType w:val="hybridMultilevel"/>
    <w:tmpl w:val="80AEF5F8"/>
    <w:lvl w:ilvl="0" w:tplc="BDFAB01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84F3C21"/>
    <w:multiLevelType w:val="hybridMultilevel"/>
    <w:tmpl w:val="05F4A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B0E07"/>
    <w:multiLevelType w:val="hybridMultilevel"/>
    <w:tmpl w:val="A0A21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5A07D8"/>
    <w:multiLevelType w:val="hybridMultilevel"/>
    <w:tmpl w:val="15D04486"/>
    <w:lvl w:ilvl="0" w:tplc="BDFAB01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B2D63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96B56A3"/>
    <w:multiLevelType w:val="multilevel"/>
    <w:tmpl w:val="80269306"/>
    <w:lvl w:ilvl="0">
      <w:start w:val="2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D6D13B9"/>
    <w:multiLevelType w:val="hybridMultilevel"/>
    <w:tmpl w:val="9BC66318"/>
    <w:lvl w:ilvl="0" w:tplc="1D081FF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7"/>
  </w:num>
  <w:num w:numId="5">
    <w:abstractNumId w:val="2"/>
  </w:num>
  <w:num w:numId="6">
    <w:abstractNumId w:val="7"/>
    <w:lvlOverride w:ilvl="0">
      <w:startOverride w:val="1"/>
    </w:lvlOverride>
  </w:num>
  <w:num w:numId="7">
    <w:abstractNumId w:val="8"/>
  </w:num>
  <w:num w:numId="8">
    <w:abstractNumId w:val="0"/>
  </w:num>
  <w:num w:numId="9">
    <w:abstractNumId w:val="9"/>
  </w:num>
  <w:num w:numId="10">
    <w:abstractNumId w:val="1"/>
  </w:num>
  <w:num w:numId="11">
    <w:abstractNumId w:val="3"/>
  </w:num>
  <w:num w:numId="12">
    <w:abstractNumId w:val="6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11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9D7"/>
    <w:rsid w:val="00005096"/>
    <w:rsid w:val="0000734D"/>
    <w:rsid w:val="000125AF"/>
    <w:rsid w:val="0001479E"/>
    <w:rsid w:val="0002382B"/>
    <w:rsid w:val="00025A49"/>
    <w:rsid w:val="00031798"/>
    <w:rsid w:val="000442D8"/>
    <w:rsid w:val="00045C30"/>
    <w:rsid w:val="00046BEC"/>
    <w:rsid w:val="00056189"/>
    <w:rsid w:val="000A68AD"/>
    <w:rsid w:val="000B2951"/>
    <w:rsid w:val="000B4A87"/>
    <w:rsid w:val="000B4DC6"/>
    <w:rsid w:val="000C70EC"/>
    <w:rsid w:val="000C7946"/>
    <w:rsid w:val="000E158E"/>
    <w:rsid w:val="000E4442"/>
    <w:rsid w:val="000E4EDE"/>
    <w:rsid w:val="000F5B20"/>
    <w:rsid w:val="000F6573"/>
    <w:rsid w:val="0010050B"/>
    <w:rsid w:val="0010444C"/>
    <w:rsid w:val="00106460"/>
    <w:rsid w:val="00126205"/>
    <w:rsid w:val="00126F4E"/>
    <w:rsid w:val="00137D8B"/>
    <w:rsid w:val="00144815"/>
    <w:rsid w:val="00154FE8"/>
    <w:rsid w:val="00170584"/>
    <w:rsid w:val="00180D32"/>
    <w:rsid w:val="00187DAB"/>
    <w:rsid w:val="00195511"/>
    <w:rsid w:val="001A23EC"/>
    <w:rsid w:val="001C076F"/>
    <w:rsid w:val="001C254E"/>
    <w:rsid w:val="001D4C49"/>
    <w:rsid w:val="001D6807"/>
    <w:rsid w:val="001E0C47"/>
    <w:rsid w:val="001F17C2"/>
    <w:rsid w:val="0020155A"/>
    <w:rsid w:val="0020260E"/>
    <w:rsid w:val="00203D2B"/>
    <w:rsid w:val="00207561"/>
    <w:rsid w:val="00215931"/>
    <w:rsid w:val="0022376E"/>
    <w:rsid w:val="00223B37"/>
    <w:rsid w:val="0022793B"/>
    <w:rsid w:val="00230D52"/>
    <w:rsid w:val="00231745"/>
    <w:rsid w:val="00235068"/>
    <w:rsid w:val="00235332"/>
    <w:rsid w:val="00245819"/>
    <w:rsid w:val="00251DEC"/>
    <w:rsid w:val="00254D44"/>
    <w:rsid w:val="0026662A"/>
    <w:rsid w:val="00277AE5"/>
    <w:rsid w:val="00291E3E"/>
    <w:rsid w:val="00294EB4"/>
    <w:rsid w:val="002A4583"/>
    <w:rsid w:val="002A46C3"/>
    <w:rsid w:val="002A56B7"/>
    <w:rsid w:val="002A63B5"/>
    <w:rsid w:val="002B04C6"/>
    <w:rsid w:val="002B0F6E"/>
    <w:rsid w:val="002B3CBE"/>
    <w:rsid w:val="002B4170"/>
    <w:rsid w:val="002C2E43"/>
    <w:rsid w:val="002C4EEB"/>
    <w:rsid w:val="002D41EC"/>
    <w:rsid w:val="002E63F1"/>
    <w:rsid w:val="002E7B5F"/>
    <w:rsid w:val="002F7182"/>
    <w:rsid w:val="00302BEF"/>
    <w:rsid w:val="003106A0"/>
    <w:rsid w:val="00310A02"/>
    <w:rsid w:val="00316C8B"/>
    <w:rsid w:val="00320C3C"/>
    <w:rsid w:val="00320D35"/>
    <w:rsid w:val="003258CA"/>
    <w:rsid w:val="00326884"/>
    <w:rsid w:val="00343655"/>
    <w:rsid w:val="00372100"/>
    <w:rsid w:val="003873AF"/>
    <w:rsid w:val="003920F4"/>
    <w:rsid w:val="003A7FEC"/>
    <w:rsid w:val="003C42CF"/>
    <w:rsid w:val="003E53E5"/>
    <w:rsid w:val="003F1D0A"/>
    <w:rsid w:val="003F25CA"/>
    <w:rsid w:val="003F6C2A"/>
    <w:rsid w:val="004009B5"/>
    <w:rsid w:val="004078D6"/>
    <w:rsid w:val="00407BDA"/>
    <w:rsid w:val="00410222"/>
    <w:rsid w:val="00411545"/>
    <w:rsid w:val="00411AD2"/>
    <w:rsid w:val="0042057A"/>
    <w:rsid w:val="004214D3"/>
    <w:rsid w:val="00430360"/>
    <w:rsid w:val="00455C4D"/>
    <w:rsid w:val="00456515"/>
    <w:rsid w:val="004566E5"/>
    <w:rsid w:val="00460D4A"/>
    <w:rsid w:val="00461D15"/>
    <w:rsid w:val="00462EAA"/>
    <w:rsid w:val="00485F72"/>
    <w:rsid w:val="00492259"/>
    <w:rsid w:val="004A1CA5"/>
    <w:rsid w:val="004B7B16"/>
    <w:rsid w:val="004D191B"/>
    <w:rsid w:val="004D206F"/>
    <w:rsid w:val="004D65CE"/>
    <w:rsid w:val="004D7F36"/>
    <w:rsid w:val="004E3701"/>
    <w:rsid w:val="004E4F9C"/>
    <w:rsid w:val="004E5A08"/>
    <w:rsid w:val="004E687E"/>
    <w:rsid w:val="004E6C81"/>
    <w:rsid w:val="004E7D37"/>
    <w:rsid w:val="004F114C"/>
    <w:rsid w:val="004F4F1B"/>
    <w:rsid w:val="00505C78"/>
    <w:rsid w:val="00520680"/>
    <w:rsid w:val="00526AD1"/>
    <w:rsid w:val="00530663"/>
    <w:rsid w:val="005360B0"/>
    <w:rsid w:val="005462B3"/>
    <w:rsid w:val="0056060D"/>
    <w:rsid w:val="005652D4"/>
    <w:rsid w:val="00572EAD"/>
    <w:rsid w:val="00574508"/>
    <w:rsid w:val="0057734E"/>
    <w:rsid w:val="00592002"/>
    <w:rsid w:val="005976E1"/>
    <w:rsid w:val="005A105A"/>
    <w:rsid w:val="005B5122"/>
    <w:rsid w:val="005C07F4"/>
    <w:rsid w:val="005C6235"/>
    <w:rsid w:val="005C7208"/>
    <w:rsid w:val="005D1380"/>
    <w:rsid w:val="005D5879"/>
    <w:rsid w:val="005D7C2D"/>
    <w:rsid w:val="005E2BBF"/>
    <w:rsid w:val="005E4BDF"/>
    <w:rsid w:val="005F0B3D"/>
    <w:rsid w:val="005F38EF"/>
    <w:rsid w:val="00600BAF"/>
    <w:rsid w:val="00605169"/>
    <w:rsid w:val="00607286"/>
    <w:rsid w:val="0062276C"/>
    <w:rsid w:val="0063049C"/>
    <w:rsid w:val="0063786E"/>
    <w:rsid w:val="00641F7D"/>
    <w:rsid w:val="006533D1"/>
    <w:rsid w:val="00660D6B"/>
    <w:rsid w:val="00671A63"/>
    <w:rsid w:val="00694957"/>
    <w:rsid w:val="00694FAE"/>
    <w:rsid w:val="00697A06"/>
    <w:rsid w:val="006A47AC"/>
    <w:rsid w:val="006A6BF9"/>
    <w:rsid w:val="006B0139"/>
    <w:rsid w:val="006B4242"/>
    <w:rsid w:val="006C1451"/>
    <w:rsid w:val="006C7C06"/>
    <w:rsid w:val="006E1803"/>
    <w:rsid w:val="006E1D0E"/>
    <w:rsid w:val="006F1BDC"/>
    <w:rsid w:val="00717CDB"/>
    <w:rsid w:val="00726EFF"/>
    <w:rsid w:val="0072750F"/>
    <w:rsid w:val="00727B14"/>
    <w:rsid w:val="00733A18"/>
    <w:rsid w:val="00734C25"/>
    <w:rsid w:val="00735187"/>
    <w:rsid w:val="00736A53"/>
    <w:rsid w:val="007456D4"/>
    <w:rsid w:val="00746DC5"/>
    <w:rsid w:val="00750109"/>
    <w:rsid w:val="00751251"/>
    <w:rsid w:val="007539D7"/>
    <w:rsid w:val="0076042E"/>
    <w:rsid w:val="007611E0"/>
    <w:rsid w:val="007628D7"/>
    <w:rsid w:val="00764344"/>
    <w:rsid w:val="00773562"/>
    <w:rsid w:val="00782E2A"/>
    <w:rsid w:val="00785C78"/>
    <w:rsid w:val="007969D9"/>
    <w:rsid w:val="007A0E80"/>
    <w:rsid w:val="007A0FE9"/>
    <w:rsid w:val="007A18BF"/>
    <w:rsid w:val="007A69A5"/>
    <w:rsid w:val="007B391A"/>
    <w:rsid w:val="007C14B7"/>
    <w:rsid w:val="007D7752"/>
    <w:rsid w:val="007E1732"/>
    <w:rsid w:val="007E1C8B"/>
    <w:rsid w:val="007E1CAF"/>
    <w:rsid w:val="007E4F65"/>
    <w:rsid w:val="007E7669"/>
    <w:rsid w:val="007F08F0"/>
    <w:rsid w:val="007F52FC"/>
    <w:rsid w:val="008069BA"/>
    <w:rsid w:val="00807CF1"/>
    <w:rsid w:val="008170FF"/>
    <w:rsid w:val="0082077B"/>
    <w:rsid w:val="008227A6"/>
    <w:rsid w:val="0082770B"/>
    <w:rsid w:val="00830B96"/>
    <w:rsid w:val="00832E83"/>
    <w:rsid w:val="00836A20"/>
    <w:rsid w:val="00842B3F"/>
    <w:rsid w:val="00843976"/>
    <w:rsid w:val="008446BC"/>
    <w:rsid w:val="008505D5"/>
    <w:rsid w:val="00850D5B"/>
    <w:rsid w:val="008623C2"/>
    <w:rsid w:val="00872340"/>
    <w:rsid w:val="0088170E"/>
    <w:rsid w:val="00883916"/>
    <w:rsid w:val="008876A2"/>
    <w:rsid w:val="008A093B"/>
    <w:rsid w:val="008B08C1"/>
    <w:rsid w:val="008B379D"/>
    <w:rsid w:val="008D2114"/>
    <w:rsid w:val="008D3BA0"/>
    <w:rsid w:val="008D3C23"/>
    <w:rsid w:val="008D771C"/>
    <w:rsid w:val="008F4305"/>
    <w:rsid w:val="008F63E2"/>
    <w:rsid w:val="0090624F"/>
    <w:rsid w:val="009149F4"/>
    <w:rsid w:val="009430D5"/>
    <w:rsid w:val="00953D77"/>
    <w:rsid w:val="00955855"/>
    <w:rsid w:val="00961B8F"/>
    <w:rsid w:val="009669D3"/>
    <w:rsid w:val="009763C9"/>
    <w:rsid w:val="009830B8"/>
    <w:rsid w:val="00985EAD"/>
    <w:rsid w:val="00986221"/>
    <w:rsid w:val="0099181A"/>
    <w:rsid w:val="0099284C"/>
    <w:rsid w:val="00994E0F"/>
    <w:rsid w:val="009A0625"/>
    <w:rsid w:val="009B1ECE"/>
    <w:rsid w:val="009B7022"/>
    <w:rsid w:val="009C1E80"/>
    <w:rsid w:val="009E125D"/>
    <w:rsid w:val="009E2376"/>
    <w:rsid w:val="009E4572"/>
    <w:rsid w:val="009F3CAB"/>
    <w:rsid w:val="00A0497C"/>
    <w:rsid w:val="00A06F75"/>
    <w:rsid w:val="00A15423"/>
    <w:rsid w:val="00A17A0B"/>
    <w:rsid w:val="00A25771"/>
    <w:rsid w:val="00A36973"/>
    <w:rsid w:val="00A471A4"/>
    <w:rsid w:val="00A50424"/>
    <w:rsid w:val="00A6225E"/>
    <w:rsid w:val="00A66B39"/>
    <w:rsid w:val="00A731E2"/>
    <w:rsid w:val="00A74502"/>
    <w:rsid w:val="00A87C79"/>
    <w:rsid w:val="00A92281"/>
    <w:rsid w:val="00AA7C67"/>
    <w:rsid w:val="00AB6815"/>
    <w:rsid w:val="00AC211B"/>
    <w:rsid w:val="00AC5CC7"/>
    <w:rsid w:val="00AC69FA"/>
    <w:rsid w:val="00AC7022"/>
    <w:rsid w:val="00AD491B"/>
    <w:rsid w:val="00AD51E7"/>
    <w:rsid w:val="00AF55FC"/>
    <w:rsid w:val="00B0777A"/>
    <w:rsid w:val="00B112C6"/>
    <w:rsid w:val="00B14CE5"/>
    <w:rsid w:val="00B20174"/>
    <w:rsid w:val="00B21DB9"/>
    <w:rsid w:val="00B233F4"/>
    <w:rsid w:val="00B24676"/>
    <w:rsid w:val="00B638EB"/>
    <w:rsid w:val="00B704D1"/>
    <w:rsid w:val="00B70C62"/>
    <w:rsid w:val="00B73F11"/>
    <w:rsid w:val="00B76BD7"/>
    <w:rsid w:val="00B938AA"/>
    <w:rsid w:val="00B93C91"/>
    <w:rsid w:val="00BA5186"/>
    <w:rsid w:val="00BA6C82"/>
    <w:rsid w:val="00BB43B8"/>
    <w:rsid w:val="00BC1F74"/>
    <w:rsid w:val="00BD1344"/>
    <w:rsid w:val="00BD7C3B"/>
    <w:rsid w:val="00BF0177"/>
    <w:rsid w:val="00BF1E8D"/>
    <w:rsid w:val="00BF27EB"/>
    <w:rsid w:val="00C00A3E"/>
    <w:rsid w:val="00C061A0"/>
    <w:rsid w:val="00C1159F"/>
    <w:rsid w:val="00C20441"/>
    <w:rsid w:val="00C20E35"/>
    <w:rsid w:val="00C23E68"/>
    <w:rsid w:val="00C269BA"/>
    <w:rsid w:val="00C31B0B"/>
    <w:rsid w:val="00C335D8"/>
    <w:rsid w:val="00C47A9A"/>
    <w:rsid w:val="00C611F8"/>
    <w:rsid w:val="00C62D36"/>
    <w:rsid w:val="00C62D40"/>
    <w:rsid w:val="00C63375"/>
    <w:rsid w:val="00C677E2"/>
    <w:rsid w:val="00C7049A"/>
    <w:rsid w:val="00C73427"/>
    <w:rsid w:val="00C754EF"/>
    <w:rsid w:val="00C77C70"/>
    <w:rsid w:val="00C858B4"/>
    <w:rsid w:val="00CA178A"/>
    <w:rsid w:val="00CA222A"/>
    <w:rsid w:val="00CB5A39"/>
    <w:rsid w:val="00CB7CC7"/>
    <w:rsid w:val="00CC6120"/>
    <w:rsid w:val="00CD6F1E"/>
    <w:rsid w:val="00CD730F"/>
    <w:rsid w:val="00CD7884"/>
    <w:rsid w:val="00CF0E0F"/>
    <w:rsid w:val="00CF5693"/>
    <w:rsid w:val="00D004AF"/>
    <w:rsid w:val="00D01801"/>
    <w:rsid w:val="00D248BB"/>
    <w:rsid w:val="00D309CD"/>
    <w:rsid w:val="00D3650B"/>
    <w:rsid w:val="00D40263"/>
    <w:rsid w:val="00D42528"/>
    <w:rsid w:val="00D50568"/>
    <w:rsid w:val="00D76F2F"/>
    <w:rsid w:val="00D776F4"/>
    <w:rsid w:val="00D91205"/>
    <w:rsid w:val="00D9613A"/>
    <w:rsid w:val="00D97CC1"/>
    <w:rsid w:val="00DA297F"/>
    <w:rsid w:val="00DA5F03"/>
    <w:rsid w:val="00DB1D08"/>
    <w:rsid w:val="00DB3D18"/>
    <w:rsid w:val="00DD246B"/>
    <w:rsid w:val="00DE5974"/>
    <w:rsid w:val="00DF2B09"/>
    <w:rsid w:val="00E00BFF"/>
    <w:rsid w:val="00E0494C"/>
    <w:rsid w:val="00E07143"/>
    <w:rsid w:val="00E15728"/>
    <w:rsid w:val="00E252BA"/>
    <w:rsid w:val="00E3627E"/>
    <w:rsid w:val="00E36B87"/>
    <w:rsid w:val="00E44AC1"/>
    <w:rsid w:val="00E5084D"/>
    <w:rsid w:val="00E91BD1"/>
    <w:rsid w:val="00E93970"/>
    <w:rsid w:val="00E97E08"/>
    <w:rsid w:val="00EA12CA"/>
    <w:rsid w:val="00EA37C5"/>
    <w:rsid w:val="00EA5634"/>
    <w:rsid w:val="00EB1B04"/>
    <w:rsid w:val="00EB6075"/>
    <w:rsid w:val="00EC2496"/>
    <w:rsid w:val="00ED238F"/>
    <w:rsid w:val="00EE06C2"/>
    <w:rsid w:val="00EF01F8"/>
    <w:rsid w:val="00EF7559"/>
    <w:rsid w:val="00F13D80"/>
    <w:rsid w:val="00F201E4"/>
    <w:rsid w:val="00F2089C"/>
    <w:rsid w:val="00F26CB7"/>
    <w:rsid w:val="00F40A8D"/>
    <w:rsid w:val="00F42715"/>
    <w:rsid w:val="00F42E85"/>
    <w:rsid w:val="00F44BC3"/>
    <w:rsid w:val="00F450C3"/>
    <w:rsid w:val="00F711A5"/>
    <w:rsid w:val="00F83047"/>
    <w:rsid w:val="00F83159"/>
    <w:rsid w:val="00F836AB"/>
    <w:rsid w:val="00F92763"/>
    <w:rsid w:val="00FA05D3"/>
    <w:rsid w:val="00FA73F5"/>
    <w:rsid w:val="00FB1E18"/>
    <w:rsid w:val="00FB35B7"/>
    <w:rsid w:val="00FB4599"/>
    <w:rsid w:val="00FD3B8D"/>
    <w:rsid w:val="00FE0711"/>
    <w:rsid w:val="00FE381E"/>
    <w:rsid w:val="00FF1D48"/>
    <w:rsid w:val="00FF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16E46C"/>
  <w15:chartTrackingRefBased/>
  <w15:docId w15:val="{2A967275-76B9-4C5E-A6EB-8AAD77EAC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30360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0050B"/>
    <w:pPr>
      <w:keepNext/>
      <w:keepLines/>
      <w:numPr>
        <w:numId w:val="7"/>
      </w:numPr>
      <w:spacing w:after="240" w:line="240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E125D"/>
    <w:pPr>
      <w:keepNext/>
      <w:keepLines/>
      <w:numPr>
        <w:ilvl w:val="1"/>
        <w:numId w:val="7"/>
      </w:numPr>
      <w:spacing w:before="100" w:beforeAutospacing="1" w:after="240" w:line="24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2B4170"/>
    <w:pPr>
      <w:keepNext/>
      <w:keepLines/>
      <w:numPr>
        <w:ilvl w:val="2"/>
        <w:numId w:val="7"/>
      </w:numPr>
      <w:spacing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227A6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227A6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227A6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227A6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227A6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227A6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E4F6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E4F65"/>
  </w:style>
  <w:style w:type="table" w:styleId="a6">
    <w:name w:val="Table Grid"/>
    <w:basedOn w:val="a2"/>
    <w:uiPriority w:val="39"/>
    <w:rsid w:val="007E4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10050B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7">
    <w:name w:val="No Spacing"/>
    <w:aliases w:val="Код"/>
    <w:link w:val="a8"/>
    <w:uiPriority w:val="1"/>
    <w:qFormat/>
    <w:rsid w:val="0090624F"/>
    <w:pPr>
      <w:spacing w:after="0" w:line="240" w:lineRule="auto"/>
    </w:pPr>
    <w:rPr>
      <w:rFonts w:ascii="Courier New" w:hAnsi="Courier New"/>
      <w:sz w:val="20"/>
    </w:rPr>
  </w:style>
  <w:style w:type="character" w:styleId="a9">
    <w:name w:val="Placeholder Text"/>
    <w:basedOn w:val="a1"/>
    <w:uiPriority w:val="99"/>
    <w:semiHidden/>
    <w:rsid w:val="00A6225E"/>
    <w:rPr>
      <w:color w:val="808080"/>
    </w:rPr>
  </w:style>
  <w:style w:type="paragraph" w:styleId="aa">
    <w:name w:val="Title"/>
    <w:basedOn w:val="a0"/>
    <w:next w:val="a0"/>
    <w:link w:val="ab"/>
    <w:uiPriority w:val="10"/>
    <w:qFormat/>
    <w:rsid w:val="006533D1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1"/>
    <w:link w:val="aa"/>
    <w:uiPriority w:val="10"/>
    <w:rsid w:val="00653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Normal (Web)"/>
    <w:basedOn w:val="a0"/>
    <w:uiPriority w:val="99"/>
    <w:semiHidden/>
    <w:unhideWhenUsed/>
    <w:rsid w:val="00FE381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d">
    <w:name w:val="List Paragraph"/>
    <w:basedOn w:val="a0"/>
    <w:uiPriority w:val="34"/>
    <w:qFormat/>
    <w:rsid w:val="0057734E"/>
    <w:pPr>
      <w:ind w:left="720"/>
    </w:pPr>
  </w:style>
  <w:style w:type="paragraph" w:styleId="ae">
    <w:name w:val="TOC Heading"/>
    <w:basedOn w:val="1"/>
    <w:next w:val="a0"/>
    <w:uiPriority w:val="39"/>
    <w:unhideWhenUsed/>
    <w:qFormat/>
    <w:rsid w:val="00836A20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836A20"/>
    <w:pPr>
      <w:spacing w:after="100"/>
    </w:pPr>
  </w:style>
  <w:style w:type="character" w:styleId="af">
    <w:name w:val="Hyperlink"/>
    <w:basedOn w:val="a1"/>
    <w:uiPriority w:val="99"/>
    <w:unhideWhenUsed/>
    <w:rsid w:val="00836A20"/>
    <w:rPr>
      <w:color w:val="0563C1" w:themeColor="hyperlink"/>
      <w:u w:val="single"/>
    </w:rPr>
  </w:style>
  <w:style w:type="character" w:customStyle="1" w:styleId="a8">
    <w:name w:val="Без интервала Знак"/>
    <w:aliases w:val="Код Знак"/>
    <w:basedOn w:val="a1"/>
    <w:link w:val="a7"/>
    <w:uiPriority w:val="1"/>
    <w:rsid w:val="0090624F"/>
    <w:rPr>
      <w:rFonts w:ascii="Courier New" w:hAnsi="Courier New"/>
      <w:sz w:val="20"/>
    </w:rPr>
  </w:style>
  <w:style w:type="character" w:customStyle="1" w:styleId="20">
    <w:name w:val="Заголовок 2 Знак"/>
    <w:basedOn w:val="a1"/>
    <w:link w:val="2"/>
    <w:uiPriority w:val="9"/>
    <w:rsid w:val="009E125D"/>
    <w:rPr>
      <w:rFonts w:ascii="Times New Roman" w:eastAsiaTheme="majorEastAsia" w:hAnsi="Times New Roman" w:cstheme="majorBidi"/>
      <w:b/>
      <w:sz w:val="28"/>
      <w:szCs w:val="26"/>
    </w:rPr>
  </w:style>
  <w:style w:type="paragraph" w:styleId="a">
    <w:name w:val="Subtitle"/>
    <w:basedOn w:val="1"/>
    <w:next w:val="a0"/>
    <w:link w:val="af0"/>
    <w:uiPriority w:val="11"/>
    <w:qFormat/>
    <w:rsid w:val="00605169"/>
    <w:pPr>
      <w:numPr>
        <w:numId w:val="5"/>
      </w:numPr>
      <w:jc w:val="left"/>
      <w:outlineLvl w:val="1"/>
    </w:pPr>
    <w:rPr>
      <w:rFonts w:eastAsiaTheme="minorEastAsia"/>
      <w:spacing w:val="15"/>
    </w:rPr>
  </w:style>
  <w:style w:type="character" w:customStyle="1" w:styleId="af0">
    <w:name w:val="Подзаголовок Знак"/>
    <w:basedOn w:val="a1"/>
    <w:link w:val="a"/>
    <w:uiPriority w:val="11"/>
    <w:rsid w:val="00605169"/>
    <w:rPr>
      <w:rFonts w:ascii="Times New Roman" w:eastAsiaTheme="minorEastAsia" w:hAnsi="Times New Roman" w:cstheme="majorBidi"/>
      <w:b/>
      <w:spacing w:val="15"/>
      <w:sz w:val="28"/>
      <w:szCs w:val="32"/>
    </w:rPr>
  </w:style>
  <w:style w:type="character" w:customStyle="1" w:styleId="30">
    <w:name w:val="Заголовок 3 Знак"/>
    <w:basedOn w:val="a1"/>
    <w:link w:val="3"/>
    <w:uiPriority w:val="9"/>
    <w:rsid w:val="002B4170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8227A6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8227A6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8227A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8227A6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8227A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8227A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0"/>
    <w:next w:val="a0"/>
    <w:autoRedefine/>
    <w:uiPriority w:val="39"/>
    <w:unhideWhenUsed/>
    <w:rsid w:val="00FF1D48"/>
    <w:pPr>
      <w:spacing w:after="100"/>
      <w:ind w:left="280"/>
    </w:pPr>
  </w:style>
  <w:style w:type="paragraph" w:styleId="af1">
    <w:name w:val="Balloon Text"/>
    <w:basedOn w:val="a0"/>
    <w:link w:val="af2"/>
    <w:uiPriority w:val="99"/>
    <w:semiHidden/>
    <w:unhideWhenUsed/>
    <w:rsid w:val="002A45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1"/>
    <w:link w:val="af1"/>
    <w:uiPriority w:val="99"/>
    <w:semiHidden/>
    <w:rsid w:val="002A4583"/>
    <w:rPr>
      <w:rFonts w:ascii="Segoe UI" w:hAnsi="Segoe UI" w:cs="Segoe UI"/>
      <w:sz w:val="18"/>
      <w:szCs w:val="18"/>
    </w:rPr>
  </w:style>
  <w:style w:type="character" w:styleId="af3">
    <w:name w:val="FollowedHyperlink"/>
    <w:basedOn w:val="a1"/>
    <w:uiPriority w:val="99"/>
    <w:semiHidden/>
    <w:unhideWhenUsed/>
    <w:rsid w:val="00235332"/>
    <w:rPr>
      <w:color w:val="954F72" w:themeColor="followedHyperlink"/>
      <w:u w:val="single"/>
    </w:rPr>
  </w:style>
  <w:style w:type="paragraph" w:styleId="af4">
    <w:name w:val="footer"/>
    <w:basedOn w:val="a0"/>
    <w:link w:val="af5"/>
    <w:uiPriority w:val="99"/>
    <w:unhideWhenUsed/>
    <w:rsid w:val="009B70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9B7022"/>
    <w:rPr>
      <w:rFonts w:ascii="Times New Roman" w:hAnsi="Times New Roman"/>
      <w:sz w:val="28"/>
    </w:rPr>
  </w:style>
  <w:style w:type="paragraph" w:styleId="HTML">
    <w:name w:val="HTML Preformatted"/>
    <w:basedOn w:val="a0"/>
    <w:link w:val="HTML0"/>
    <w:uiPriority w:val="99"/>
    <w:unhideWhenUsed/>
    <w:rsid w:val="00AC21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AC211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ya\Desktop\University\&#1064;&#1072;&#1073;&#1083;&#1086;&#1085;%20&#1087;&#1086;%20&#1043;&#1054;&#1057;&#1058;&#1072;&#108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F77E8-AE74-4440-AE7D-09F91919B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по ГОСТам.dotx</Template>
  <TotalTime>492</TotalTime>
  <Pages>9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Shvedenko</dc:creator>
  <cp:keywords/>
  <dc:description/>
  <cp:lastModifiedBy>Alexandr Shvedenko</cp:lastModifiedBy>
  <cp:revision>39</cp:revision>
  <cp:lastPrinted>2019-12-09T10:24:00Z</cp:lastPrinted>
  <dcterms:created xsi:type="dcterms:W3CDTF">2021-03-19T07:58:00Z</dcterms:created>
  <dcterms:modified xsi:type="dcterms:W3CDTF">2021-04-16T20:23:00Z</dcterms:modified>
</cp:coreProperties>
</file>